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4D7570" w:rsidRDefault="002C761B" w:rsidP="009D4731">
            <w:pPr>
              <w:pStyle w:val="Titre"/>
              <w:jc w:val="center"/>
              <w:rPr>
                <w:sz w:val="96"/>
                <w:szCs w:val="96"/>
              </w:rPr>
            </w:pPr>
            <w:r w:rsidRPr="004D7570">
              <w:rPr>
                <w:sz w:val="96"/>
                <w:szCs w:val="96"/>
              </w:rP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4129484D">
            <wp:extent cx="5759450" cy="4319587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6D9DF4AE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,</w:t>
                            </w:r>
                            <w:r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 xml:space="preserve"> A</w:t>
                            </w: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ltin</w:t>
                            </w:r>
                          </w:p>
                          <w:p w14:paraId="1182E2CF" w14:textId="7F10B757" w:rsidR="00A957DF" w:rsidRPr="00631137" w:rsidRDefault="00631137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Altin.ZILI</w:t>
                            </w:r>
                            <w:r w:rsidR="00A957DF" w:rsidRPr="00631137">
                              <w:rPr>
                                <w:rFonts w:cstheme="minorHAnsi"/>
                                <w:color w:val="auto"/>
                                <w:lang w:val="de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6D9DF4AE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>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,</w:t>
                      </w:r>
                      <w:r w:rsidRPr="00631137">
                        <w:rPr>
                          <w:rFonts w:cstheme="minorHAnsi"/>
                          <w:color w:val="auto"/>
                          <w:lang w:val="de-CH"/>
                        </w:rPr>
                        <w:t xml:space="preserve"> A</w:t>
                      </w: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ltin</w:t>
                      </w:r>
                    </w:p>
                    <w:p w14:paraId="1182E2CF" w14:textId="7F10B757" w:rsidR="00A957DF" w:rsidRPr="00631137" w:rsidRDefault="00631137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de-CH"/>
                        </w:rPr>
                      </w:pPr>
                      <w:r>
                        <w:rPr>
                          <w:rFonts w:cstheme="minorHAnsi"/>
                          <w:color w:val="auto"/>
                          <w:lang w:val="de-CH"/>
                        </w:rPr>
                        <w:t>Altin.ZILI</w:t>
                      </w:r>
                      <w:r w:rsidR="00A957DF" w:rsidRPr="00631137">
                        <w:rPr>
                          <w:rFonts w:cstheme="minorHAnsi"/>
                          <w:color w:val="auto"/>
                          <w:lang w:val="de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7564A362">
                <wp:simplePos x="0" y="0"/>
                <wp:positionH relativeFrom="column">
                  <wp:posOffset>2432685</wp:posOffset>
                </wp:positionH>
                <wp:positionV relativeFrom="paragraph">
                  <wp:posOffset>175895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5A4583F9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</w:t>
                            </w:r>
                            <w:r w:rsidR="00631137">
                              <w:rPr>
                                <w:color w:val="auto"/>
                              </w:rPr>
                              <w:t>MI</w:t>
                            </w:r>
                            <w:r w:rsidRPr="003145F6">
                              <w:rPr>
                                <w:color w:val="auto"/>
                              </w:rPr>
                              <w:t>1a</w:t>
                            </w:r>
                          </w:p>
                          <w:p w14:paraId="5D6FA41B" w14:textId="77777777" w:rsidR="00A957DF" w:rsidRPr="003145F6" w:rsidRDefault="00A957D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7EBDD121" w:rsidR="00A957DF" w:rsidRDefault="00631137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26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.0</w:t>
                            </w:r>
                            <w:r>
                              <w:rPr>
                                <w:color w:val="auto"/>
                              </w:rPr>
                              <w:t>4</w:t>
                            </w:r>
                            <w:r w:rsidR="00A957DF" w:rsidRPr="003145F6">
                              <w:rPr>
                                <w:color w:val="auto"/>
                              </w:rPr>
                              <w:t>.2019</w:t>
                            </w:r>
                          </w:p>
                          <w:p w14:paraId="530CEA81" w14:textId="318D3918" w:rsidR="000873F1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1D42C95" w14:textId="13BF01F6" w:rsidR="000873F1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21BAE5D4" w14:textId="77777777" w:rsidR="000873F1" w:rsidRPr="003145F6" w:rsidRDefault="000873F1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91.55pt;margin-top:13.8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BW8PD7fAAAACgEAAA8AAAAAAAAAAAAAAAAAHAUAAGRycy9kb3ducmV2LnhtbFBLBQYA&#10;AAAABAAEAPMAAAAoBgAAAAA=&#10;" filled="f" stroked="f">
                <v:textbox>
                  <w:txbxContent>
                    <w:p w14:paraId="7446DBEA" w14:textId="5A4583F9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</w:t>
                      </w:r>
                      <w:r w:rsidR="00631137">
                        <w:rPr>
                          <w:color w:val="auto"/>
                        </w:rPr>
                        <w:t>MI</w:t>
                      </w:r>
                      <w:r w:rsidRPr="003145F6">
                        <w:rPr>
                          <w:color w:val="auto"/>
                        </w:rPr>
                        <w:t>1a</w:t>
                      </w:r>
                    </w:p>
                    <w:p w14:paraId="5D6FA41B" w14:textId="77777777" w:rsidR="00A957DF" w:rsidRPr="003145F6" w:rsidRDefault="00A957D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7EBDD121" w:rsidR="00A957DF" w:rsidRDefault="00631137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26</w:t>
                      </w:r>
                      <w:r w:rsidR="00A957DF" w:rsidRPr="003145F6">
                        <w:rPr>
                          <w:color w:val="auto"/>
                        </w:rPr>
                        <w:t>.0</w:t>
                      </w:r>
                      <w:r>
                        <w:rPr>
                          <w:color w:val="auto"/>
                        </w:rPr>
                        <w:t>4</w:t>
                      </w:r>
                      <w:r w:rsidR="00A957DF" w:rsidRPr="003145F6">
                        <w:rPr>
                          <w:color w:val="auto"/>
                        </w:rPr>
                        <w:t>.2019</w:t>
                      </w:r>
                    </w:p>
                    <w:p w14:paraId="530CEA81" w14:textId="318D3918" w:rsidR="000873F1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1D42C95" w14:textId="13BF01F6" w:rsidR="000873F1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21BAE5D4" w14:textId="77777777" w:rsidR="000873F1" w:rsidRPr="003145F6" w:rsidRDefault="000873F1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175F9144" w:rsidR="004F521F" w:rsidRDefault="004F521F" w:rsidP="004F521F">
      <w:pPr>
        <w:jc w:val="center"/>
        <w:rPr>
          <w:u w:val="single"/>
        </w:rPr>
      </w:pPr>
    </w:p>
    <w:p w14:paraId="2BBAE26A" w14:textId="77777777" w:rsidR="004F521F" w:rsidRDefault="004F521F" w:rsidP="004F521F"/>
    <w:p w14:paraId="3B8CB72D" w14:textId="4854A02A" w:rsidR="004F521F" w:rsidRDefault="000873F1" w:rsidP="004F521F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0568A79C">
            <wp:simplePos x="0" y="0"/>
            <wp:positionH relativeFrom="column">
              <wp:posOffset>2526665</wp:posOffset>
            </wp:positionH>
            <wp:positionV relativeFrom="paragraph">
              <wp:posOffset>121285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1B6FC" w14:textId="4BB2C50E" w:rsidR="00055D7B" w:rsidRDefault="00055D7B" w:rsidP="004F521F"/>
    <w:p w14:paraId="1293C10F" w14:textId="49621877" w:rsidR="00055D7B" w:rsidRDefault="00055D7B" w:rsidP="004F521F"/>
    <w:p w14:paraId="53517A07" w14:textId="77C32E7D" w:rsidR="00055D7B" w:rsidRDefault="00055D7B" w:rsidP="004F521F"/>
    <w:p w14:paraId="15DB6A59" w14:textId="77777777" w:rsidR="00055D7B" w:rsidRDefault="00055D7B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09A88D42" w14:textId="551C71EF" w:rsidR="006E0461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7173300" w:history="1">
        <w:r w:rsidR="006E0461" w:rsidRPr="006311B7">
          <w:rPr>
            <w:rStyle w:val="Lienhypertexte"/>
          </w:rPr>
          <w:t>1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Introduction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_Toc7173300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2</w:t>
        </w:r>
        <w:r w:rsidR="006E0461">
          <w:rPr>
            <w:webHidden/>
          </w:rPr>
          <w:fldChar w:fldCharType="end"/>
        </w:r>
      </w:hyperlink>
    </w:p>
    <w:p w14:paraId="223FE356" w14:textId="14D1F115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1" w:history="1">
        <w:r w:rsidR="006E0461" w:rsidRPr="006311B7">
          <w:rPr>
            <w:rStyle w:val="Lienhypertexte"/>
            <w:iCs/>
            <w:noProof/>
          </w:rPr>
          <w:t>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Cadre, description et motivation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2</w:t>
        </w:r>
        <w:r w:rsidR="006E0461">
          <w:rPr>
            <w:noProof/>
            <w:webHidden/>
          </w:rPr>
          <w:fldChar w:fldCharType="end"/>
        </w:r>
      </w:hyperlink>
    </w:p>
    <w:p w14:paraId="0801233A" w14:textId="7BB59075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2" w:history="1">
        <w:r w:rsidR="006E0461" w:rsidRPr="006311B7">
          <w:rPr>
            <w:rStyle w:val="Lienhypertexte"/>
            <w:iCs/>
            <w:noProof/>
          </w:rPr>
          <w:t>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Organisation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EB11867" w14:textId="08853CA2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3" w:history="1">
        <w:r w:rsidR="006E0461" w:rsidRPr="006311B7">
          <w:rPr>
            <w:rStyle w:val="Lienhypertexte"/>
            <w:iCs/>
            <w:noProof/>
          </w:rPr>
          <w:t>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Objectifs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5B01E0F6" w14:textId="2AC09F49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4" w:history="1">
        <w:r w:rsidR="006E0461" w:rsidRPr="006311B7">
          <w:rPr>
            <w:rStyle w:val="Lienhypertexte"/>
            <w:iCs/>
            <w:noProof/>
          </w:rPr>
          <w:t>1.4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Planification initiale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72202A63" w14:textId="6409C58A" w:rsidR="006E0461" w:rsidRDefault="00AB25C4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05" w:history="1">
        <w:r w:rsidR="006E0461" w:rsidRPr="006311B7">
          <w:rPr>
            <w:rStyle w:val="Lienhypertexte"/>
          </w:rPr>
          <w:t>2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Analyse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_Toc7173305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3</w:t>
        </w:r>
        <w:r w:rsidR="006E0461">
          <w:rPr>
            <w:webHidden/>
          </w:rPr>
          <w:fldChar w:fldCharType="end"/>
        </w:r>
      </w:hyperlink>
    </w:p>
    <w:p w14:paraId="5706FCD1" w14:textId="285FD9D2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6" w:history="1">
        <w:r w:rsidR="006E0461" w:rsidRPr="006311B7">
          <w:rPr>
            <w:rStyle w:val="Lienhypertexte"/>
            <w:noProof/>
          </w:rPr>
          <w:t>2.1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User Cases and Scénarios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421DCAA6" w14:textId="7CC58F90" w:rsidR="006E0461" w:rsidRDefault="00AB25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7" w:history="1">
        <w:r w:rsidR="006E0461" w:rsidRPr="006311B7">
          <w:rPr>
            <w:rStyle w:val="Lienhypertexte"/>
            <w:noProof/>
          </w:rPr>
          <w:t>2.1.1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Apprendre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0BF40B4A" w14:textId="69619FC8" w:rsidR="006E0461" w:rsidRDefault="00AB25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8" w:history="1">
        <w:r w:rsidR="006E0461" w:rsidRPr="006311B7">
          <w:rPr>
            <w:rStyle w:val="Lienhypertexte"/>
            <w:noProof/>
          </w:rPr>
          <w:t>2.1.2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Commencer à 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3</w:t>
        </w:r>
        <w:r w:rsidR="006E0461">
          <w:rPr>
            <w:noProof/>
            <w:webHidden/>
          </w:rPr>
          <w:fldChar w:fldCharType="end"/>
        </w:r>
      </w:hyperlink>
    </w:p>
    <w:p w14:paraId="2C61C637" w14:textId="7D5A1067" w:rsidR="006E0461" w:rsidRDefault="00AB25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09" w:history="1">
        <w:r w:rsidR="006E0461" w:rsidRPr="006311B7">
          <w:rPr>
            <w:rStyle w:val="Lienhypertexte"/>
            <w:noProof/>
          </w:rPr>
          <w:t>2.1.3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Jouer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_Toc7173309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4</w:t>
        </w:r>
        <w:r w:rsidR="006E0461">
          <w:rPr>
            <w:noProof/>
            <w:webHidden/>
          </w:rPr>
          <w:fldChar w:fldCharType="end"/>
        </w:r>
      </w:hyperlink>
    </w:p>
    <w:p w14:paraId="3DFDE587" w14:textId="1B768C4A" w:rsidR="006E0461" w:rsidRDefault="00AB25C4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0" w:history="1">
        <w:r w:rsidR="006E0461" w:rsidRPr="006311B7">
          <w:rPr>
            <w:rStyle w:val="Lienhypertexte"/>
            <w:noProof/>
          </w:rPr>
          <w:t>Stratégie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05B32B3" w14:textId="5222C615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1" w:history="1">
        <w:r w:rsidR="006E0461" w:rsidRPr="006311B7">
          <w:rPr>
            <w:rStyle w:val="Lienhypertexte"/>
            <w:noProof/>
          </w:rPr>
          <w:t>1.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matériel et logiciel tiers.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55B4E1E1" w14:textId="03D3ABC0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2" w:history="1">
        <w:r w:rsidR="006E0461" w:rsidRPr="006311B7">
          <w:rPr>
            <w:rStyle w:val="Lienhypertexte"/>
            <w:noProof/>
          </w:rPr>
          <w:t>2.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données.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74A6150" w14:textId="4C5DD7A4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3" w:history="1">
        <w:r w:rsidR="006E0461" w:rsidRPr="006311B7">
          <w:rPr>
            <w:rStyle w:val="Lienhypertexte"/>
            <w:noProof/>
          </w:rPr>
          <w:t>3.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Les personnes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1B83F51C" w14:textId="4D86001A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4" w:history="1">
        <w:r w:rsidR="006E0461" w:rsidRPr="006311B7">
          <w:rPr>
            <w:rStyle w:val="Lienhypertexte"/>
            <w:noProof/>
          </w:rPr>
          <w:t>4.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Le timing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305EEBBE" w14:textId="2DE9151F" w:rsidR="006E0461" w:rsidRDefault="00AB25C4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5" w:history="1">
        <w:r w:rsidR="006E0461" w:rsidRPr="006311B7">
          <w:rPr>
            <w:rStyle w:val="Lienhypertexte"/>
            <w:noProof/>
          </w:rPr>
          <w:t>Les types et niveaux de tests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486B72F" w14:textId="2562B7A2" w:rsidR="006E0461" w:rsidRDefault="00AB25C4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6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fonctionnalité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_Toc7173316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7F2E53C5" w14:textId="3E610E76" w:rsidR="006E0461" w:rsidRDefault="00AB25C4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7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performance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_Toc7173317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2F50BAA2" w14:textId="6753B832" w:rsidR="006E0461" w:rsidRDefault="00AB25C4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18" w:history="1">
        <w:r w:rsidR="006E0461" w:rsidRPr="006311B7">
          <w:rPr>
            <w:rStyle w:val="Lienhypertexte"/>
            <w:rFonts w:ascii="Wingdings" w:hAnsi="Wingdings"/>
            <w:noProof/>
          </w:rPr>
          <w:t>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noProof/>
          </w:rPr>
          <w:t>Tests de robustesse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_Toc7173318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7149B50" w14:textId="17C813E1" w:rsidR="006E0461" w:rsidRDefault="00AB25C4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19" w:history="1">
        <w:r w:rsidR="006E0461" w:rsidRPr="006311B7">
          <w:rPr>
            <w:rStyle w:val="Lienhypertexte"/>
          </w:rPr>
          <w:t>3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Implémentation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_Toc7173319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5</w:t>
        </w:r>
        <w:r w:rsidR="006E0461">
          <w:rPr>
            <w:webHidden/>
          </w:rPr>
          <w:fldChar w:fldCharType="end"/>
        </w:r>
      </w:hyperlink>
    </w:p>
    <w:p w14:paraId="7C972A52" w14:textId="1EC10D2A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0" w:history="1">
        <w:r w:rsidR="006E0461" w:rsidRPr="006311B7">
          <w:rPr>
            <w:rStyle w:val="Lienhypertexte"/>
            <w:iCs/>
            <w:noProof/>
          </w:rPr>
          <w:t>3.1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Modèle Logique de données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_Toc7173320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5</w:t>
        </w:r>
        <w:r w:rsidR="006E0461">
          <w:rPr>
            <w:noProof/>
            <w:webHidden/>
          </w:rPr>
          <w:fldChar w:fldCharType="end"/>
        </w:r>
      </w:hyperlink>
    </w:p>
    <w:p w14:paraId="4E3F78F6" w14:textId="2EC76DBA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1" w:history="1">
        <w:r w:rsidR="006E0461" w:rsidRPr="006311B7">
          <w:rPr>
            <w:rStyle w:val="Lienhypertexte"/>
            <w:iCs/>
            <w:noProof/>
          </w:rPr>
          <w:t>3.2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Points techniques spécifiques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_Toc7173321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41041DE" w14:textId="4DB4F869" w:rsidR="006E0461" w:rsidRDefault="00AB25C4">
      <w:pPr>
        <w:pStyle w:val="TM3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2" w:history="1">
        <w:r w:rsidR="006E0461" w:rsidRPr="006311B7">
          <w:rPr>
            <w:rStyle w:val="Lienhypertexte"/>
            <w:noProof/>
          </w:rPr>
          <w:t>3.2.1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_Toc7173322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2EBBCCF2" w14:textId="42D44FC1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3" w:history="1">
        <w:r w:rsidR="006E0461" w:rsidRPr="006311B7">
          <w:rPr>
            <w:rStyle w:val="Lienhypertexte"/>
            <w:iCs/>
            <w:noProof/>
          </w:rPr>
          <w:t>3.3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Livraisons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_Toc7173323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75B23DF2" w14:textId="18511901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4" w:history="1">
        <w:r w:rsidR="006E0461" w:rsidRPr="006311B7">
          <w:rPr>
            <w:rStyle w:val="Lienhypertexte"/>
            <w:iCs/>
            <w:noProof/>
          </w:rPr>
          <w:t>3.4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Tests effectués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_Toc7173324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1FF6B8B" w14:textId="5007AE09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5" w:history="1">
        <w:r w:rsidR="006E0461" w:rsidRPr="006311B7">
          <w:rPr>
            <w:rStyle w:val="Lienhypertexte"/>
            <w:iCs/>
            <w:noProof/>
          </w:rPr>
          <w:t>3.5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Erreurs restantes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_Toc7173325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4ECD8C6F" w14:textId="460C01D5" w:rsidR="006E0461" w:rsidRDefault="00AB25C4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6" w:history="1">
        <w:r w:rsidR="006E0461" w:rsidRPr="006311B7">
          <w:rPr>
            <w:rStyle w:val="Lienhypertexte"/>
          </w:rPr>
          <w:t>4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Conclusions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_Toc7173326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3E916F77" w14:textId="16113856" w:rsidR="006E0461" w:rsidRDefault="00AB25C4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7173327" w:history="1">
        <w:r w:rsidR="006E0461" w:rsidRPr="006311B7">
          <w:rPr>
            <w:rStyle w:val="Lienhypertexte"/>
          </w:rPr>
          <w:t>5</w:t>
        </w:r>
        <w:r w:rsidR="006E0461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</w:rPr>
          <w:t>Annexes</w:t>
        </w:r>
        <w:r w:rsidR="006E0461">
          <w:rPr>
            <w:webHidden/>
          </w:rPr>
          <w:tab/>
        </w:r>
        <w:r w:rsidR="006E0461">
          <w:rPr>
            <w:webHidden/>
          </w:rPr>
          <w:fldChar w:fldCharType="begin"/>
        </w:r>
        <w:r w:rsidR="006E0461">
          <w:rPr>
            <w:webHidden/>
          </w:rPr>
          <w:instrText xml:space="preserve"> PAGEREF _Toc7173327 \h </w:instrText>
        </w:r>
        <w:r w:rsidR="006E0461">
          <w:rPr>
            <w:webHidden/>
          </w:rPr>
        </w:r>
        <w:r w:rsidR="006E0461">
          <w:rPr>
            <w:webHidden/>
          </w:rPr>
          <w:fldChar w:fldCharType="separate"/>
        </w:r>
        <w:r w:rsidR="006E0461">
          <w:rPr>
            <w:webHidden/>
          </w:rPr>
          <w:t>6</w:t>
        </w:r>
        <w:r w:rsidR="006E0461">
          <w:rPr>
            <w:webHidden/>
          </w:rPr>
          <w:fldChar w:fldCharType="end"/>
        </w:r>
      </w:hyperlink>
    </w:p>
    <w:p w14:paraId="6C6E0CB5" w14:textId="02683EAA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8" w:history="1">
        <w:r w:rsidR="006E0461" w:rsidRPr="006311B7">
          <w:rPr>
            <w:rStyle w:val="Lienhypertexte"/>
            <w:iCs/>
            <w:noProof/>
          </w:rPr>
          <w:t>5.1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Sources – Bibliographie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_Toc7173328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54EA6BD8" w14:textId="7E43A1F7" w:rsidR="006E0461" w:rsidRDefault="00AB25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7173329" w:history="1">
        <w:r w:rsidR="006E0461" w:rsidRPr="006311B7">
          <w:rPr>
            <w:rStyle w:val="Lienhypertexte"/>
            <w:iCs/>
            <w:noProof/>
          </w:rPr>
          <w:t>5.2</w:t>
        </w:r>
        <w:r w:rsidR="006E0461"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="006E0461" w:rsidRPr="006311B7">
          <w:rPr>
            <w:rStyle w:val="Lienhypertexte"/>
            <w:iCs/>
            <w:noProof/>
          </w:rPr>
          <w:t>Journal de bord du projet</w:t>
        </w:r>
        <w:r w:rsidR="006E0461">
          <w:rPr>
            <w:noProof/>
            <w:webHidden/>
          </w:rPr>
          <w:tab/>
        </w:r>
        <w:r w:rsidR="006E0461">
          <w:rPr>
            <w:noProof/>
            <w:webHidden/>
          </w:rPr>
          <w:fldChar w:fldCharType="begin"/>
        </w:r>
        <w:r w:rsidR="006E0461">
          <w:rPr>
            <w:noProof/>
            <w:webHidden/>
          </w:rPr>
          <w:instrText xml:space="preserve"> PAGEREF _Toc7173329 \h </w:instrText>
        </w:r>
        <w:r w:rsidR="006E0461">
          <w:rPr>
            <w:noProof/>
            <w:webHidden/>
          </w:rPr>
        </w:r>
        <w:r w:rsidR="006E0461">
          <w:rPr>
            <w:noProof/>
            <w:webHidden/>
          </w:rPr>
          <w:fldChar w:fldCharType="separate"/>
        </w:r>
        <w:r w:rsidR="006E0461">
          <w:rPr>
            <w:noProof/>
            <w:webHidden/>
          </w:rPr>
          <w:t>6</w:t>
        </w:r>
        <w:r w:rsidR="006E0461">
          <w:rPr>
            <w:noProof/>
            <w:webHidden/>
          </w:rPr>
          <w:fldChar w:fldCharType="end"/>
        </w:r>
      </w:hyperlink>
    </w:p>
    <w:p w14:paraId="32D8795F" w14:textId="6933F771" w:rsidR="00CF39A8" w:rsidRDefault="003F2179" w:rsidP="003F2179">
      <w:r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</w:p>
    <w:p w14:paraId="79DDF744" w14:textId="77777777" w:rsidR="007C53D3" w:rsidRDefault="001B7271" w:rsidP="00AE470C">
      <w:pPr>
        <w:pStyle w:val="Titre1"/>
      </w:pPr>
      <w:bookmarkStart w:id="0" w:name="_Toc7173300"/>
      <w:r>
        <w:t>Introduction</w:t>
      </w:r>
      <w:bookmarkEnd w:id="0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1" w:name="_Toc7173301"/>
      <w:r>
        <w:rPr>
          <w:i w:val="0"/>
          <w:iCs/>
        </w:rPr>
        <w:t>Cadre, description et motivation</w:t>
      </w:r>
      <w:bookmarkEnd w:id="1"/>
    </w:p>
    <w:p w14:paraId="3A2D42BD" w14:textId="63E07530" w:rsidR="00CF39A8" w:rsidRDefault="00B54F2A" w:rsidP="002655DE">
      <w:r>
        <w:t xml:space="preserve">Ce projet est </w:t>
      </w:r>
      <w:r w:rsidR="00BD13C2">
        <w:t>effectué</w:t>
      </w:r>
      <w:r>
        <w:t xml:space="preserve"> dans le cadre d’u</w:t>
      </w:r>
      <w:r w:rsidR="00BD13C2">
        <w:t>n examen</w:t>
      </w:r>
      <w:r w:rsidR="00514B7E">
        <w:t xml:space="preserve"> en ICT-431</w:t>
      </w:r>
      <w:r w:rsidR="00BD13C2">
        <w:t xml:space="preserve"> concernant la</w:t>
      </w:r>
      <w:r>
        <w:t xml:space="preserve"> </w:t>
      </w:r>
      <w:r w:rsidR="00514B7E">
        <w:t>gestion</w:t>
      </w:r>
      <w:r>
        <w:t xml:space="preserve"> de mandats dans la réalisation de projets </w:t>
      </w:r>
      <w:r w:rsidR="00BD13C2">
        <w:t>ainsi que pour</w:t>
      </w:r>
      <w:r>
        <w:t xml:space="preserve"> </w:t>
      </w:r>
      <w:r w:rsidR="00BD13C2">
        <w:t>acquérir de meilleures connaissances en C</w:t>
      </w:r>
      <w:r>
        <w:t>.</w:t>
      </w:r>
      <w:r w:rsidR="00477CC8">
        <w:t xml:space="preserve"> Il nous est demandé de coder un jeu de bataille navale.</w:t>
      </w:r>
      <w:r>
        <w:t xml:space="preserve"> </w:t>
      </w:r>
      <w:r w:rsidR="00BD13C2">
        <w:t xml:space="preserve">Cette </w:t>
      </w:r>
      <w:r w:rsidR="00514B7E">
        <w:t>é</w:t>
      </w:r>
      <w:r w:rsidR="00BD13C2">
        <w:t xml:space="preserve">preuve nous a été </w:t>
      </w:r>
      <w:r w:rsidR="00514B7E">
        <w:t xml:space="preserve">assignée pour nous préparer à la réalisation de projets en </w:t>
      </w:r>
      <w:r w:rsidR="00477CC8">
        <w:t>rapport avec l’</w:t>
      </w:r>
      <w:r w:rsidR="00514B7E">
        <w:t>informatique.</w:t>
      </w:r>
      <w:r w:rsidR="00477CC8">
        <w:t xml:space="preserve"> Je suis motivé à</w:t>
      </w:r>
      <w:r w:rsidR="00A831A3">
        <w:t xml:space="preserve"> apprendre à organiser mon travail avec les méthodes agiles. </w:t>
      </w:r>
      <w:r w:rsidR="00A831A3" w:rsidRPr="00A831A3">
        <w:t xml:space="preserve">Ce projet ne </w:t>
      </w:r>
      <w:r w:rsidR="00A831A3">
        <w:t>possède ni inventaire, ni programme précédemment réalisé.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2" w:name="_Toc7173302"/>
      <w:r w:rsidRPr="00791020">
        <w:rPr>
          <w:i w:val="0"/>
          <w:iCs/>
        </w:rPr>
        <w:lastRenderedPageBreak/>
        <w:t>Organisation</w:t>
      </w:r>
      <w:bookmarkEnd w:id="2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6BA16FEC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CD6661">
        <w:rPr>
          <w:i w:val="0"/>
          <w:color w:val="auto"/>
          <w:lang w:val="en-US"/>
        </w:rPr>
        <w:t>Zili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CD6661">
        <w:rPr>
          <w:i w:val="0"/>
          <w:color w:val="auto"/>
          <w:lang w:val="en-US"/>
        </w:rPr>
        <w:t>Altin.ZILI</w:t>
      </w:r>
      <w:r w:rsidR="00F06E17" w:rsidRPr="00285942">
        <w:rPr>
          <w:i w:val="0"/>
          <w:color w:val="auto"/>
          <w:lang w:val="en-US"/>
        </w:rPr>
        <w:t>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</w:t>
      </w:r>
      <w:r w:rsidR="00CD6661">
        <w:rPr>
          <w:i w:val="0"/>
          <w:color w:val="auto"/>
          <w:lang w:val="en-US"/>
        </w:rPr>
        <w:t>795699978</w:t>
      </w:r>
    </w:p>
    <w:p w14:paraId="2FDEAE54" w14:textId="59AB2F59" w:rsidR="00CF39A8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472C21CE" w14:textId="77777777" w:rsidR="002B58F6" w:rsidRDefault="008563A4" w:rsidP="00CF39A8">
      <w:pPr>
        <w:pStyle w:val="Help"/>
        <w:rPr>
          <w:i w:val="0"/>
          <w:color w:val="auto"/>
        </w:rPr>
      </w:pPr>
      <w:r w:rsidRPr="008563A4">
        <w:rPr>
          <w:b/>
          <w:i w:val="0"/>
          <w:color w:val="auto"/>
          <w:u w:val="single"/>
        </w:rPr>
        <w:t>Remplaçant du responsable de projet :</w:t>
      </w:r>
      <w:r>
        <w:rPr>
          <w:i w:val="0"/>
          <w:color w:val="auto"/>
        </w:rPr>
        <w:t xml:space="preserve"> Vaca, Johnny, </w:t>
      </w:r>
    </w:p>
    <w:p w14:paraId="1744517C" w14:textId="3BD0752D" w:rsidR="00F708C2" w:rsidRPr="008563A4" w:rsidRDefault="008563A4" w:rsidP="00CF39A8">
      <w:pPr>
        <w:pStyle w:val="Help"/>
        <w:rPr>
          <w:i w:val="0"/>
          <w:color w:val="auto"/>
        </w:rPr>
      </w:pPr>
      <w:r w:rsidRPr="008563A4">
        <w:rPr>
          <w:i w:val="0"/>
          <w:color w:val="auto"/>
        </w:rPr>
        <w:t>Johnny.VACA-JARAMILLO@cpnv.ch</w:t>
      </w:r>
      <w:r>
        <w:rPr>
          <w:i w:val="0"/>
          <w:color w:val="auto"/>
        </w:rPr>
        <w:t>, 0763317057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7173303"/>
      <w:r w:rsidRPr="00791020">
        <w:rPr>
          <w:i w:val="0"/>
          <w:iCs/>
        </w:rPr>
        <w:t>Objectifs</w:t>
      </w:r>
      <w:bookmarkEnd w:id="3"/>
    </w:p>
    <w:p w14:paraId="05CF3F0F" w14:textId="64B08980" w:rsidR="00A61BD8" w:rsidRDefault="00A61BD8" w:rsidP="00140A14">
      <w:pPr>
        <w:pStyle w:val="Help"/>
        <w:ind w:firstLine="708"/>
      </w:pPr>
    </w:p>
    <w:p w14:paraId="6397E637" w14:textId="1A69F3DF" w:rsidR="00140A14" w:rsidRDefault="00140A14" w:rsidP="00140A14">
      <w:pPr>
        <w:pStyle w:val="Help"/>
        <w:numPr>
          <w:ilvl w:val="0"/>
          <w:numId w:val="9"/>
        </w:numPr>
        <w:rPr>
          <w:i w:val="0"/>
          <w:color w:val="auto"/>
        </w:rPr>
      </w:pPr>
      <w:r>
        <w:rPr>
          <w:i w:val="0"/>
          <w:color w:val="auto"/>
        </w:rPr>
        <w:t>Avoir un premier aperçu du travail de l’informaticien au sein d’une entreprise</w:t>
      </w:r>
      <w:r w:rsidR="00441905">
        <w:rPr>
          <w:i w:val="0"/>
          <w:color w:val="auto"/>
        </w:rPr>
        <w:t xml:space="preserve"> au travers de la gestion de mandats d’après un cahier des charges en utilisant les méthodes AGILES</w:t>
      </w:r>
    </w:p>
    <w:p w14:paraId="6DBD6C01" w14:textId="27A73ED9" w:rsidR="00441905" w:rsidRPr="00140A14" w:rsidRDefault="00441905" w:rsidP="00140A14">
      <w:pPr>
        <w:pStyle w:val="Help"/>
        <w:numPr>
          <w:ilvl w:val="0"/>
          <w:numId w:val="9"/>
        </w:numPr>
        <w:rPr>
          <w:i w:val="0"/>
          <w:color w:val="auto"/>
        </w:rPr>
      </w:pPr>
      <w:r>
        <w:rPr>
          <w:i w:val="0"/>
          <w:color w:val="auto"/>
        </w:rPr>
        <w:t>Coder un jeu de bataille navale en C avec aide pour apprendre à jouer</w:t>
      </w:r>
    </w:p>
    <w:p w14:paraId="2E847E42" w14:textId="1304B3A9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4" w:name="_Toc7173304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285C3F33" w14:textId="7731C644" w:rsidR="00EB7504" w:rsidRDefault="00EB7504" w:rsidP="00CF39A8">
      <w:pPr>
        <w:pStyle w:val="Help"/>
      </w:pPr>
    </w:p>
    <w:p w14:paraId="4B901158" w14:textId="6AF39F78" w:rsidR="008563A4" w:rsidRPr="006E2C58" w:rsidRDefault="00427F00" w:rsidP="00CF39A8">
      <w:pPr>
        <w:pStyle w:val="Help"/>
      </w:pPr>
      <w:r>
        <w:rPr>
          <w:noProof/>
        </w:rPr>
        <w:drawing>
          <wp:inline distT="0" distB="0" distL="0" distR="0" wp14:anchorId="1F39B2A9" wp14:editId="397CFEA1">
            <wp:extent cx="5759450" cy="27285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49E9" w14:textId="6C41E67E" w:rsidR="00A61BD8" w:rsidRDefault="0083170D" w:rsidP="004C1895">
      <w:pPr>
        <w:pStyle w:val="Titre1"/>
      </w:pPr>
      <w:bookmarkStart w:id="5" w:name="_Toc7173305"/>
      <w:r>
        <w:t>Analyse</w:t>
      </w:r>
      <w:bookmarkStart w:id="6" w:name="_Toc71691012"/>
      <w:bookmarkEnd w:id="5"/>
    </w:p>
    <w:p w14:paraId="3734536E" w14:textId="60AF285B" w:rsidR="00903EC9" w:rsidRDefault="00903EC9" w:rsidP="00903EC9"/>
    <w:p w14:paraId="3AAC269E" w14:textId="339DC067" w:rsidR="00903EC9" w:rsidRDefault="00903EC9" w:rsidP="00903EC9">
      <w:r>
        <w:t>Ce programme une fois exécuté demandera au joueur s’il veut jouer ou afficher l’aide.</w:t>
      </w:r>
    </w:p>
    <w:p w14:paraId="45EB08E2" w14:textId="479605E0" w:rsidR="00903EC9" w:rsidRDefault="00903EC9" w:rsidP="00903EC9">
      <w:r>
        <w:t>Le but du jeu étant de tirer sur une grille pour couler tous les bateaux. Une case peut afficher qu’un b</w:t>
      </w:r>
      <w:r w:rsidR="000644D3">
        <w:t xml:space="preserve">ateau est touché(X), Coulé(O), ou que vous avez manqué votre </w:t>
      </w:r>
      <w:proofErr w:type="gramStart"/>
      <w:r w:rsidR="000644D3">
        <w:t>tir(</w:t>
      </w:r>
      <w:proofErr w:type="gramEnd"/>
      <w:r w:rsidR="000644D3">
        <w:t>~).</w:t>
      </w:r>
    </w:p>
    <w:p w14:paraId="0B634FFE" w14:textId="77777777" w:rsidR="00903EC9" w:rsidRPr="00903EC9" w:rsidRDefault="00903EC9" w:rsidP="00903EC9"/>
    <w:p w14:paraId="5E679440" w14:textId="77777777" w:rsidR="00BD56DE" w:rsidRPr="00BD56DE" w:rsidRDefault="00BD56DE" w:rsidP="00BD56DE"/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7" w:name="_Toc7173306"/>
      <w:r>
        <w:t>User Cases and Scénarios</w:t>
      </w:r>
      <w:bookmarkEnd w:id="7"/>
    </w:p>
    <w:p w14:paraId="58E6FB81" w14:textId="77777777" w:rsidR="003403B5" w:rsidRPr="003403B5" w:rsidRDefault="003403B5" w:rsidP="00CD3214">
      <w:pPr>
        <w:ind w:left="576"/>
      </w:pPr>
    </w:p>
    <w:p w14:paraId="304B7635" w14:textId="2A4DF31D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7"/>
      <w:bookmarkStart w:id="9" w:name="_Toc7173307"/>
      <w:r>
        <w:t>Apprendre à jouer</w:t>
      </w:r>
      <w:bookmarkEnd w:id="8"/>
      <w:bookmarkEnd w:id="9"/>
    </w:p>
    <w:p w14:paraId="5A0289C6" w14:textId="77777777" w:rsidR="003403B5" w:rsidRPr="003403B5" w:rsidRDefault="003403B5" w:rsidP="003403B5"/>
    <w:p w14:paraId="2E6C4573" w14:textId="5BA5AFCC" w:rsidR="00A61BD8" w:rsidRDefault="00A14328" w:rsidP="0029644D">
      <w:pPr>
        <w:pStyle w:val="Titre4"/>
        <w:numPr>
          <w:ilvl w:val="3"/>
          <w:numId w:val="1"/>
        </w:numPr>
      </w:pPr>
      <w:r>
        <w:t>Lire L’aide</w:t>
      </w:r>
    </w:p>
    <w:p w14:paraId="0AB1226D" w14:textId="77777777" w:rsidR="0029644D" w:rsidRPr="0029644D" w:rsidRDefault="0029644D" w:rsidP="002964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56158790" w14:textId="77777777" w:rsidTr="00A957DF">
        <w:tc>
          <w:tcPr>
            <w:tcW w:w="4531" w:type="dxa"/>
          </w:tcPr>
          <w:p w14:paraId="7FCBEE17" w14:textId="77777777" w:rsidR="00A14328" w:rsidRDefault="00A14328" w:rsidP="00A957DF">
            <w:r>
              <w:lastRenderedPageBreak/>
              <w:t>Identifiant</w:t>
            </w:r>
          </w:p>
        </w:tc>
        <w:tc>
          <w:tcPr>
            <w:tcW w:w="4531" w:type="dxa"/>
          </w:tcPr>
          <w:p w14:paraId="4D79D60D" w14:textId="77777777" w:rsidR="00A14328" w:rsidRDefault="00A14328" w:rsidP="00A957DF">
            <w:r>
              <w:t>BN_01</w:t>
            </w:r>
          </w:p>
        </w:tc>
      </w:tr>
      <w:tr w:rsidR="00A14328" w14:paraId="499CE84D" w14:textId="77777777" w:rsidTr="00A957DF">
        <w:tc>
          <w:tcPr>
            <w:tcW w:w="4531" w:type="dxa"/>
          </w:tcPr>
          <w:p w14:paraId="12FE8D29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A7A1C4F" w14:textId="77777777" w:rsidR="00A14328" w:rsidRDefault="00A14328" w:rsidP="00A957DF">
            <w:r>
              <w:t>Utilisateur</w:t>
            </w:r>
          </w:p>
        </w:tc>
      </w:tr>
      <w:tr w:rsidR="00A14328" w14:paraId="16148A22" w14:textId="77777777" w:rsidTr="00A957DF">
        <w:tc>
          <w:tcPr>
            <w:tcW w:w="4531" w:type="dxa"/>
          </w:tcPr>
          <w:p w14:paraId="2388B781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4EF4880F" w14:textId="77777777" w:rsidR="00A14328" w:rsidRDefault="00A14328" w:rsidP="00A957DF">
            <w:r>
              <w:t>Apprendre les règles</w:t>
            </w:r>
          </w:p>
        </w:tc>
      </w:tr>
      <w:tr w:rsidR="00A14328" w14:paraId="56C089F9" w14:textId="77777777" w:rsidTr="00A957DF">
        <w:tc>
          <w:tcPr>
            <w:tcW w:w="4531" w:type="dxa"/>
          </w:tcPr>
          <w:p w14:paraId="2D03F64C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0C0C8114" w14:textId="77777777" w:rsidR="00A14328" w:rsidRDefault="00A14328" w:rsidP="00A957DF">
            <w:r>
              <w:t>Savoir jouer</w:t>
            </w:r>
          </w:p>
        </w:tc>
      </w:tr>
      <w:tr w:rsidR="00A14328" w14:paraId="5BE25AB2" w14:textId="77777777" w:rsidTr="00A957DF">
        <w:tc>
          <w:tcPr>
            <w:tcW w:w="4531" w:type="dxa"/>
          </w:tcPr>
          <w:p w14:paraId="3379E7A8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66B8D578" w14:textId="77777777" w:rsidR="00A14328" w:rsidRDefault="00A14328" w:rsidP="00A957DF">
            <w:r>
              <w:t>M</w:t>
            </w:r>
          </w:p>
        </w:tc>
      </w:tr>
    </w:tbl>
    <w:p w14:paraId="15BE5368" w14:textId="77777777" w:rsidR="00A14328" w:rsidRDefault="00A14328" w:rsidP="00A14328"/>
    <w:p w14:paraId="4192701B" w14:textId="77777777" w:rsidR="00A14328" w:rsidRDefault="00A14328" w:rsidP="00A14328"/>
    <w:p w14:paraId="29E3A5E9" w14:textId="77777777" w:rsidR="00A14328" w:rsidRDefault="00A14328" w:rsidP="00A143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BE7AE9" w14:paraId="1A6DD44C" w14:textId="77777777" w:rsidTr="00A957DF">
        <w:tc>
          <w:tcPr>
            <w:tcW w:w="3020" w:type="dxa"/>
          </w:tcPr>
          <w:p w14:paraId="1D6096EA" w14:textId="77777777" w:rsidR="00A14328" w:rsidRDefault="00A14328" w:rsidP="00A957DF">
            <w:r>
              <w:t>Action</w:t>
            </w:r>
          </w:p>
        </w:tc>
        <w:tc>
          <w:tcPr>
            <w:tcW w:w="3021" w:type="dxa"/>
          </w:tcPr>
          <w:p w14:paraId="1D8A5C7C" w14:textId="77777777" w:rsidR="00A14328" w:rsidRPr="00BE7AE9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600AD3D7" w14:textId="77777777" w:rsidR="00A14328" w:rsidRPr="00BE7AE9" w:rsidRDefault="00A14328" w:rsidP="00A957DF">
            <w:r>
              <w:t>Réaction</w:t>
            </w:r>
          </w:p>
        </w:tc>
      </w:tr>
      <w:tr w:rsidR="00A14328" w:rsidRPr="00BE7AE9" w14:paraId="13E4D2F3" w14:textId="77777777" w:rsidTr="00A957DF">
        <w:tc>
          <w:tcPr>
            <w:tcW w:w="3020" w:type="dxa"/>
          </w:tcPr>
          <w:p w14:paraId="02761E63" w14:textId="77777777" w:rsidR="00A14328" w:rsidRPr="00BE7AE9" w:rsidRDefault="00A14328" w:rsidP="00A957DF">
            <w:r>
              <w:t>Exécuter l’application</w:t>
            </w:r>
          </w:p>
        </w:tc>
        <w:tc>
          <w:tcPr>
            <w:tcW w:w="3021" w:type="dxa"/>
          </w:tcPr>
          <w:p w14:paraId="087866FA" w14:textId="77777777" w:rsidR="00A14328" w:rsidRPr="00BE7AE9" w:rsidRDefault="00A14328" w:rsidP="00A957DF"/>
        </w:tc>
        <w:tc>
          <w:tcPr>
            <w:tcW w:w="3021" w:type="dxa"/>
          </w:tcPr>
          <w:p w14:paraId="0E134258" w14:textId="77777777" w:rsidR="00A14328" w:rsidRPr="00BE7AE9" w:rsidRDefault="00A14328" w:rsidP="00A957DF">
            <w:r>
              <w:t>L’application démarre et affiche l’écran d’accueil (1)</w:t>
            </w:r>
          </w:p>
        </w:tc>
      </w:tr>
      <w:tr w:rsidR="00A14328" w:rsidRPr="00BE7AE9" w14:paraId="5A242E47" w14:textId="77777777" w:rsidTr="00A957DF">
        <w:tc>
          <w:tcPr>
            <w:tcW w:w="3020" w:type="dxa"/>
          </w:tcPr>
          <w:p w14:paraId="4C7D6637" w14:textId="77777777" w:rsidR="00A14328" w:rsidRDefault="00A14328" w:rsidP="00A957DF">
            <w:r>
              <w:t>Appuyer sur la touche « 2 » puis sur la touche « Enter » pour ouvrir l’aide</w:t>
            </w:r>
          </w:p>
        </w:tc>
        <w:tc>
          <w:tcPr>
            <w:tcW w:w="3021" w:type="dxa"/>
          </w:tcPr>
          <w:p w14:paraId="01C73B71" w14:textId="77777777" w:rsidR="00A14328" w:rsidRPr="00BE7AE9" w:rsidRDefault="00A14328" w:rsidP="00A957DF"/>
        </w:tc>
        <w:tc>
          <w:tcPr>
            <w:tcW w:w="3021" w:type="dxa"/>
          </w:tcPr>
          <w:p w14:paraId="5340059D" w14:textId="77777777" w:rsidR="00A14328" w:rsidRDefault="00A14328" w:rsidP="00A957DF">
            <w:r>
              <w:t>L’aide s’affiche (3)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B48A3DA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0" w:name="_Toc7173308"/>
      <w:r w:rsidR="00A14328">
        <w:t>Commencer à jouer</w:t>
      </w:r>
      <w:bookmarkEnd w:id="10"/>
    </w:p>
    <w:p w14:paraId="6B857363" w14:textId="77089DED" w:rsidR="00A61BD8" w:rsidRDefault="00A14328" w:rsidP="0029644D">
      <w:pPr>
        <w:pStyle w:val="Titre4"/>
        <w:numPr>
          <w:ilvl w:val="3"/>
          <w:numId w:val="1"/>
        </w:numPr>
      </w:pPr>
      <w:r>
        <w:t>Lancer une partie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:rsidRPr="00801A3B" w14:paraId="1D2749C1" w14:textId="77777777" w:rsidTr="00A957DF">
        <w:tc>
          <w:tcPr>
            <w:tcW w:w="4531" w:type="dxa"/>
          </w:tcPr>
          <w:p w14:paraId="349578CD" w14:textId="77777777" w:rsidR="00A14328" w:rsidRPr="00A14328" w:rsidRDefault="00A14328" w:rsidP="00A14328">
            <w:pPr>
              <w:pStyle w:val="Paragraphedeliste"/>
              <w:numPr>
                <w:ilvl w:val="0"/>
                <w:numId w:val="1"/>
              </w:numPr>
              <w:spacing w:after="160" w:line="259" w:lineRule="auto"/>
              <w:rPr>
                <w:snapToGrid w:val="0"/>
                <w:lang w:eastAsia="de-DE"/>
              </w:rPr>
            </w:pPr>
            <w:r w:rsidRPr="00A14328">
              <w:rPr>
                <w:snapToGrid w:val="0"/>
                <w:lang w:eastAsia="de-DE"/>
              </w:rPr>
              <w:t>Utilisation</w:t>
            </w:r>
          </w:p>
        </w:tc>
        <w:tc>
          <w:tcPr>
            <w:tcW w:w="4531" w:type="dxa"/>
          </w:tcPr>
          <w:p w14:paraId="65482E5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BN_01</w:t>
            </w:r>
          </w:p>
        </w:tc>
      </w:tr>
      <w:tr w:rsidR="00A14328" w:rsidRPr="00801A3B" w14:paraId="313277F0" w14:textId="77777777" w:rsidTr="000644D3">
        <w:trPr>
          <w:trHeight w:val="340"/>
        </w:trPr>
        <w:tc>
          <w:tcPr>
            <w:tcW w:w="4531" w:type="dxa"/>
          </w:tcPr>
          <w:p w14:paraId="07452BC9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En tant que</w:t>
            </w:r>
          </w:p>
        </w:tc>
        <w:tc>
          <w:tcPr>
            <w:tcW w:w="4531" w:type="dxa"/>
          </w:tcPr>
          <w:p w14:paraId="03AD7A1E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Utilisateur</w:t>
            </w:r>
          </w:p>
        </w:tc>
      </w:tr>
      <w:tr w:rsidR="00A14328" w:rsidRPr="00801A3B" w14:paraId="3B38CFE4" w14:textId="77777777" w:rsidTr="00A957DF">
        <w:tc>
          <w:tcPr>
            <w:tcW w:w="4531" w:type="dxa"/>
          </w:tcPr>
          <w:p w14:paraId="782FFE03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Je veux</w:t>
            </w:r>
          </w:p>
        </w:tc>
        <w:tc>
          <w:tcPr>
            <w:tcW w:w="4531" w:type="dxa"/>
          </w:tcPr>
          <w:p w14:paraId="6430B266" w14:textId="77777777" w:rsidR="00A14328" w:rsidRPr="00801A3B" w:rsidRDefault="00A14328" w:rsidP="00A957DF">
            <w:pPr>
              <w:spacing w:after="160" w:line="259" w:lineRule="auto"/>
            </w:pPr>
            <w:r>
              <w:t>Commencer une partie</w:t>
            </w:r>
          </w:p>
        </w:tc>
      </w:tr>
      <w:tr w:rsidR="00A14328" w:rsidRPr="00801A3B" w14:paraId="7F07AC2E" w14:textId="77777777" w:rsidTr="00A957DF">
        <w:tc>
          <w:tcPr>
            <w:tcW w:w="4531" w:type="dxa"/>
          </w:tcPr>
          <w:p w14:paraId="0D8C39B2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Pour</w:t>
            </w:r>
          </w:p>
        </w:tc>
        <w:tc>
          <w:tcPr>
            <w:tcW w:w="4531" w:type="dxa"/>
          </w:tcPr>
          <w:p w14:paraId="578E094D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Commencer à jouer</w:t>
            </w:r>
          </w:p>
        </w:tc>
      </w:tr>
      <w:tr w:rsidR="00A14328" w:rsidRPr="00801A3B" w14:paraId="451300A8" w14:textId="77777777" w:rsidTr="00A957DF">
        <w:tc>
          <w:tcPr>
            <w:tcW w:w="4531" w:type="dxa"/>
          </w:tcPr>
          <w:p w14:paraId="64655F6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Priorité</w:t>
            </w:r>
          </w:p>
        </w:tc>
        <w:tc>
          <w:tcPr>
            <w:tcW w:w="4531" w:type="dxa"/>
          </w:tcPr>
          <w:p w14:paraId="200A455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M</w:t>
            </w:r>
          </w:p>
        </w:tc>
      </w:tr>
    </w:tbl>
    <w:p w14:paraId="050D1602" w14:textId="77777777" w:rsidR="00A14328" w:rsidRPr="00801A3B" w:rsidRDefault="00A14328" w:rsidP="00A14328"/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:rsidRPr="00801A3B" w14:paraId="6C04944B" w14:textId="77777777" w:rsidTr="00A957DF">
        <w:tc>
          <w:tcPr>
            <w:tcW w:w="3020" w:type="dxa"/>
          </w:tcPr>
          <w:p w14:paraId="62121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Action</w:t>
            </w:r>
          </w:p>
        </w:tc>
        <w:tc>
          <w:tcPr>
            <w:tcW w:w="3021" w:type="dxa"/>
          </w:tcPr>
          <w:p w14:paraId="6A1222E0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Condition particulière</w:t>
            </w:r>
          </w:p>
        </w:tc>
        <w:tc>
          <w:tcPr>
            <w:tcW w:w="3021" w:type="dxa"/>
          </w:tcPr>
          <w:p w14:paraId="54D0DEEA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Réaction</w:t>
            </w:r>
          </w:p>
        </w:tc>
      </w:tr>
      <w:tr w:rsidR="00A14328" w:rsidRPr="00801A3B" w14:paraId="36DC91D5" w14:textId="77777777" w:rsidTr="00A957DF">
        <w:tc>
          <w:tcPr>
            <w:tcW w:w="3020" w:type="dxa"/>
          </w:tcPr>
          <w:p w14:paraId="06B9E08F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Exécuter l’application</w:t>
            </w:r>
          </w:p>
        </w:tc>
        <w:tc>
          <w:tcPr>
            <w:tcW w:w="3021" w:type="dxa"/>
          </w:tcPr>
          <w:p w14:paraId="23E8833A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29FF012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L’application démarre</w:t>
            </w:r>
            <w:r>
              <w:t xml:space="preserve"> et affiche l’écran d’accueil (1)</w:t>
            </w:r>
          </w:p>
        </w:tc>
      </w:tr>
      <w:tr w:rsidR="00A14328" w:rsidRPr="00801A3B" w14:paraId="3A433F99" w14:textId="77777777" w:rsidTr="00A957DF">
        <w:trPr>
          <w:trHeight w:val="586"/>
        </w:trPr>
        <w:tc>
          <w:tcPr>
            <w:tcW w:w="3020" w:type="dxa"/>
          </w:tcPr>
          <w:p w14:paraId="46D36F98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Appuye</w:t>
            </w:r>
            <w:r>
              <w:t>r</w:t>
            </w:r>
            <w:r w:rsidRPr="00801A3B">
              <w:t xml:space="preserve"> sur la touche « 1 » pour lancer une partie</w:t>
            </w:r>
          </w:p>
        </w:tc>
        <w:tc>
          <w:tcPr>
            <w:tcW w:w="3021" w:type="dxa"/>
          </w:tcPr>
          <w:p w14:paraId="386D048B" w14:textId="77777777" w:rsidR="00A14328" w:rsidRPr="00801A3B" w:rsidRDefault="00A14328" w:rsidP="00A957DF">
            <w:pPr>
              <w:spacing w:after="160" w:line="259" w:lineRule="auto"/>
            </w:pPr>
          </w:p>
        </w:tc>
        <w:tc>
          <w:tcPr>
            <w:tcW w:w="3021" w:type="dxa"/>
          </w:tcPr>
          <w:p w14:paraId="495418AB" w14:textId="77777777" w:rsidR="00A14328" w:rsidRPr="00801A3B" w:rsidRDefault="00A14328" w:rsidP="00A957DF">
            <w:pPr>
              <w:spacing w:after="160" w:line="259" w:lineRule="auto"/>
            </w:pPr>
            <w:r w:rsidRPr="00801A3B">
              <w:t>Une partie se lance</w:t>
            </w:r>
            <w:r>
              <w:t xml:space="preserve"> et la grille </w:t>
            </w:r>
            <w:proofErr w:type="gramStart"/>
            <w:r>
              <w:t>s’affiche(</w:t>
            </w:r>
            <w:proofErr w:type="gramEnd"/>
            <w:r>
              <w:t>2)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0C4FF894" w:rsidR="00A61BD8" w:rsidRDefault="00A14328" w:rsidP="00A61BD8">
      <w:pPr>
        <w:pStyle w:val="Titre3"/>
        <w:tabs>
          <w:tab w:val="right" w:leader="dot" w:pos="7513"/>
        </w:tabs>
        <w:jc w:val="both"/>
      </w:pPr>
      <w:bookmarkStart w:id="11" w:name="_Toc7173309"/>
      <w:r>
        <w:t>Jouer</w:t>
      </w:r>
      <w:bookmarkEnd w:id="11"/>
    </w:p>
    <w:p w14:paraId="16B8F8C6" w14:textId="6E68BCCB" w:rsidR="00A61BD8" w:rsidRPr="0006187A" w:rsidRDefault="00A14328" w:rsidP="0029644D">
      <w:pPr>
        <w:pStyle w:val="Titre4"/>
        <w:numPr>
          <w:ilvl w:val="3"/>
          <w:numId w:val="1"/>
        </w:numPr>
      </w:pPr>
      <w:r>
        <w:t>Faire une partie complète</w:t>
      </w:r>
    </w:p>
    <w:p w14:paraId="0C41FF17" w14:textId="77777777" w:rsidR="00A14328" w:rsidRPr="004C16B2" w:rsidRDefault="00A14328" w:rsidP="00A14328">
      <w:pPr>
        <w:pStyle w:val="Paragraphedeliste"/>
        <w:numPr>
          <w:ilvl w:val="0"/>
          <w:numId w:val="1"/>
        </w:numPr>
      </w:pPr>
      <w:bookmarkStart w:id="12" w:name="_Toc1596386"/>
      <w:r>
        <w:t>Ce scénario commence une fois que la grille fixe a été chargée.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4328" w14:paraId="4C43041C" w14:textId="77777777" w:rsidTr="00A957DF">
        <w:tc>
          <w:tcPr>
            <w:tcW w:w="4531" w:type="dxa"/>
          </w:tcPr>
          <w:p w14:paraId="5AE3C409" w14:textId="77777777" w:rsidR="00A14328" w:rsidRDefault="00A14328" w:rsidP="00A957DF">
            <w:r>
              <w:t>Identifiant</w:t>
            </w:r>
          </w:p>
        </w:tc>
        <w:tc>
          <w:tcPr>
            <w:tcW w:w="4531" w:type="dxa"/>
          </w:tcPr>
          <w:p w14:paraId="6EE46D53" w14:textId="77777777" w:rsidR="00A14328" w:rsidRDefault="00A14328" w:rsidP="00A957DF">
            <w:r>
              <w:t>BN_01</w:t>
            </w:r>
          </w:p>
        </w:tc>
      </w:tr>
      <w:tr w:rsidR="00A14328" w14:paraId="3434FE13" w14:textId="77777777" w:rsidTr="00A957DF">
        <w:tc>
          <w:tcPr>
            <w:tcW w:w="4531" w:type="dxa"/>
          </w:tcPr>
          <w:p w14:paraId="420182DC" w14:textId="77777777" w:rsidR="00A14328" w:rsidRDefault="00A14328" w:rsidP="00A957DF">
            <w:r>
              <w:t>En tant que</w:t>
            </w:r>
          </w:p>
        </w:tc>
        <w:tc>
          <w:tcPr>
            <w:tcW w:w="4531" w:type="dxa"/>
          </w:tcPr>
          <w:p w14:paraId="4F05FFD9" w14:textId="77777777" w:rsidR="00A14328" w:rsidRDefault="00A14328" w:rsidP="00A957DF">
            <w:r>
              <w:t>Utilisateur</w:t>
            </w:r>
          </w:p>
        </w:tc>
      </w:tr>
      <w:tr w:rsidR="00A14328" w14:paraId="16F99A4E" w14:textId="77777777" w:rsidTr="00A957DF">
        <w:tc>
          <w:tcPr>
            <w:tcW w:w="4531" w:type="dxa"/>
          </w:tcPr>
          <w:p w14:paraId="7003FB5C" w14:textId="77777777" w:rsidR="00A14328" w:rsidRDefault="00A14328" w:rsidP="00A957DF">
            <w:r>
              <w:t>Je veux</w:t>
            </w:r>
          </w:p>
        </w:tc>
        <w:tc>
          <w:tcPr>
            <w:tcW w:w="4531" w:type="dxa"/>
          </w:tcPr>
          <w:p w14:paraId="63CEFE2B" w14:textId="77777777" w:rsidR="00A14328" w:rsidRDefault="00A14328" w:rsidP="00A957DF">
            <w:r>
              <w:t>Commencer à jouer</w:t>
            </w:r>
          </w:p>
        </w:tc>
      </w:tr>
      <w:tr w:rsidR="00A14328" w14:paraId="34203AD5" w14:textId="77777777" w:rsidTr="00A957DF">
        <w:tc>
          <w:tcPr>
            <w:tcW w:w="4531" w:type="dxa"/>
          </w:tcPr>
          <w:p w14:paraId="00A15E48" w14:textId="77777777" w:rsidR="00A14328" w:rsidRDefault="00A14328" w:rsidP="00A957DF">
            <w:r>
              <w:t>Pour</w:t>
            </w:r>
          </w:p>
        </w:tc>
        <w:tc>
          <w:tcPr>
            <w:tcW w:w="4531" w:type="dxa"/>
          </w:tcPr>
          <w:p w14:paraId="49AAAF9F" w14:textId="77777777" w:rsidR="00A14328" w:rsidRDefault="00A14328" w:rsidP="00A957DF">
            <w:r>
              <w:t>Commencer une partie</w:t>
            </w:r>
          </w:p>
        </w:tc>
      </w:tr>
      <w:tr w:rsidR="00A14328" w14:paraId="6E55F844" w14:textId="77777777" w:rsidTr="00A957DF">
        <w:tc>
          <w:tcPr>
            <w:tcW w:w="4531" w:type="dxa"/>
          </w:tcPr>
          <w:p w14:paraId="537DDB0A" w14:textId="77777777" w:rsidR="00A14328" w:rsidRDefault="00A14328" w:rsidP="00A957DF">
            <w:r>
              <w:t>Priorité</w:t>
            </w:r>
          </w:p>
        </w:tc>
        <w:tc>
          <w:tcPr>
            <w:tcW w:w="4531" w:type="dxa"/>
          </w:tcPr>
          <w:p w14:paraId="1E48EA6C" w14:textId="77777777" w:rsidR="00A14328" w:rsidRDefault="00A14328" w:rsidP="00A957DF">
            <w:r>
              <w:t>M</w:t>
            </w:r>
          </w:p>
        </w:tc>
      </w:tr>
    </w:tbl>
    <w:p w14:paraId="7F5B8805" w14:textId="77777777" w:rsidR="00A14328" w:rsidRDefault="00A14328" w:rsidP="00441905">
      <w:pPr>
        <w:pStyle w:val="Paragraphedeliste"/>
        <w:ind w:left="432"/>
      </w:pPr>
    </w:p>
    <w:tbl>
      <w:tblPr>
        <w:tblStyle w:val="Grilledutableau"/>
        <w:tblpPr w:leftFromText="141" w:rightFromText="141" w:vertAnchor="text" w:horzAnchor="margin" w:tblpY="3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14328" w14:paraId="15F11494" w14:textId="77777777" w:rsidTr="00A957DF">
        <w:tc>
          <w:tcPr>
            <w:tcW w:w="3020" w:type="dxa"/>
          </w:tcPr>
          <w:p w14:paraId="757E1E5A" w14:textId="77777777" w:rsidR="00A14328" w:rsidRDefault="00A14328" w:rsidP="00A957DF">
            <w:r>
              <w:lastRenderedPageBreak/>
              <w:t>Action</w:t>
            </w:r>
          </w:p>
        </w:tc>
        <w:tc>
          <w:tcPr>
            <w:tcW w:w="3021" w:type="dxa"/>
          </w:tcPr>
          <w:p w14:paraId="025F55B7" w14:textId="77777777" w:rsidR="00A14328" w:rsidRDefault="00A14328" w:rsidP="00A957DF">
            <w:r>
              <w:t>Condition particulière</w:t>
            </w:r>
          </w:p>
        </w:tc>
        <w:tc>
          <w:tcPr>
            <w:tcW w:w="3021" w:type="dxa"/>
          </w:tcPr>
          <w:p w14:paraId="1E67FA11" w14:textId="77777777" w:rsidR="00A14328" w:rsidRDefault="00A14328" w:rsidP="00A957DF">
            <w:r>
              <w:t>Réaction</w:t>
            </w:r>
          </w:p>
        </w:tc>
      </w:tr>
      <w:tr w:rsidR="00A14328" w14:paraId="2FA2E6AE" w14:textId="77777777" w:rsidTr="00A957DF">
        <w:tc>
          <w:tcPr>
            <w:tcW w:w="3020" w:type="dxa"/>
          </w:tcPr>
          <w:p w14:paraId="5CAF374C" w14:textId="77777777" w:rsidR="00A14328" w:rsidRDefault="00A14328" w:rsidP="00A957DF"/>
        </w:tc>
        <w:tc>
          <w:tcPr>
            <w:tcW w:w="3021" w:type="dxa"/>
          </w:tcPr>
          <w:p w14:paraId="48E94E07" w14:textId="77777777" w:rsidR="00A14328" w:rsidRDefault="00A14328" w:rsidP="00A957DF"/>
        </w:tc>
        <w:tc>
          <w:tcPr>
            <w:tcW w:w="3021" w:type="dxa"/>
          </w:tcPr>
          <w:p w14:paraId="39634034" w14:textId="77777777" w:rsidR="00A14328" w:rsidRDefault="00A14328" w:rsidP="00A957DF">
            <w:r>
              <w:t>La grille s’affiche (2)</w:t>
            </w:r>
          </w:p>
        </w:tc>
      </w:tr>
      <w:tr w:rsidR="00A14328" w14:paraId="378E27F6" w14:textId="77777777" w:rsidTr="00A957DF">
        <w:tc>
          <w:tcPr>
            <w:tcW w:w="3020" w:type="dxa"/>
          </w:tcPr>
          <w:p w14:paraId="1778683F" w14:textId="77777777" w:rsidR="00A14328" w:rsidRDefault="00A14328" w:rsidP="00A957DF">
            <w:r>
              <w:t>Taper « A6 »</w:t>
            </w:r>
          </w:p>
        </w:tc>
        <w:tc>
          <w:tcPr>
            <w:tcW w:w="3021" w:type="dxa"/>
          </w:tcPr>
          <w:p w14:paraId="0143F3DC" w14:textId="77777777" w:rsidR="00A14328" w:rsidRDefault="00A14328" w:rsidP="00A957DF">
            <w:r>
              <w:t>Un bateau adverse est touché</w:t>
            </w:r>
          </w:p>
        </w:tc>
        <w:tc>
          <w:tcPr>
            <w:tcW w:w="3021" w:type="dxa"/>
          </w:tcPr>
          <w:p w14:paraId="26EEF087" w14:textId="77777777" w:rsidR="00A14328" w:rsidRDefault="00A14328" w:rsidP="00A957DF">
            <w:r>
              <w:t>Une croix s’affiche sur la case sélectionnée</w:t>
            </w:r>
          </w:p>
        </w:tc>
      </w:tr>
      <w:tr w:rsidR="00A14328" w14:paraId="7B0B9EF3" w14:textId="77777777" w:rsidTr="00A957DF">
        <w:tc>
          <w:tcPr>
            <w:tcW w:w="3020" w:type="dxa"/>
          </w:tcPr>
          <w:p w14:paraId="639FE131" w14:textId="77777777" w:rsidR="00A14328" w:rsidRDefault="00A14328" w:rsidP="00A957DF"/>
        </w:tc>
        <w:tc>
          <w:tcPr>
            <w:tcW w:w="3021" w:type="dxa"/>
          </w:tcPr>
          <w:p w14:paraId="078F0EA3" w14:textId="77777777" w:rsidR="00A14328" w:rsidRDefault="00A14328" w:rsidP="00A957DF"/>
        </w:tc>
        <w:tc>
          <w:tcPr>
            <w:tcW w:w="3021" w:type="dxa"/>
          </w:tcPr>
          <w:p w14:paraId="16314408" w14:textId="77777777" w:rsidR="00A14328" w:rsidRDefault="00A14328" w:rsidP="00A957DF">
            <w:r>
              <w:t>« TOUCHE » est affiché</w:t>
            </w:r>
          </w:p>
        </w:tc>
      </w:tr>
      <w:tr w:rsidR="00A14328" w14:paraId="6FC4821A" w14:textId="77777777" w:rsidTr="00A957DF">
        <w:tc>
          <w:tcPr>
            <w:tcW w:w="3020" w:type="dxa"/>
          </w:tcPr>
          <w:p w14:paraId="07DDCB63" w14:textId="77777777" w:rsidR="00A14328" w:rsidRDefault="00A14328" w:rsidP="00A957DF"/>
        </w:tc>
        <w:tc>
          <w:tcPr>
            <w:tcW w:w="3021" w:type="dxa"/>
          </w:tcPr>
          <w:p w14:paraId="62D05939" w14:textId="77777777" w:rsidR="00A14328" w:rsidRDefault="00A14328" w:rsidP="00A957DF"/>
        </w:tc>
        <w:tc>
          <w:tcPr>
            <w:tcW w:w="3021" w:type="dxa"/>
          </w:tcPr>
          <w:p w14:paraId="6DFBCBC0" w14:textId="77777777" w:rsidR="00A14328" w:rsidRDefault="00A14328" w:rsidP="00A957DF">
            <w:r>
              <w:t>Demande le prochain coup</w:t>
            </w:r>
          </w:p>
        </w:tc>
      </w:tr>
      <w:tr w:rsidR="00A14328" w14:paraId="44857406" w14:textId="77777777" w:rsidTr="00A957DF">
        <w:tc>
          <w:tcPr>
            <w:tcW w:w="3020" w:type="dxa"/>
          </w:tcPr>
          <w:p w14:paraId="60C01B4D" w14:textId="77777777" w:rsidR="00A14328" w:rsidRDefault="00A14328" w:rsidP="00A957DF">
            <w:r>
              <w:t>Lors du tour du joueur, taper « B9 »</w:t>
            </w:r>
          </w:p>
        </w:tc>
        <w:tc>
          <w:tcPr>
            <w:tcW w:w="3021" w:type="dxa"/>
          </w:tcPr>
          <w:p w14:paraId="44E43C8D" w14:textId="77777777" w:rsidR="00A14328" w:rsidRDefault="00A14328" w:rsidP="00A957DF">
            <w:r>
              <w:t>Raté : aucun bateau adverse n’a été touché</w:t>
            </w:r>
          </w:p>
          <w:p w14:paraId="02F3D66D" w14:textId="77777777" w:rsidR="00A14328" w:rsidRDefault="00A14328" w:rsidP="00A957DF"/>
        </w:tc>
        <w:tc>
          <w:tcPr>
            <w:tcW w:w="3021" w:type="dxa"/>
          </w:tcPr>
          <w:p w14:paraId="5F75C7F9" w14:textId="77777777" w:rsidR="00A14328" w:rsidRPr="00120536" w:rsidRDefault="00A14328" w:rsidP="00A957DF">
            <w:r w:rsidRPr="00120536">
              <w:t>« ~ » s’affiche sur la case sélectionnée</w:t>
            </w:r>
          </w:p>
        </w:tc>
      </w:tr>
      <w:tr w:rsidR="00A14328" w14:paraId="36D086B9" w14:textId="77777777" w:rsidTr="00A957DF">
        <w:tc>
          <w:tcPr>
            <w:tcW w:w="3020" w:type="dxa"/>
          </w:tcPr>
          <w:p w14:paraId="4EC0EF7B" w14:textId="77777777" w:rsidR="00A14328" w:rsidRDefault="00A14328" w:rsidP="00A957DF"/>
        </w:tc>
        <w:tc>
          <w:tcPr>
            <w:tcW w:w="3021" w:type="dxa"/>
          </w:tcPr>
          <w:p w14:paraId="5AB031B3" w14:textId="77777777" w:rsidR="00A14328" w:rsidRDefault="00A14328" w:rsidP="00A957DF"/>
        </w:tc>
        <w:tc>
          <w:tcPr>
            <w:tcW w:w="3021" w:type="dxa"/>
          </w:tcPr>
          <w:p w14:paraId="346F8F12" w14:textId="77777777" w:rsidR="00A14328" w:rsidRPr="00120536" w:rsidRDefault="00A14328" w:rsidP="00A957DF">
            <w:r w:rsidRPr="00120536">
              <w:t>« MANQUE » est affiché</w:t>
            </w:r>
          </w:p>
        </w:tc>
      </w:tr>
      <w:tr w:rsidR="00A14328" w14:paraId="0201A600" w14:textId="77777777" w:rsidTr="00A957DF">
        <w:tc>
          <w:tcPr>
            <w:tcW w:w="3020" w:type="dxa"/>
          </w:tcPr>
          <w:p w14:paraId="78CD313C" w14:textId="77777777" w:rsidR="00A14328" w:rsidRDefault="00A14328" w:rsidP="00A957DF"/>
        </w:tc>
        <w:tc>
          <w:tcPr>
            <w:tcW w:w="3021" w:type="dxa"/>
          </w:tcPr>
          <w:p w14:paraId="72E6B651" w14:textId="77777777" w:rsidR="00A14328" w:rsidRDefault="00A14328" w:rsidP="00A957DF"/>
        </w:tc>
        <w:tc>
          <w:tcPr>
            <w:tcW w:w="3021" w:type="dxa"/>
          </w:tcPr>
          <w:p w14:paraId="17ED3472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769791F3" w14:textId="77777777" w:rsidTr="00A957DF">
        <w:tc>
          <w:tcPr>
            <w:tcW w:w="9062" w:type="dxa"/>
            <w:gridSpan w:val="3"/>
          </w:tcPr>
          <w:p w14:paraId="144A0467" w14:textId="77777777" w:rsidR="00A14328" w:rsidRDefault="00A14328" w:rsidP="00A957DF">
            <w:pPr>
              <w:jc w:val="center"/>
            </w:pPr>
            <w:r>
              <w:t>…</w:t>
            </w:r>
          </w:p>
        </w:tc>
      </w:tr>
      <w:tr w:rsidR="00A14328" w14:paraId="643FB471" w14:textId="77777777" w:rsidTr="00A957DF">
        <w:tc>
          <w:tcPr>
            <w:tcW w:w="3020" w:type="dxa"/>
          </w:tcPr>
          <w:p w14:paraId="2FC70067" w14:textId="77777777" w:rsidR="00A14328" w:rsidRDefault="00A14328" w:rsidP="00A957DF">
            <w:r>
              <w:t>Lors du tour du joueur, taper « I7 »</w:t>
            </w:r>
          </w:p>
        </w:tc>
        <w:tc>
          <w:tcPr>
            <w:tcW w:w="3021" w:type="dxa"/>
          </w:tcPr>
          <w:p w14:paraId="00674344" w14:textId="77777777" w:rsidR="00A14328" w:rsidRDefault="00A14328" w:rsidP="00A957DF">
            <w:r>
              <w:t>Un bateau adverse a été touché et coulé</w:t>
            </w:r>
          </w:p>
        </w:tc>
        <w:tc>
          <w:tcPr>
            <w:tcW w:w="3021" w:type="dxa"/>
          </w:tcPr>
          <w:p w14:paraId="148C44FF" w14:textId="77777777" w:rsidR="00A14328" w:rsidRPr="00120536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63770C3" w14:textId="77777777" w:rsidTr="00A957DF">
        <w:tc>
          <w:tcPr>
            <w:tcW w:w="3020" w:type="dxa"/>
          </w:tcPr>
          <w:p w14:paraId="7AFA3808" w14:textId="77777777" w:rsidR="00A14328" w:rsidRDefault="00A14328" w:rsidP="00A957DF"/>
        </w:tc>
        <w:tc>
          <w:tcPr>
            <w:tcW w:w="3021" w:type="dxa"/>
          </w:tcPr>
          <w:p w14:paraId="6C448D47" w14:textId="77777777" w:rsidR="00A14328" w:rsidRDefault="00A14328" w:rsidP="00A957DF"/>
        </w:tc>
        <w:tc>
          <w:tcPr>
            <w:tcW w:w="3021" w:type="dxa"/>
          </w:tcPr>
          <w:p w14:paraId="1CECDF19" w14:textId="77777777" w:rsidR="00A14328" w:rsidRPr="00120536" w:rsidRDefault="00A14328" w:rsidP="00A957DF">
            <w:r w:rsidRPr="00120536">
              <w:t>« </w:t>
            </w:r>
            <w:r>
              <w:t>COULE</w:t>
            </w:r>
            <w:r w:rsidRPr="00120536">
              <w:t> » est affiché</w:t>
            </w:r>
          </w:p>
        </w:tc>
      </w:tr>
      <w:tr w:rsidR="00A14328" w14:paraId="7D11F9D3" w14:textId="77777777" w:rsidTr="00A957DF">
        <w:tc>
          <w:tcPr>
            <w:tcW w:w="3020" w:type="dxa"/>
          </w:tcPr>
          <w:p w14:paraId="57EDC8E6" w14:textId="77777777" w:rsidR="00A14328" w:rsidRDefault="00A14328" w:rsidP="00A957DF"/>
        </w:tc>
        <w:tc>
          <w:tcPr>
            <w:tcW w:w="3021" w:type="dxa"/>
          </w:tcPr>
          <w:p w14:paraId="5840F426" w14:textId="77777777" w:rsidR="00A14328" w:rsidRDefault="00A14328" w:rsidP="00A957DF"/>
        </w:tc>
        <w:tc>
          <w:tcPr>
            <w:tcW w:w="3021" w:type="dxa"/>
          </w:tcPr>
          <w:p w14:paraId="4EE3326A" w14:textId="77777777" w:rsidR="00A14328" w:rsidRPr="00120536" w:rsidRDefault="00A14328" w:rsidP="00A957DF">
            <w:r w:rsidRPr="00120536">
              <w:t>Demande le prochain coup</w:t>
            </w:r>
          </w:p>
        </w:tc>
      </w:tr>
      <w:tr w:rsidR="00A14328" w14:paraId="5726BC14" w14:textId="77777777" w:rsidTr="00A957DF">
        <w:tc>
          <w:tcPr>
            <w:tcW w:w="3020" w:type="dxa"/>
          </w:tcPr>
          <w:p w14:paraId="35AA1461" w14:textId="77777777" w:rsidR="00A14328" w:rsidRDefault="00A14328" w:rsidP="00A957DF">
            <w:r>
              <w:t>Lors du tour du joueur, taper « E8 »</w:t>
            </w:r>
          </w:p>
        </w:tc>
        <w:tc>
          <w:tcPr>
            <w:tcW w:w="3021" w:type="dxa"/>
          </w:tcPr>
          <w:p w14:paraId="58DCA979" w14:textId="77777777" w:rsidR="00A14328" w:rsidRPr="00120536" w:rsidRDefault="00A14328" w:rsidP="00A957DF">
            <w:r>
              <w:t>Le dernier bateau est coulé</w:t>
            </w:r>
          </w:p>
        </w:tc>
        <w:tc>
          <w:tcPr>
            <w:tcW w:w="3021" w:type="dxa"/>
          </w:tcPr>
          <w:p w14:paraId="245E77CD" w14:textId="77777777" w:rsidR="00A14328" w:rsidRDefault="00A14328" w:rsidP="00A957DF">
            <w:r w:rsidRPr="00120536">
              <w:t>« </w:t>
            </w:r>
            <w:r>
              <w:t xml:space="preserve">O </w:t>
            </w:r>
            <w:r w:rsidRPr="00120536">
              <w:t>» s’affiche sur la case sélectionnée</w:t>
            </w:r>
          </w:p>
        </w:tc>
      </w:tr>
      <w:tr w:rsidR="00A14328" w14:paraId="411B9E24" w14:textId="77777777" w:rsidTr="00A957DF">
        <w:tc>
          <w:tcPr>
            <w:tcW w:w="3020" w:type="dxa"/>
          </w:tcPr>
          <w:p w14:paraId="040A257C" w14:textId="77777777" w:rsidR="00A14328" w:rsidRDefault="00A14328" w:rsidP="00A957DF"/>
        </w:tc>
        <w:tc>
          <w:tcPr>
            <w:tcW w:w="3021" w:type="dxa"/>
          </w:tcPr>
          <w:p w14:paraId="144CADD6" w14:textId="77777777" w:rsidR="00A14328" w:rsidRDefault="00A14328" w:rsidP="00A957DF"/>
        </w:tc>
        <w:tc>
          <w:tcPr>
            <w:tcW w:w="3021" w:type="dxa"/>
          </w:tcPr>
          <w:p w14:paraId="5CB5AF86" w14:textId="77777777" w:rsidR="00A14328" w:rsidRPr="00120536" w:rsidRDefault="00A14328" w:rsidP="00A957DF">
            <w:r>
              <w:t>« Victoire » s’affiche</w:t>
            </w:r>
          </w:p>
        </w:tc>
      </w:tr>
    </w:tbl>
    <w:p w14:paraId="5B8EAB96" w14:textId="77777777" w:rsidR="00A14328" w:rsidRDefault="00A14328" w:rsidP="00441905"/>
    <w:bookmarkEnd w:id="6"/>
    <w:bookmarkEnd w:id="12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A14328">
      <w:pPr>
        <w:pStyle w:val="Titre2"/>
        <w:numPr>
          <w:ilvl w:val="0"/>
          <w:numId w:val="0"/>
        </w:numPr>
      </w:pPr>
      <w:bookmarkStart w:id="13" w:name="_Toc7173310"/>
      <w:r w:rsidRPr="00532429">
        <w:t>Stratégie de tests</w:t>
      </w:r>
      <w:bookmarkEnd w:id="13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4" w:name="_Toc7173311"/>
      <w:r w:rsidRPr="00532429">
        <w:t>Le matériel et logiciel tiers.</w:t>
      </w:r>
      <w:bookmarkEnd w:id="14"/>
    </w:p>
    <w:p w14:paraId="403C810E" w14:textId="14CBE43C" w:rsidR="00F942B1" w:rsidRPr="004306F2" w:rsidRDefault="00182CA0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 xml:space="preserve">Système d’exploitation : </w:t>
      </w:r>
      <w:r w:rsidR="00F942B1" w:rsidRPr="004306F2">
        <w:t xml:space="preserve"> Windows 10</w:t>
      </w:r>
    </w:p>
    <w:p w14:paraId="6C2FC7D5" w14:textId="1A4A5494" w:rsidR="00F942B1" w:rsidRPr="004306F2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4306F2">
        <w:t>Logicie</w:t>
      </w:r>
      <w:r w:rsidR="00AD1C35">
        <w:t>ls </w:t>
      </w:r>
      <w:proofErr w:type="gramStart"/>
      <w:r w:rsidR="00182CA0">
        <w:t>utilisés</w:t>
      </w:r>
      <w:r w:rsidR="00AD1C35">
        <w:t>:</w:t>
      </w:r>
      <w:proofErr w:type="gramEnd"/>
      <w:r w:rsidR="00AD1C35">
        <w:t xml:space="preserve"> </w:t>
      </w:r>
      <w:r w:rsidR="00182CA0">
        <w:t xml:space="preserve">Application </w:t>
      </w:r>
      <w:r w:rsidR="00AD1C35">
        <w:t>GitHub</w:t>
      </w:r>
      <w:r w:rsidR="00480861">
        <w:t xml:space="preserve"> et l’</w:t>
      </w:r>
      <w:r w:rsidR="00AD1C35">
        <w:t>exécutable</w:t>
      </w:r>
      <w:r w:rsidR="00480861">
        <w:t xml:space="preserve"> du jeu</w:t>
      </w:r>
      <w:r w:rsidRPr="004306F2">
        <w:t xml:space="preserve">, </w:t>
      </w:r>
    </w:p>
    <w:p w14:paraId="001216BE" w14:textId="4A4AAB52" w:rsidR="00F942B1" w:rsidRPr="004306F2" w:rsidRDefault="009125C7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Matériel</w:t>
      </w:r>
      <w:r w:rsidR="00F942B1" w:rsidRPr="004306F2">
        <w:t> : PC de l’école</w:t>
      </w:r>
      <w:r>
        <w:t xml:space="preserve"> ou</w:t>
      </w:r>
      <w:r w:rsidR="00F942B1" w:rsidRPr="004306F2">
        <w:t xml:space="preserve"> PC personnel</w:t>
      </w:r>
    </w:p>
    <w:p w14:paraId="50FF1AEA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5" w:name="_Toc7173312"/>
      <w:r>
        <w:t>Les données</w:t>
      </w:r>
      <w:r w:rsidRPr="00532429">
        <w:t>.</w:t>
      </w:r>
      <w:bookmarkEnd w:id="15"/>
    </w:p>
    <w:p w14:paraId="6CD76FC0" w14:textId="0C86DD79" w:rsidR="00F942B1" w:rsidRDefault="007B12D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Grille fixe</w:t>
      </w:r>
    </w:p>
    <w:p w14:paraId="1FE70E64" w14:textId="77777777" w:rsidR="00F942B1" w:rsidRDefault="00F942B1" w:rsidP="00007D18">
      <w:pPr>
        <w:pStyle w:val="Titre2"/>
        <w:keepLines/>
        <w:numPr>
          <w:ilvl w:val="0"/>
          <w:numId w:val="3"/>
        </w:numPr>
        <w:spacing w:before="40" w:after="0" w:line="259" w:lineRule="auto"/>
        <w:ind w:left="0"/>
      </w:pPr>
      <w:bookmarkStart w:id="16" w:name="_Toc7173313"/>
      <w:r>
        <w:t>Les personnes</w:t>
      </w:r>
      <w:bookmarkEnd w:id="16"/>
    </w:p>
    <w:p w14:paraId="7E1FCCB2" w14:textId="7F079A2C" w:rsidR="00F942B1" w:rsidRPr="00ED1E57" w:rsidRDefault="00F942B1" w:rsidP="00007D18">
      <w:pPr>
        <w:pStyle w:val="Paragraphedeliste"/>
        <w:numPr>
          <w:ilvl w:val="0"/>
          <w:numId w:val="6"/>
        </w:numPr>
        <w:spacing w:after="160" w:line="259" w:lineRule="auto"/>
      </w:pPr>
      <w:r w:rsidRPr="00ED1E57">
        <w:t xml:space="preserve">Moi : </w:t>
      </w:r>
      <w:proofErr w:type="spellStart"/>
      <w:r w:rsidR="00D863B1">
        <w:t>Altin</w:t>
      </w:r>
      <w:proofErr w:type="spellEnd"/>
      <w:r w:rsidR="00D863B1">
        <w:t xml:space="preserve"> </w:t>
      </w:r>
      <w:proofErr w:type="spellStart"/>
      <w:r w:rsidR="00D863B1">
        <w:t>Zili</w:t>
      </w:r>
      <w:proofErr w:type="spellEnd"/>
      <w:r w:rsidRPr="00ED1E57">
        <w:t xml:space="preserve">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007D18">
      <w:pPr>
        <w:pStyle w:val="Titre2"/>
        <w:keepLines/>
        <w:numPr>
          <w:ilvl w:val="0"/>
          <w:numId w:val="4"/>
        </w:numPr>
        <w:spacing w:before="40" w:after="0" w:line="259" w:lineRule="auto"/>
        <w:ind w:left="0"/>
      </w:pPr>
      <w:bookmarkStart w:id="17" w:name="_Toc7173314"/>
      <w:r w:rsidRPr="00532429">
        <w:t>Le timing</w:t>
      </w:r>
      <w:bookmarkEnd w:id="17"/>
    </w:p>
    <w:p w14:paraId="0DCFFFB6" w14:textId="44DBB7C1" w:rsidR="00F942B1" w:rsidRDefault="0080435D" w:rsidP="00007D18">
      <w:pPr>
        <w:pStyle w:val="Paragraphedeliste"/>
        <w:numPr>
          <w:ilvl w:val="0"/>
          <w:numId w:val="6"/>
        </w:numPr>
        <w:spacing w:after="160" w:line="259" w:lineRule="auto"/>
      </w:pPr>
      <w:r>
        <w:t>A la fin de chaque sprint</w:t>
      </w:r>
    </w:p>
    <w:p w14:paraId="3C252E39" w14:textId="77777777" w:rsidR="00D2231D" w:rsidRPr="00F4448C" w:rsidRDefault="00D2231D" w:rsidP="00D2231D">
      <w:pPr>
        <w:pStyle w:val="Paragraphedeliste"/>
        <w:spacing w:after="160" w:line="259" w:lineRule="auto"/>
        <w:ind w:left="360"/>
      </w:pP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18" w:name="_Toc7173315"/>
      <w:r>
        <w:t>Les types et niveaux de tests</w:t>
      </w:r>
      <w:bookmarkEnd w:id="18"/>
    </w:p>
    <w:p w14:paraId="0FF4E79C" w14:textId="77777777" w:rsidR="00647474" w:rsidRPr="00647474" w:rsidRDefault="00647474" w:rsidP="00647474"/>
    <w:p w14:paraId="41660897" w14:textId="5539DF62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19" w:name="_Toc7173316"/>
      <w:r w:rsidRPr="00E45ADC">
        <w:t>Tests de fonctionnalité</w:t>
      </w:r>
      <w:bookmarkEnd w:id="19"/>
    </w:p>
    <w:p w14:paraId="283BA026" w14:textId="127B9AB7" w:rsidR="00427F00" w:rsidRDefault="00427F00" w:rsidP="00427F00"/>
    <w:p w14:paraId="2AEB07D8" w14:textId="63683EAE" w:rsidR="00427F00" w:rsidRPr="00427F00" w:rsidRDefault="00427F00" w:rsidP="00427F00">
      <w:pPr>
        <w:ind w:left="708"/>
      </w:pPr>
      <w:bookmarkStart w:id="20" w:name="_Hlk7892210"/>
      <w:r>
        <w:t xml:space="preserve">Ces tests seront réalisés par </w:t>
      </w:r>
      <w:proofErr w:type="spellStart"/>
      <w:r>
        <w:t>Altin</w:t>
      </w:r>
      <w:proofErr w:type="spellEnd"/>
      <w:r>
        <w:t xml:space="preserve"> </w:t>
      </w:r>
      <w:proofErr w:type="spellStart"/>
      <w:r>
        <w:t>Zili</w:t>
      </w:r>
      <w:proofErr w:type="spellEnd"/>
      <w:r>
        <w:t xml:space="preserve"> et Johnny Vaca lors du codage de la Bataille Navale et se baseront sur les différents scénarios.</w:t>
      </w:r>
    </w:p>
    <w:bookmarkEnd w:id="20"/>
    <w:p w14:paraId="426E0741" w14:textId="77777777" w:rsidR="00F942B1" w:rsidRPr="000B6B01" w:rsidRDefault="00F942B1" w:rsidP="0039597E"/>
    <w:p w14:paraId="12191724" w14:textId="5082B953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1" w:name="_Toc7173317"/>
      <w:r w:rsidRPr="00E45ADC">
        <w:t>Tests de performance</w:t>
      </w:r>
      <w:bookmarkEnd w:id="21"/>
    </w:p>
    <w:p w14:paraId="420C8343" w14:textId="75148092" w:rsidR="00427F00" w:rsidRDefault="00427F00" w:rsidP="00427F00">
      <w:pPr>
        <w:ind w:left="708"/>
      </w:pPr>
    </w:p>
    <w:p w14:paraId="2E955C13" w14:textId="13FC684C" w:rsidR="00427F00" w:rsidRDefault="00427F00" w:rsidP="00427F00">
      <w:pPr>
        <w:ind w:left="708"/>
      </w:pPr>
      <w:r>
        <w:t>Aucun test de performance n’est prévu</w:t>
      </w:r>
    </w:p>
    <w:p w14:paraId="16673843" w14:textId="77777777" w:rsidR="00427F00" w:rsidRPr="00427F00" w:rsidRDefault="00427F00" w:rsidP="00427F00">
      <w:pPr>
        <w:ind w:left="708"/>
      </w:pPr>
    </w:p>
    <w:p w14:paraId="0703C877" w14:textId="3825DF05" w:rsidR="00F942B1" w:rsidRDefault="00F942B1" w:rsidP="00007D18">
      <w:pPr>
        <w:pStyle w:val="Titre3"/>
        <w:keepLines/>
        <w:numPr>
          <w:ilvl w:val="0"/>
          <w:numId w:val="7"/>
        </w:numPr>
        <w:spacing w:before="40" w:line="259" w:lineRule="auto"/>
      </w:pPr>
      <w:bookmarkStart w:id="22" w:name="_Toc7173318"/>
      <w:r w:rsidRPr="00E45ADC">
        <w:t>Tests de robustesse</w:t>
      </w:r>
      <w:bookmarkEnd w:id="22"/>
    </w:p>
    <w:p w14:paraId="1FE99B89" w14:textId="77777777" w:rsidR="0039597E" w:rsidRPr="0039597E" w:rsidRDefault="0039597E" w:rsidP="0039597E"/>
    <w:p w14:paraId="372E3940" w14:textId="0B9D30F2" w:rsidR="00F942B1" w:rsidRDefault="00F942B1" w:rsidP="0029644D">
      <w:pPr>
        <w:pStyle w:val="Titre4"/>
      </w:pPr>
      <w:r>
        <w:t>Test Unitaire :</w:t>
      </w:r>
    </w:p>
    <w:p w14:paraId="286B6285" w14:textId="3AAF6168" w:rsidR="0039597E" w:rsidRDefault="0039597E" w:rsidP="0039597E"/>
    <w:p w14:paraId="7538AB7E" w14:textId="5D5001AE" w:rsidR="0039597E" w:rsidRPr="0039597E" w:rsidRDefault="0039597E" w:rsidP="0039597E">
      <w:pPr>
        <w:ind w:left="708"/>
      </w:pPr>
      <w:r w:rsidRPr="0039597E">
        <w:t xml:space="preserve">Ces tests seront réalisés par </w:t>
      </w:r>
      <w:proofErr w:type="spellStart"/>
      <w:r w:rsidRPr="0039597E">
        <w:t>Altin</w:t>
      </w:r>
      <w:proofErr w:type="spellEnd"/>
      <w:r w:rsidRPr="0039597E">
        <w:t xml:space="preserve"> </w:t>
      </w:r>
      <w:proofErr w:type="spellStart"/>
      <w:r w:rsidRPr="0039597E">
        <w:t>Zili</w:t>
      </w:r>
      <w:proofErr w:type="spellEnd"/>
      <w:r w:rsidRPr="0039597E">
        <w:t xml:space="preserve"> et Johnny Vaca lors du codage de la Bataille Navale et se baseront sur les différents scénarios.</w:t>
      </w:r>
    </w:p>
    <w:p w14:paraId="56CEF39A" w14:textId="77777777" w:rsidR="0039597E" w:rsidRPr="0039597E" w:rsidRDefault="0039597E" w:rsidP="0039597E"/>
    <w:p w14:paraId="3E749386" w14:textId="60008CA4" w:rsidR="00F942B1" w:rsidRDefault="00F942B1" w:rsidP="0029644D">
      <w:pPr>
        <w:pStyle w:val="Titre4"/>
      </w:pPr>
      <w:r>
        <w:t>Test d’Intégration :</w:t>
      </w:r>
    </w:p>
    <w:p w14:paraId="1020606C" w14:textId="451FD7D7" w:rsidR="0039597E" w:rsidRDefault="0039597E" w:rsidP="0039597E"/>
    <w:p w14:paraId="71A82D51" w14:textId="7FB265EA" w:rsidR="0039597E" w:rsidRPr="0039597E" w:rsidRDefault="0039597E" w:rsidP="0039597E">
      <w:pPr>
        <w:ind w:left="864"/>
      </w:pPr>
      <w:r w:rsidRPr="0039597E">
        <w:t xml:space="preserve">Ces tests seront réalisés par </w:t>
      </w:r>
      <w:proofErr w:type="spellStart"/>
      <w:r w:rsidRPr="0039597E">
        <w:t>Altin</w:t>
      </w:r>
      <w:proofErr w:type="spellEnd"/>
      <w:r w:rsidRPr="0039597E">
        <w:t xml:space="preserve"> </w:t>
      </w:r>
      <w:proofErr w:type="spellStart"/>
      <w:r w:rsidRPr="0039597E">
        <w:t>Zili</w:t>
      </w:r>
      <w:proofErr w:type="spellEnd"/>
      <w:r w:rsidRPr="0039597E">
        <w:t xml:space="preserve"> et Johnny Vaca lors du codage de la Bataille Navale et se baseront sur les différents scénarios.</w:t>
      </w:r>
    </w:p>
    <w:p w14:paraId="533F22C6" w14:textId="77777777" w:rsidR="0039597E" w:rsidRPr="0039597E" w:rsidRDefault="0039597E" w:rsidP="0039597E"/>
    <w:p w14:paraId="1F62CD89" w14:textId="77777777" w:rsidR="00F942B1" w:rsidRDefault="00F942B1" w:rsidP="0029644D">
      <w:pPr>
        <w:pStyle w:val="Titre4"/>
      </w:pPr>
      <w:r>
        <w:t>Test système :</w:t>
      </w:r>
    </w:p>
    <w:p w14:paraId="663D087C" w14:textId="477142D6" w:rsidR="00F942B1" w:rsidRPr="0039597E" w:rsidRDefault="00F942B1" w:rsidP="00F942B1">
      <w:pPr>
        <w:pStyle w:val="Help"/>
        <w:rPr>
          <w:i w:val="0"/>
          <w:color w:val="auto"/>
        </w:rPr>
      </w:pPr>
    </w:p>
    <w:p w14:paraId="5F1DEFC5" w14:textId="29689523" w:rsidR="0039597E" w:rsidRPr="0039597E" w:rsidRDefault="0039597E" w:rsidP="0039597E">
      <w:pPr>
        <w:pStyle w:val="Help"/>
        <w:ind w:left="708"/>
        <w:rPr>
          <w:i w:val="0"/>
          <w:color w:val="auto"/>
        </w:rPr>
      </w:pPr>
      <w:r w:rsidRPr="0039597E">
        <w:rPr>
          <w:i w:val="0"/>
          <w:color w:val="auto"/>
        </w:rPr>
        <w:t xml:space="preserve">Ces tests seront réalisés par </w:t>
      </w:r>
      <w:proofErr w:type="spellStart"/>
      <w:r w:rsidRPr="0039597E">
        <w:rPr>
          <w:i w:val="0"/>
          <w:color w:val="auto"/>
        </w:rPr>
        <w:t>Altin</w:t>
      </w:r>
      <w:proofErr w:type="spellEnd"/>
      <w:r w:rsidRPr="0039597E">
        <w:rPr>
          <w:i w:val="0"/>
          <w:color w:val="auto"/>
        </w:rPr>
        <w:t xml:space="preserve"> </w:t>
      </w:r>
      <w:proofErr w:type="spellStart"/>
      <w:r w:rsidRPr="0039597E">
        <w:rPr>
          <w:i w:val="0"/>
          <w:color w:val="auto"/>
        </w:rPr>
        <w:t>Zili</w:t>
      </w:r>
      <w:proofErr w:type="spellEnd"/>
      <w:r w:rsidRPr="0039597E">
        <w:rPr>
          <w:i w:val="0"/>
          <w:color w:val="auto"/>
        </w:rPr>
        <w:t xml:space="preserve"> et Johnny Vaca lors d</w:t>
      </w:r>
      <w:r>
        <w:rPr>
          <w:i w:val="0"/>
          <w:color w:val="auto"/>
        </w:rPr>
        <w:t>e la finalisation du</w:t>
      </w:r>
      <w:r w:rsidRPr="0039597E">
        <w:rPr>
          <w:i w:val="0"/>
          <w:color w:val="auto"/>
        </w:rPr>
        <w:t xml:space="preserve"> codage de la Bataille Navale et se baseront sur les différents scénarios.</w:t>
      </w: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23" w:name="_Toc7173319"/>
      <w:r>
        <w:t>Implémentation</w:t>
      </w:r>
      <w:bookmarkEnd w:id="23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24" w:name="_Toc7173320"/>
      <w:bookmarkStart w:id="25" w:name="_Toc25553317"/>
      <w:bookmarkStart w:id="26" w:name="_Toc71691022"/>
      <w:bookmarkStart w:id="27" w:name="_Ref254352701"/>
      <w:r>
        <w:rPr>
          <w:i w:val="0"/>
          <w:iCs/>
        </w:rPr>
        <w:t>Modèle Logique de données</w:t>
      </w:r>
      <w:bookmarkEnd w:id="24"/>
    </w:p>
    <w:p w14:paraId="76B38A8E" w14:textId="2B82D4E4" w:rsidR="00D039AE" w:rsidRPr="00916ED9" w:rsidRDefault="00D039AE" w:rsidP="00916ED9"/>
    <w:p w14:paraId="6DF87A02" w14:textId="53151F36" w:rsidR="00E71298" w:rsidRDefault="002B58F6" w:rsidP="00916ED9">
      <w:r>
        <w:t xml:space="preserve">Dans mon programme il y a que des donnés qui se trouvent dans une grille, c’est-à-dire que ce sont des numéros qui représentent un bateau dans une grille fixe.  </w:t>
      </w:r>
    </w:p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28" w:name="_Toc7173321"/>
      <w:r>
        <w:rPr>
          <w:i w:val="0"/>
          <w:iCs/>
        </w:rPr>
        <w:t>Points techniques spécifiques</w:t>
      </w:r>
      <w:bookmarkEnd w:id="28"/>
    </w:p>
    <w:p w14:paraId="0BA07778" w14:textId="77777777" w:rsidR="004168B6" w:rsidRDefault="004168B6" w:rsidP="004168B6"/>
    <w:p w14:paraId="2613E606" w14:textId="77777777" w:rsidR="004168B6" w:rsidRDefault="004168B6" w:rsidP="004168B6">
      <w:pPr>
        <w:pStyle w:val="Paragraphedeliste"/>
      </w:pPr>
    </w:p>
    <w:p w14:paraId="646C4D31" w14:textId="77777777" w:rsidR="00B863AE" w:rsidRPr="00152224" w:rsidRDefault="00B863AE" w:rsidP="00152224"/>
    <w:p w14:paraId="29DA48EA" w14:textId="77777777" w:rsidR="00D23E24" w:rsidRPr="00B55C59" w:rsidRDefault="00D23E24" w:rsidP="00D23E24">
      <w:pPr>
        <w:pStyle w:val="Titre3"/>
      </w:pPr>
      <w:bookmarkStart w:id="29" w:name="_Toc7173322"/>
      <w:bookmarkEnd w:id="25"/>
      <w:bookmarkEnd w:id="26"/>
      <w:bookmarkEnd w:id="27"/>
      <w:bookmarkEnd w:id="29"/>
    </w:p>
    <w:p w14:paraId="362BF301" w14:textId="38C4A261" w:rsidR="00CF39A8" w:rsidRDefault="00D23E24" w:rsidP="00AA0785">
      <w:pPr>
        <w:pStyle w:val="Titre2"/>
        <w:rPr>
          <w:i w:val="0"/>
          <w:iCs/>
        </w:rPr>
      </w:pPr>
      <w:bookmarkStart w:id="30" w:name="_Toc7173323"/>
      <w:r>
        <w:rPr>
          <w:i w:val="0"/>
          <w:iCs/>
        </w:rPr>
        <w:t>Livraisons</w:t>
      </w:r>
      <w:bookmarkEnd w:id="30"/>
    </w:p>
    <w:p w14:paraId="6A963BCD" w14:textId="77777777" w:rsidR="00103B5E" w:rsidRPr="00103B5E" w:rsidRDefault="00103B5E" w:rsidP="00103B5E"/>
    <w:bookmarkStart w:id="31" w:name="_Toc25553321"/>
    <w:bookmarkStart w:id="32" w:name="_Toc71691025"/>
    <w:p w14:paraId="4F163777" w14:textId="149A78E3" w:rsidR="004D2F9B" w:rsidRDefault="00CC441D" w:rsidP="005222F6">
      <w:pPr>
        <w:pStyle w:val="Help"/>
        <w:rPr>
          <w:i w:val="0"/>
          <w:color w:val="auto"/>
        </w:rPr>
      </w:pPr>
      <w:r w:rsidRPr="00103B5E">
        <w:rPr>
          <w:i w:val="0"/>
          <w:color w:val="auto"/>
        </w:rPr>
        <w:fldChar w:fldCharType="begin"/>
      </w:r>
      <w:r w:rsidRPr="00103B5E">
        <w:rPr>
          <w:i w:val="0"/>
          <w:color w:val="auto"/>
        </w:rPr>
        <w:instrText xml:space="preserve"> HYPERLINK "https://github.com/AltinZili/BN-AZI-Bataille-Navale" </w:instrText>
      </w:r>
      <w:r w:rsidRPr="00103B5E">
        <w:rPr>
          <w:i w:val="0"/>
          <w:color w:val="auto"/>
        </w:rPr>
        <w:fldChar w:fldCharType="separate"/>
      </w:r>
      <w:r w:rsidRPr="00103B5E">
        <w:rPr>
          <w:rStyle w:val="Lienhypertexte"/>
          <w:i w:val="0"/>
          <w:color w:val="auto"/>
          <w:u w:val="none"/>
        </w:rPr>
        <w:t>https://github.com/AltinZili/BN-AZI-Bataille-Navale</w:t>
      </w:r>
      <w:r w:rsidRPr="00103B5E">
        <w:rPr>
          <w:i w:val="0"/>
          <w:color w:val="auto"/>
        </w:rPr>
        <w:fldChar w:fldCharType="end"/>
      </w:r>
    </w:p>
    <w:p w14:paraId="051C5677" w14:textId="7FE4BA8D" w:rsidR="00103B5E" w:rsidRDefault="00103B5E" w:rsidP="005222F6">
      <w:pPr>
        <w:pStyle w:val="Help"/>
        <w:rPr>
          <w:i w:val="0"/>
          <w:color w:val="auto"/>
        </w:rPr>
      </w:pPr>
    </w:p>
    <w:p w14:paraId="04D5AFFB" w14:textId="131F9EE1" w:rsidR="00103B5E" w:rsidRDefault="00103B5E" w:rsidP="005222F6">
      <w:pPr>
        <w:pStyle w:val="Help"/>
        <w:rPr>
          <w:i w:val="0"/>
          <w:color w:val="auto"/>
        </w:rPr>
      </w:pPr>
    </w:p>
    <w:p w14:paraId="3F1ECC6B" w14:textId="567B3CB2" w:rsidR="00766456" w:rsidRDefault="00766456" w:rsidP="005222F6">
      <w:pPr>
        <w:pStyle w:val="Help"/>
        <w:rPr>
          <w:i w:val="0"/>
          <w:color w:val="auto"/>
        </w:rPr>
      </w:pPr>
    </w:p>
    <w:p w14:paraId="50D465FC" w14:textId="309C14EA" w:rsidR="00766456" w:rsidRDefault="00766456" w:rsidP="005222F6">
      <w:pPr>
        <w:pStyle w:val="Help"/>
        <w:rPr>
          <w:i w:val="0"/>
          <w:color w:val="auto"/>
        </w:rPr>
      </w:pPr>
    </w:p>
    <w:p w14:paraId="6EDB2CD2" w14:textId="2CE0183C" w:rsidR="00766456" w:rsidRDefault="00766456" w:rsidP="005222F6">
      <w:pPr>
        <w:pStyle w:val="Help"/>
        <w:rPr>
          <w:i w:val="0"/>
          <w:color w:val="auto"/>
        </w:rPr>
      </w:pPr>
    </w:p>
    <w:p w14:paraId="2C0E8FCA" w14:textId="209F0231" w:rsidR="00766456" w:rsidRDefault="00766456" w:rsidP="005222F6">
      <w:pPr>
        <w:pStyle w:val="Help"/>
        <w:rPr>
          <w:i w:val="0"/>
          <w:color w:val="auto"/>
        </w:rPr>
      </w:pPr>
    </w:p>
    <w:p w14:paraId="0F23D683" w14:textId="78149CB2" w:rsidR="00766456" w:rsidRDefault="00766456" w:rsidP="005222F6">
      <w:pPr>
        <w:pStyle w:val="Help"/>
        <w:rPr>
          <w:i w:val="0"/>
          <w:color w:val="auto"/>
        </w:rPr>
      </w:pPr>
    </w:p>
    <w:p w14:paraId="49CC4D67" w14:textId="77834CB1" w:rsidR="00766456" w:rsidRDefault="00766456" w:rsidP="005222F6">
      <w:pPr>
        <w:pStyle w:val="Help"/>
        <w:rPr>
          <w:i w:val="0"/>
          <w:color w:val="auto"/>
        </w:rPr>
      </w:pPr>
    </w:p>
    <w:p w14:paraId="032216E5" w14:textId="0DEB37B2" w:rsidR="00766456" w:rsidRDefault="00766456" w:rsidP="005222F6">
      <w:pPr>
        <w:pStyle w:val="Help"/>
        <w:rPr>
          <w:i w:val="0"/>
          <w:color w:val="auto"/>
        </w:rPr>
      </w:pPr>
    </w:p>
    <w:p w14:paraId="13C4731F" w14:textId="0E476444" w:rsidR="00766456" w:rsidRDefault="00766456" w:rsidP="005222F6">
      <w:pPr>
        <w:pStyle w:val="Help"/>
        <w:rPr>
          <w:i w:val="0"/>
          <w:color w:val="auto"/>
        </w:rPr>
      </w:pPr>
    </w:p>
    <w:p w14:paraId="63DE4909" w14:textId="77777777" w:rsidR="00766456" w:rsidRPr="00103B5E" w:rsidRDefault="00766456" w:rsidP="005222F6">
      <w:pPr>
        <w:pStyle w:val="Help"/>
        <w:rPr>
          <w:i w:val="0"/>
          <w:color w:val="auto"/>
        </w:rPr>
      </w:pP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33" w:name="_Toc717332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1B30CE" w14:paraId="2639FCF9" w14:textId="77777777" w:rsidTr="001B30CE">
        <w:tc>
          <w:tcPr>
            <w:tcW w:w="5949" w:type="dxa"/>
          </w:tcPr>
          <w:p w14:paraId="347F7509" w14:textId="77777777" w:rsidR="001B30CE" w:rsidRDefault="001B30CE" w:rsidP="00732B17">
            <w:r>
              <w:t>Scénario</w:t>
            </w:r>
          </w:p>
        </w:tc>
        <w:tc>
          <w:tcPr>
            <w:tcW w:w="3685" w:type="dxa"/>
            <w:vAlign w:val="center"/>
          </w:tcPr>
          <w:p w14:paraId="18B9B0AA" w14:textId="393BEBC1" w:rsidR="001B30CE" w:rsidRDefault="001B30CE" w:rsidP="001B30CE">
            <w:pPr>
              <w:jc w:val="center"/>
            </w:pPr>
            <w:r>
              <w:t>26.04.2019</w:t>
            </w:r>
          </w:p>
          <w:p w14:paraId="26BB2DCB" w14:textId="77777777" w:rsidR="001B30CE" w:rsidRDefault="001B30CE" w:rsidP="001B30CE">
            <w:pPr>
              <w:jc w:val="center"/>
            </w:pPr>
            <w:r>
              <w:t>Développeur</w:t>
            </w:r>
          </w:p>
          <w:p w14:paraId="75D89BE2" w14:textId="77777777" w:rsidR="001B30CE" w:rsidRDefault="001B30CE" w:rsidP="001B30CE">
            <w:pPr>
              <w:jc w:val="center"/>
            </w:pPr>
            <w:r>
              <w:t>PC personnel</w:t>
            </w:r>
          </w:p>
          <w:p w14:paraId="11E136D3" w14:textId="77777777" w:rsidR="001B30CE" w:rsidRDefault="001B30CE" w:rsidP="001B30CE">
            <w:pPr>
              <w:jc w:val="center"/>
            </w:pPr>
          </w:p>
        </w:tc>
      </w:tr>
      <w:tr w:rsidR="001B30CE" w14:paraId="313DAE4B" w14:textId="77777777" w:rsidTr="001B30CE">
        <w:tc>
          <w:tcPr>
            <w:tcW w:w="5949" w:type="dxa"/>
          </w:tcPr>
          <w:p w14:paraId="19AAABA9" w14:textId="57580D1A" w:rsidR="001B30CE" w:rsidRDefault="001B30CE" w:rsidP="00732B17">
            <w:r>
              <w:t>1 – afficher menu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438825A5" w14:textId="567E7025" w:rsidR="001B30CE" w:rsidRDefault="001B30CE" w:rsidP="0050740F">
            <w:pPr>
              <w:jc w:val="center"/>
            </w:pPr>
            <w:r>
              <w:t>OK</w:t>
            </w:r>
          </w:p>
        </w:tc>
      </w:tr>
      <w:tr w:rsidR="001B30CE" w14:paraId="5280AA8F" w14:textId="77777777" w:rsidTr="001B30CE">
        <w:tc>
          <w:tcPr>
            <w:tcW w:w="5949" w:type="dxa"/>
          </w:tcPr>
          <w:p w14:paraId="26544059" w14:textId="400486A6" w:rsidR="001B30CE" w:rsidRDefault="001B30CE" w:rsidP="00732B17">
            <w:r>
              <w:t>2 – afficher grille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09356CA7" w14:textId="2909F9F7" w:rsidR="001B30CE" w:rsidRDefault="001B30CE" w:rsidP="00A31CB3">
            <w:pPr>
              <w:jc w:val="center"/>
            </w:pPr>
            <w:r>
              <w:t>OK</w:t>
            </w:r>
          </w:p>
        </w:tc>
      </w:tr>
      <w:tr w:rsidR="001B30CE" w14:paraId="3B3B7549" w14:textId="77777777" w:rsidTr="001B30CE">
        <w:tc>
          <w:tcPr>
            <w:tcW w:w="5949" w:type="dxa"/>
          </w:tcPr>
          <w:p w14:paraId="2D1C12EE" w14:textId="172B9884" w:rsidR="001B30CE" w:rsidRDefault="001B30CE" w:rsidP="00732B17">
            <w:r>
              <w:t>3 – afficher aide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290F0C47" w14:textId="299B49A3" w:rsidR="001B30CE" w:rsidRDefault="001B30CE" w:rsidP="00A31CB3">
            <w:pPr>
              <w:jc w:val="center"/>
            </w:pPr>
            <w:r>
              <w:t>OK</w:t>
            </w:r>
          </w:p>
        </w:tc>
      </w:tr>
      <w:tr w:rsidR="001B30CE" w14:paraId="38BAB998" w14:textId="77777777" w:rsidTr="00A878EE">
        <w:trPr>
          <w:trHeight w:val="205"/>
        </w:trPr>
        <w:tc>
          <w:tcPr>
            <w:tcW w:w="5949" w:type="dxa"/>
          </w:tcPr>
          <w:p w14:paraId="730F35A0" w14:textId="716FB950" w:rsidR="001B30CE" w:rsidRDefault="001B30CE" w:rsidP="00732B17">
            <w:r>
              <w:t>4 – tirs fonctionnels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29893F9A" w14:textId="60DF52E9" w:rsidR="001B30CE" w:rsidRDefault="00A878EE" w:rsidP="00A31CB3">
            <w:pPr>
              <w:jc w:val="center"/>
            </w:pPr>
            <w:r>
              <w:t>OK</w:t>
            </w:r>
          </w:p>
        </w:tc>
      </w:tr>
      <w:tr w:rsidR="00A878EE" w14:paraId="40CB5696" w14:textId="77777777" w:rsidTr="00A878EE">
        <w:trPr>
          <w:trHeight w:val="195"/>
        </w:trPr>
        <w:tc>
          <w:tcPr>
            <w:tcW w:w="5949" w:type="dxa"/>
          </w:tcPr>
          <w:p w14:paraId="5F5B215F" w14:textId="7E891460" w:rsidR="00A878EE" w:rsidRDefault="00A878EE" w:rsidP="00732B17">
            <w:r>
              <w:t>6 – affiche</w:t>
            </w:r>
            <w:r w:rsidR="00CE1D2D">
              <w:t>r</w:t>
            </w:r>
            <w:r>
              <w:t xml:space="preserve"> la victoire</w:t>
            </w:r>
          </w:p>
        </w:tc>
        <w:tc>
          <w:tcPr>
            <w:tcW w:w="3685" w:type="dxa"/>
            <w:shd w:val="clear" w:color="auto" w:fill="70AD47" w:themeFill="accent6"/>
            <w:vAlign w:val="center"/>
          </w:tcPr>
          <w:p w14:paraId="461C252F" w14:textId="4177063A" w:rsidR="00A878EE" w:rsidRDefault="00A878EE" w:rsidP="00A31CB3">
            <w:pPr>
              <w:jc w:val="center"/>
            </w:pPr>
            <w:r>
              <w:t>OK</w:t>
            </w:r>
          </w:p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4D0C25D7"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7173325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14:paraId="661488C9" w14:textId="3CD08580" w:rsidR="00A878EE" w:rsidRDefault="00A878EE" w:rsidP="00A878EE"/>
    <w:p w14:paraId="269E4A5B" w14:textId="50885BFB" w:rsidR="00A878EE" w:rsidRDefault="00A878EE" w:rsidP="00A878EE">
      <w:r>
        <w:t>Le choix aléatoire d’une grille d’après une liste de grille n’a pas été réalisé :</w:t>
      </w:r>
    </w:p>
    <w:p w14:paraId="1A3D80C8" w14:textId="77777777" w:rsidR="00A878EE" w:rsidRPr="00A878EE" w:rsidRDefault="00A878EE" w:rsidP="00A878EE">
      <w:pPr>
        <w:rPr>
          <w:sz w:val="20"/>
        </w:rPr>
      </w:pPr>
    </w:p>
    <w:p w14:paraId="11D40386" w14:textId="7E6BE0F2" w:rsidR="00A878EE" w:rsidRDefault="00A878EE" w:rsidP="00A878EE">
      <w:pPr>
        <w:pStyle w:val="Paragraphedeliste"/>
        <w:numPr>
          <w:ilvl w:val="0"/>
          <w:numId w:val="7"/>
        </w:numPr>
        <w:rPr>
          <w:sz w:val="20"/>
        </w:rPr>
      </w:pPr>
      <w:r w:rsidRPr="00A878EE">
        <w:rPr>
          <w:sz w:val="20"/>
        </w:rPr>
        <w:t xml:space="preserve">Vu les cours manqués je n’ai pas </w:t>
      </w:r>
      <w:r>
        <w:rPr>
          <w:sz w:val="20"/>
        </w:rPr>
        <w:t>pu le faire</w:t>
      </w:r>
    </w:p>
    <w:p w14:paraId="79C13BFF" w14:textId="0527AD1C" w:rsidR="00A878EE" w:rsidRDefault="00A878EE" w:rsidP="00A878EE">
      <w:pPr>
        <w:rPr>
          <w:sz w:val="20"/>
        </w:rPr>
      </w:pPr>
    </w:p>
    <w:p w14:paraId="2492A58F" w14:textId="5BF6AEDC" w:rsidR="0089550A" w:rsidRDefault="0089550A" w:rsidP="00A878EE">
      <w:pPr>
        <w:rPr>
          <w:szCs w:val="24"/>
        </w:rPr>
      </w:pPr>
      <w:r>
        <w:rPr>
          <w:szCs w:val="24"/>
        </w:rPr>
        <w:t>Pas réglé les tests de robustesses pour chaque fonctionnalité du programme.</w:t>
      </w:r>
    </w:p>
    <w:p w14:paraId="52EA163C" w14:textId="7963CCB7" w:rsidR="00CE1D2D" w:rsidRDefault="00CE1D2D" w:rsidP="00A878EE">
      <w:pPr>
        <w:rPr>
          <w:szCs w:val="24"/>
        </w:rPr>
      </w:pPr>
    </w:p>
    <w:p w14:paraId="04B18F48" w14:textId="380BF949" w:rsidR="00CE1D2D" w:rsidRPr="00CE1D2D" w:rsidRDefault="00CE1D2D" w:rsidP="00CE1D2D">
      <w:pPr>
        <w:pStyle w:val="Paragraphedeliste"/>
        <w:numPr>
          <w:ilvl w:val="0"/>
          <w:numId w:val="7"/>
        </w:numPr>
        <w:rPr>
          <w:sz w:val="20"/>
        </w:rPr>
      </w:pPr>
      <w:r w:rsidRPr="00CE1D2D">
        <w:rPr>
          <w:sz w:val="20"/>
        </w:rPr>
        <w:t>Vu es cours manqués je n’ai pas pu le faire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369244FD" w:rsidR="00CF39A8" w:rsidRDefault="00AA0785" w:rsidP="00684B3D">
      <w:pPr>
        <w:pStyle w:val="Titre1"/>
        <w:tabs>
          <w:tab w:val="num" w:pos="360"/>
        </w:tabs>
      </w:pPr>
      <w:bookmarkStart w:id="37" w:name="_Toc25553328"/>
      <w:bookmarkStart w:id="38" w:name="_Toc71703263"/>
      <w:bookmarkStart w:id="39" w:name="_Toc7173326"/>
      <w:r w:rsidRPr="0049659A">
        <w:t>C</w:t>
      </w:r>
      <w:bookmarkEnd w:id="37"/>
      <w:bookmarkEnd w:id="38"/>
      <w:r w:rsidR="00684B3D">
        <w:t>onclusions</w:t>
      </w:r>
      <w:bookmarkEnd w:id="39"/>
    </w:p>
    <w:p w14:paraId="246D67B7" w14:textId="1430AE1A" w:rsidR="00CE1D2D" w:rsidRDefault="00CE1D2D" w:rsidP="00CE1D2D"/>
    <w:p w14:paraId="2A93CE06" w14:textId="47A72DF1" w:rsidR="00CE1D2D" w:rsidRDefault="00CE1D2D" w:rsidP="00CE1D2D">
      <w:r>
        <w:t>Objectifs pas complètement atteints au vu du fait que certaines fonctions n’ont pas été intégrées</w:t>
      </w:r>
      <w:r w:rsidR="00345B89">
        <w:t xml:space="preserve"> (dans erreurs restantes)</w:t>
      </w:r>
    </w:p>
    <w:p w14:paraId="22076CB4" w14:textId="159C9326" w:rsidR="00CE1D2D" w:rsidRDefault="00CE1D2D" w:rsidP="00CE1D2D">
      <w:r>
        <w:t xml:space="preserve">Cependant la version 0.1 du programme </w:t>
      </w:r>
      <w:r w:rsidR="00D65DA3">
        <w:t>a été complètement réalisée</w:t>
      </w:r>
      <w:r w:rsidR="00345B89">
        <w:t>.</w:t>
      </w:r>
    </w:p>
    <w:p w14:paraId="32C5E3E2" w14:textId="4B7BE34E" w:rsidR="00EF4389" w:rsidRDefault="00EF4389" w:rsidP="00CE1D2D">
      <w:r>
        <w:t>Mes difficultés ont été de n’avoir eu qu’un jour pour réaliser la quasi-totalité du projet avec Johnny.</w:t>
      </w:r>
    </w:p>
    <w:p w14:paraId="6ACC158E" w14:textId="3CBA5E4D" w:rsidR="00EF4389" w:rsidRPr="00CE1D2D" w:rsidRDefault="00EF4389" w:rsidP="00CE1D2D">
      <w:r>
        <w:t xml:space="preserve">Une potentielle </w:t>
      </w:r>
      <w:r w:rsidR="00B65E71">
        <w:t>suite</w:t>
      </w:r>
      <w:r>
        <w:t xml:space="preserve"> du projet sera d’essayer personnellement de réaliser  la version 1.0</w:t>
      </w:r>
      <w:r w:rsidR="00B65E71">
        <w:t>.</w:t>
      </w:r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40" w:name="_Toc71703264"/>
      <w:bookmarkStart w:id="41" w:name="_Toc7173327"/>
      <w:r w:rsidRPr="0049659A">
        <w:t>A</w:t>
      </w:r>
      <w:bookmarkEnd w:id="40"/>
      <w:r w:rsidR="00684B3D">
        <w:t>nnexes</w:t>
      </w:r>
      <w:bookmarkEnd w:id="41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7173328"/>
      <w:r w:rsidRPr="00791020">
        <w:rPr>
          <w:i w:val="0"/>
          <w:iCs/>
        </w:rPr>
        <w:t>Sources – Bibliographie</w:t>
      </w:r>
      <w:bookmarkEnd w:id="42"/>
      <w:bookmarkEnd w:id="43"/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7173329"/>
      <w:r w:rsidRPr="00791020">
        <w:rPr>
          <w:i w:val="0"/>
          <w:iCs/>
        </w:rPr>
        <w:t xml:space="preserve">Journal de bord </w:t>
      </w:r>
      <w:bookmarkEnd w:id="44"/>
      <w:bookmarkEnd w:id="45"/>
      <w:r w:rsidR="00E109AA">
        <w:rPr>
          <w:i w:val="0"/>
          <w:iCs/>
        </w:rPr>
        <w:t>du projet</w:t>
      </w:r>
      <w:bookmarkEnd w:id="46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A83887">
        <w:tc>
          <w:tcPr>
            <w:tcW w:w="1418" w:type="dxa"/>
            <w:shd w:val="clear" w:color="auto" w:fill="8EAADB" w:themeFill="accent1" w:themeFillTint="99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  <w:shd w:val="clear" w:color="auto" w:fill="8EAADB" w:themeFill="accent1" w:themeFillTint="99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626279F5" w:rsidR="0057186B" w:rsidRDefault="0057186B" w:rsidP="0057186B">
            <w:r>
              <w:t>2</w:t>
            </w:r>
            <w:r w:rsidR="0039373F">
              <w:t>6</w:t>
            </w:r>
            <w:r>
              <w:t>.0</w:t>
            </w:r>
            <w:r w:rsidR="0039373F">
              <w:t>4</w:t>
            </w:r>
            <w:r>
              <w:t>.2019</w:t>
            </w:r>
          </w:p>
        </w:tc>
        <w:tc>
          <w:tcPr>
            <w:tcW w:w="7368" w:type="dxa"/>
          </w:tcPr>
          <w:p w14:paraId="5D513E40" w14:textId="0BF5BA11" w:rsidR="0057186B" w:rsidRDefault="00704311" w:rsidP="0057186B">
            <w:r w:rsidRPr="00704311"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9258357" w:rsidR="0057186B" w:rsidRDefault="00704311" w:rsidP="0057186B">
            <w:r>
              <w:t>26.04.2019</w:t>
            </w:r>
          </w:p>
        </w:tc>
        <w:tc>
          <w:tcPr>
            <w:tcW w:w="7368" w:type="dxa"/>
          </w:tcPr>
          <w:p w14:paraId="7D377514" w14:textId="4EE710D1" w:rsidR="0057186B" w:rsidRDefault="00704311" w:rsidP="00F40D4E">
            <w:r w:rsidRPr="00704311">
              <w:t xml:space="preserve">Sprint </w:t>
            </w:r>
            <w:r w:rsidR="00907AFE">
              <w:t>2</w:t>
            </w:r>
            <w:r w:rsidRPr="00704311">
              <w:t xml:space="preserve"> </w:t>
            </w:r>
            <w:proofErr w:type="spellStart"/>
            <w:r w:rsidRPr="00704311">
              <w:t>review</w:t>
            </w:r>
            <w:proofErr w:type="spellEnd"/>
            <w:r w:rsidRPr="00704311">
              <w:t xml:space="preserve"> avec Johnny Vaca début sprint </w:t>
            </w:r>
            <w:r w:rsidR="00907AFE">
              <w:t>3</w:t>
            </w:r>
          </w:p>
        </w:tc>
      </w:tr>
      <w:tr w:rsidR="00541727" w14:paraId="0B0D2D8D" w14:textId="77777777" w:rsidTr="0057186B">
        <w:tc>
          <w:tcPr>
            <w:tcW w:w="1418" w:type="dxa"/>
          </w:tcPr>
          <w:p w14:paraId="5ECAF549" w14:textId="76BC2509" w:rsidR="00541727" w:rsidRDefault="00541727" w:rsidP="00541727">
            <w:r>
              <w:t>26.04.2019</w:t>
            </w:r>
          </w:p>
        </w:tc>
        <w:tc>
          <w:tcPr>
            <w:tcW w:w="7368" w:type="dxa"/>
          </w:tcPr>
          <w:p w14:paraId="2B30D2A1" w14:textId="117D0D27" w:rsidR="00541727" w:rsidRDefault="00541727" w:rsidP="00541727">
            <w:r w:rsidRPr="00704311">
              <w:t xml:space="preserve">Sprint </w:t>
            </w:r>
            <w:r>
              <w:t>3</w:t>
            </w:r>
            <w:r w:rsidRPr="00704311">
              <w:t xml:space="preserve"> </w:t>
            </w:r>
            <w:proofErr w:type="spellStart"/>
            <w:r w:rsidRPr="00704311">
              <w:t>review</w:t>
            </w:r>
            <w:proofErr w:type="spellEnd"/>
            <w:r w:rsidRPr="00704311">
              <w:t xml:space="preserve"> avec Johnny Vaca début sprint</w:t>
            </w:r>
            <w:r>
              <w:t xml:space="preserve"> 4</w:t>
            </w:r>
          </w:p>
        </w:tc>
      </w:tr>
      <w:tr w:rsidR="00541727" w:rsidRPr="002B58F6" w14:paraId="416DF39A" w14:textId="77777777" w:rsidTr="0057186B">
        <w:tc>
          <w:tcPr>
            <w:tcW w:w="1418" w:type="dxa"/>
          </w:tcPr>
          <w:p w14:paraId="13994381" w14:textId="6184DF9A" w:rsidR="00541727" w:rsidRDefault="0089550A" w:rsidP="00541727">
            <w:r>
              <w:lastRenderedPageBreak/>
              <w:t>04</w:t>
            </w:r>
            <w:r w:rsidR="00D51F25">
              <w:t>.0</w:t>
            </w:r>
            <w:r>
              <w:t>5</w:t>
            </w:r>
            <w:r w:rsidR="00D51F25">
              <w:t>.2019</w:t>
            </w:r>
          </w:p>
        </w:tc>
        <w:tc>
          <w:tcPr>
            <w:tcW w:w="7368" w:type="dxa"/>
          </w:tcPr>
          <w:p w14:paraId="79BF7810" w14:textId="7AF088B0" w:rsidR="00541727" w:rsidRPr="002B58F6" w:rsidRDefault="00D51F25" w:rsidP="00541727">
            <w:pPr>
              <w:rPr>
                <w:lang w:val="en-US"/>
              </w:rPr>
            </w:pPr>
            <w:r w:rsidRPr="002B58F6">
              <w:rPr>
                <w:lang w:val="en-US"/>
              </w:rPr>
              <w:t>Sprint 4 review avec Johnny Vaca</w:t>
            </w:r>
          </w:p>
        </w:tc>
      </w:tr>
      <w:tr w:rsidR="0089550A" w:rsidRPr="0089550A" w14:paraId="32416D88" w14:textId="77777777" w:rsidTr="0057186B">
        <w:tc>
          <w:tcPr>
            <w:tcW w:w="1418" w:type="dxa"/>
          </w:tcPr>
          <w:p w14:paraId="1D75EBD8" w14:textId="77777777" w:rsidR="0089550A" w:rsidRDefault="0089550A" w:rsidP="00541727">
            <w:bookmarkStart w:id="47" w:name="_GoBack"/>
            <w:bookmarkEnd w:id="47"/>
          </w:p>
        </w:tc>
        <w:tc>
          <w:tcPr>
            <w:tcW w:w="7368" w:type="dxa"/>
          </w:tcPr>
          <w:p w14:paraId="4FE57EE1" w14:textId="02473AF8" w:rsidR="0089550A" w:rsidRPr="0089550A" w:rsidRDefault="0089550A" w:rsidP="0089550A">
            <w:pPr>
              <w:rPr>
                <w:lang w:val="es-ES"/>
              </w:rPr>
            </w:pPr>
            <w:proofErr w:type="spellStart"/>
            <w:r w:rsidRPr="0089550A">
              <w:rPr>
                <w:lang w:val="es-ES"/>
              </w:rPr>
              <w:t>Review</w:t>
            </w:r>
            <w:proofErr w:type="spellEnd"/>
            <w:r w:rsidRPr="0089550A">
              <w:rPr>
                <w:lang w:val="es-ES"/>
              </w:rPr>
              <w:t xml:space="preserve"> final par Xavier </w:t>
            </w:r>
            <w:proofErr w:type="spellStart"/>
            <w:r w:rsidRPr="0089550A">
              <w:rPr>
                <w:lang w:val="es-ES"/>
              </w:rPr>
              <w:t>C</w:t>
            </w:r>
            <w:r>
              <w:rPr>
                <w:lang w:val="es-ES"/>
              </w:rPr>
              <w:t>arrel</w:t>
            </w:r>
            <w:proofErr w:type="spellEnd"/>
          </w:p>
        </w:tc>
      </w:tr>
    </w:tbl>
    <w:p w14:paraId="0DD65B6D" w14:textId="77777777" w:rsidR="00591119" w:rsidRPr="0089550A" w:rsidRDefault="00591119" w:rsidP="00591119">
      <w:pPr>
        <w:rPr>
          <w:szCs w:val="14"/>
          <w:lang w:val="es-ES"/>
        </w:rPr>
      </w:pPr>
    </w:p>
    <w:sectPr w:rsidR="00591119" w:rsidRPr="0089550A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B45E0" w14:textId="77777777" w:rsidR="00AB25C4" w:rsidRDefault="00AB25C4">
      <w:r>
        <w:separator/>
      </w:r>
    </w:p>
  </w:endnote>
  <w:endnote w:type="continuationSeparator" w:id="0">
    <w:p w14:paraId="4F3BB829" w14:textId="77777777" w:rsidR="00AB25C4" w:rsidRDefault="00AB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1A08FB19" w:rsidR="00A957DF" w:rsidRDefault="002C530C">
    <w:pPr>
      <w:pStyle w:val="Pieddepage"/>
      <w:pBdr>
        <w:top w:val="single" w:sz="4" w:space="1" w:color="auto"/>
      </w:pBdr>
    </w:pPr>
    <w:proofErr w:type="spellStart"/>
    <w:r>
      <w:t>Altin</w:t>
    </w:r>
    <w:proofErr w:type="spellEnd"/>
    <w:r>
      <w:t xml:space="preserve"> </w:t>
    </w:r>
    <w:proofErr w:type="spellStart"/>
    <w:r>
      <w:t>Zili</w:t>
    </w:r>
    <w:proofErr w:type="spellEnd"/>
    <w:r w:rsidR="00A957DF">
      <w:tab/>
    </w:r>
    <w:r w:rsidR="00A957DF">
      <w:rPr>
        <w:rStyle w:val="Numrodepage"/>
      </w:rPr>
      <w:fldChar w:fldCharType="begin"/>
    </w:r>
    <w:r w:rsidR="00A957DF">
      <w:rPr>
        <w:rStyle w:val="Numrodepage"/>
      </w:rPr>
      <w:instrText xml:space="preserve"> PAGE </w:instrText>
    </w:r>
    <w:r w:rsidR="00A957DF">
      <w:rPr>
        <w:rStyle w:val="Numrodepage"/>
      </w:rPr>
      <w:fldChar w:fldCharType="separate"/>
    </w:r>
    <w:r w:rsidR="00A957DF">
      <w:rPr>
        <w:rStyle w:val="Numrodepage"/>
        <w:noProof/>
      </w:rPr>
      <w:t>7</w:t>
    </w:r>
    <w:r w:rsidR="00A957DF">
      <w:rPr>
        <w:rStyle w:val="Numrodepage"/>
      </w:rPr>
      <w:fldChar w:fldCharType="end"/>
    </w:r>
    <w:r w:rsidR="00A957DF">
      <w:tab/>
    </w:r>
    <w:r w:rsidR="00A957DF">
      <w:fldChar w:fldCharType="begin"/>
    </w:r>
    <w:r w:rsidR="00A957DF">
      <w:instrText xml:space="preserve"> SAVEDATE  \@ "d MMMM yyyy"  \* MERGEFORMAT </w:instrText>
    </w:r>
    <w:r w:rsidR="00A957DF">
      <w:fldChar w:fldCharType="separate"/>
    </w:r>
    <w:r w:rsidR="002B58F6">
      <w:rPr>
        <w:noProof/>
      </w:rPr>
      <w:t>4 mai 2019</w:t>
    </w:r>
    <w:r w:rsidR="00A957D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CEC3C" w14:textId="77777777" w:rsidR="00AB25C4" w:rsidRDefault="00AB25C4">
      <w:r>
        <w:separator/>
      </w:r>
    </w:p>
  </w:footnote>
  <w:footnote w:type="continuationSeparator" w:id="0">
    <w:p w14:paraId="6080030E" w14:textId="77777777" w:rsidR="00AB25C4" w:rsidRDefault="00AB2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A957DF" w:rsidRDefault="00A957DF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A957DF" w:rsidRDefault="00A9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4C5"/>
    <w:multiLevelType w:val="hybridMultilevel"/>
    <w:tmpl w:val="DC380C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F753A"/>
    <w:multiLevelType w:val="hybridMultilevel"/>
    <w:tmpl w:val="F0BE7148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8D64BB"/>
    <w:multiLevelType w:val="hybridMultilevel"/>
    <w:tmpl w:val="2BBE609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1088D"/>
    <w:multiLevelType w:val="hybridMultilevel"/>
    <w:tmpl w:val="0672AB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07D18"/>
    <w:rsid w:val="0001512B"/>
    <w:rsid w:val="000212D4"/>
    <w:rsid w:val="00037144"/>
    <w:rsid w:val="00046B84"/>
    <w:rsid w:val="00055D7B"/>
    <w:rsid w:val="0005613A"/>
    <w:rsid w:val="000603D2"/>
    <w:rsid w:val="000644D3"/>
    <w:rsid w:val="00071B7B"/>
    <w:rsid w:val="00077459"/>
    <w:rsid w:val="000873F1"/>
    <w:rsid w:val="000A7811"/>
    <w:rsid w:val="000B2FCA"/>
    <w:rsid w:val="000C267D"/>
    <w:rsid w:val="000C7908"/>
    <w:rsid w:val="000F163C"/>
    <w:rsid w:val="00103B5E"/>
    <w:rsid w:val="00106180"/>
    <w:rsid w:val="00110C69"/>
    <w:rsid w:val="001128C1"/>
    <w:rsid w:val="0011400A"/>
    <w:rsid w:val="00124E46"/>
    <w:rsid w:val="00136EEC"/>
    <w:rsid w:val="001404C3"/>
    <w:rsid w:val="00140A14"/>
    <w:rsid w:val="00152224"/>
    <w:rsid w:val="00155623"/>
    <w:rsid w:val="001561FF"/>
    <w:rsid w:val="00170C6D"/>
    <w:rsid w:val="00172C7C"/>
    <w:rsid w:val="00173048"/>
    <w:rsid w:val="00182CA0"/>
    <w:rsid w:val="001833A0"/>
    <w:rsid w:val="00184E52"/>
    <w:rsid w:val="001A3CEC"/>
    <w:rsid w:val="001A5757"/>
    <w:rsid w:val="001B30CE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32E9F"/>
    <w:rsid w:val="00240792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58F6"/>
    <w:rsid w:val="002B6978"/>
    <w:rsid w:val="002C3A71"/>
    <w:rsid w:val="002C4C01"/>
    <w:rsid w:val="002C530C"/>
    <w:rsid w:val="002C6F74"/>
    <w:rsid w:val="002C761B"/>
    <w:rsid w:val="002E5622"/>
    <w:rsid w:val="002E7581"/>
    <w:rsid w:val="002F044A"/>
    <w:rsid w:val="002F39FF"/>
    <w:rsid w:val="00300590"/>
    <w:rsid w:val="003015B3"/>
    <w:rsid w:val="00301E7E"/>
    <w:rsid w:val="003145F6"/>
    <w:rsid w:val="00316B6B"/>
    <w:rsid w:val="00325ABD"/>
    <w:rsid w:val="00331792"/>
    <w:rsid w:val="003328AE"/>
    <w:rsid w:val="00332910"/>
    <w:rsid w:val="00337744"/>
    <w:rsid w:val="003403B5"/>
    <w:rsid w:val="00345B89"/>
    <w:rsid w:val="00346631"/>
    <w:rsid w:val="0035086F"/>
    <w:rsid w:val="00360243"/>
    <w:rsid w:val="00371ECE"/>
    <w:rsid w:val="00373E0A"/>
    <w:rsid w:val="00387E54"/>
    <w:rsid w:val="0039373F"/>
    <w:rsid w:val="0039597E"/>
    <w:rsid w:val="003A4368"/>
    <w:rsid w:val="003A4932"/>
    <w:rsid w:val="003D6258"/>
    <w:rsid w:val="003D7F96"/>
    <w:rsid w:val="003F2179"/>
    <w:rsid w:val="0040128D"/>
    <w:rsid w:val="004020E3"/>
    <w:rsid w:val="00404169"/>
    <w:rsid w:val="004168B6"/>
    <w:rsid w:val="00427F00"/>
    <w:rsid w:val="00432F3D"/>
    <w:rsid w:val="00441905"/>
    <w:rsid w:val="004502D9"/>
    <w:rsid w:val="0045339A"/>
    <w:rsid w:val="004562E7"/>
    <w:rsid w:val="004611FD"/>
    <w:rsid w:val="00462C42"/>
    <w:rsid w:val="004670FD"/>
    <w:rsid w:val="00477CC8"/>
    <w:rsid w:val="00480861"/>
    <w:rsid w:val="00493AAB"/>
    <w:rsid w:val="0049659A"/>
    <w:rsid w:val="004A148E"/>
    <w:rsid w:val="004A30E6"/>
    <w:rsid w:val="004A548C"/>
    <w:rsid w:val="004A55C7"/>
    <w:rsid w:val="004B2323"/>
    <w:rsid w:val="004B6571"/>
    <w:rsid w:val="004C056D"/>
    <w:rsid w:val="004C1895"/>
    <w:rsid w:val="004C38FB"/>
    <w:rsid w:val="004D2F9B"/>
    <w:rsid w:val="004D7570"/>
    <w:rsid w:val="004E7674"/>
    <w:rsid w:val="004F521F"/>
    <w:rsid w:val="00501DA8"/>
    <w:rsid w:val="0050740F"/>
    <w:rsid w:val="005108F6"/>
    <w:rsid w:val="00511260"/>
    <w:rsid w:val="0051202F"/>
    <w:rsid w:val="005143EF"/>
    <w:rsid w:val="00514B7E"/>
    <w:rsid w:val="00516121"/>
    <w:rsid w:val="005222F6"/>
    <w:rsid w:val="00522A2C"/>
    <w:rsid w:val="005238CC"/>
    <w:rsid w:val="00525D99"/>
    <w:rsid w:val="005327A0"/>
    <w:rsid w:val="00541727"/>
    <w:rsid w:val="00552990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0A78"/>
    <w:rsid w:val="005F2769"/>
    <w:rsid w:val="00612FE1"/>
    <w:rsid w:val="006226C6"/>
    <w:rsid w:val="0063076D"/>
    <w:rsid w:val="00631137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0461"/>
    <w:rsid w:val="006E16AA"/>
    <w:rsid w:val="006E1F6A"/>
    <w:rsid w:val="006E2C58"/>
    <w:rsid w:val="006F2F14"/>
    <w:rsid w:val="006F5F15"/>
    <w:rsid w:val="00704311"/>
    <w:rsid w:val="0070535F"/>
    <w:rsid w:val="00716E7F"/>
    <w:rsid w:val="00725FCE"/>
    <w:rsid w:val="00726EB7"/>
    <w:rsid w:val="00732B17"/>
    <w:rsid w:val="00733914"/>
    <w:rsid w:val="0075205B"/>
    <w:rsid w:val="00754804"/>
    <w:rsid w:val="007577FF"/>
    <w:rsid w:val="00764CCC"/>
    <w:rsid w:val="0076568A"/>
    <w:rsid w:val="00766456"/>
    <w:rsid w:val="00767095"/>
    <w:rsid w:val="007676A0"/>
    <w:rsid w:val="0078056D"/>
    <w:rsid w:val="00782186"/>
    <w:rsid w:val="00784363"/>
    <w:rsid w:val="00791020"/>
    <w:rsid w:val="00797537"/>
    <w:rsid w:val="007A2CC8"/>
    <w:rsid w:val="007B12DD"/>
    <w:rsid w:val="007B7008"/>
    <w:rsid w:val="007C4E4F"/>
    <w:rsid w:val="007C53D3"/>
    <w:rsid w:val="007D4613"/>
    <w:rsid w:val="007D690B"/>
    <w:rsid w:val="007F1B7C"/>
    <w:rsid w:val="0080435D"/>
    <w:rsid w:val="00810BC9"/>
    <w:rsid w:val="00811908"/>
    <w:rsid w:val="00817EC4"/>
    <w:rsid w:val="0082297C"/>
    <w:rsid w:val="00831265"/>
    <w:rsid w:val="0083170D"/>
    <w:rsid w:val="00840A71"/>
    <w:rsid w:val="008563A4"/>
    <w:rsid w:val="008658D9"/>
    <w:rsid w:val="0089550A"/>
    <w:rsid w:val="00895B96"/>
    <w:rsid w:val="008B0D0A"/>
    <w:rsid w:val="008B1EAB"/>
    <w:rsid w:val="008D7200"/>
    <w:rsid w:val="008E5737"/>
    <w:rsid w:val="008F2D21"/>
    <w:rsid w:val="009004AB"/>
    <w:rsid w:val="00903EC9"/>
    <w:rsid w:val="009053F4"/>
    <w:rsid w:val="00907AFE"/>
    <w:rsid w:val="009125C7"/>
    <w:rsid w:val="00916ED9"/>
    <w:rsid w:val="009319BC"/>
    <w:rsid w:val="00933BD2"/>
    <w:rsid w:val="00953C1E"/>
    <w:rsid w:val="009712DE"/>
    <w:rsid w:val="009761E9"/>
    <w:rsid w:val="00977D2A"/>
    <w:rsid w:val="0098344E"/>
    <w:rsid w:val="00992256"/>
    <w:rsid w:val="009B3245"/>
    <w:rsid w:val="009C067E"/>
    <w:rsid w:val="009D2B2B"/>
    <w:rsid w:val="009D4731"/>
    <w:rsid w:val="009D5922"/>
    <w:rsid w:val="009F64CF"/>
    <w:rsid w:val="009F6D94"/>
    <w:rsid w:val="00A06ED7"/>
    <w:rsid w:val="00A12DC3"/>
    <w:rsid w:val="00A14328"/>
    <w:rsid w:val="00A14804"/>
    <w:rsid w:val="00A22B3E"/>
    <w:rsid w:val="00A3062E"/>
    <w:rsid w:val="00A31CB3"/>
    <w:rsid w:val="00A61BD8"/>
    <w:rsid w:val="00A65065"/>
    <w:rsid w:val="00A70F6A"/>
    <w:rsid w:val="00A831A3"/>
    <w:rsid w:val="00A83887"/>
    <w:rsid w:val="00A878EE"/>
    <w:rsid w:val="00A92AFE"/>
    <w:rsid w:val="00A957DF"/>
    <w:rsid w:val="00AA0785"/>
    <w:rsid w:val="00AB25C4"/>
    <w:rsid w:val="00AB2DB7"/>
    <w:rsid w:val="00AB359C"/>
    <w:rsid w:val="00AB5578"/>
    <w:rsid w:val="00AC2341"/>
    <w:rsid w:val="00AC6EA5"/>
    <w:rsid w:val="00AC72F1"/>
    <w:rsid w:val="00AD1C35"/>
    <w:rsid w:val="00AE0455"/>
    <w:rsid w:val="00AE470C"/>
    <w:rsid w:val="00AF618A"/>
    <w:rsid w:val="00B007E7"/>
    <w:rsid w:val="00B10E00"/>
    <w:rsid w:val="00B263B7"/>
    <w:rsid w:val="00B31079"/>
    <w:rsid w:val="00B429C7"/>
    <w:rsid w:val="00B54F2A"/>
    <w:rsid w:val="00B557E4"/>
    <w:rsid w:val="00B55C59"/>
    <w:rsid w:val="00B561ED"/>
    <w:rsid w:val="00B65E71"/>
    <w:rsid w:val="00B66816"/>
    <w:rsid w:val="00B673BB"/>
    <w:rsid w:val="00B81E9D"/>
    <w:rsid w:val="00B863AE"/>
    <w:rsid w:val="00B9358C"/>
    <w:rsid w:val="00BA0394"/>
    <w:rsid w:val="00BA0FF8"/>
    <w:rsid w:val="00BD13C2"/>
    <w:rsid w:val="00BD492C"/>
    <w:rsid w:val="00BD56DE"/>
    <w:rsid w:val="00BF07B2"/>
    <w:rsid w:val="00BF1ED4"/>
    <w:rsid w:val="00C012CB"/>
    <w:rsid w:val="00C2325E"/>
    <w:rsid w:val="00C315ED"/>
    <w:rsid w:val="00C318AC"/>
    <w:rsid w:val="00C33A3C"/>
    <w:rsid w:val="00C442A3"/>
    <w:rsid w:val="00C505B1"/>
    <w:rsid w:val="00C602FF"/>
    <w:rsid w:val="00C70DE0"/>
    <w:rsid w:val="00C85B1A"/>
    <w:rsid w:val="00C930E9"/>
    <w:rsid w:val="00CB0E02"/>
    <w:rsid w:val="00CB3227"/>
    <w:rsid w:val="00CC441D"/>
    <w:rsid w:val="00CD19ED"/>
    <w:rsid w:val="00CD212A"/>
    <w:rsid w:val="00CD3214"/>
    <w:rsid w:val="00CD6661"/>
    <w:rsid w:val="00CE1D2D"/>
    <w:rsid w:val="00CF39A8"/>
    <w:rsid w:val="00D01902"/>
    <w:rsid w:val="00D039AE"/>
    <w:rsid w:val="00D069EA"/>
    <w:rsid w:val="00D14A10"/>
    <w:rsid w:val="00D220CA"/>
    <w:rsid w:val="00D2231D"/>
    <w:rsid w:val="00D23E24"/>
    <w:rsid w:val="00D27D9A"/>
    <w:rsid w:val="00D33FC4"/>
    <w:rsid w:val="00D430E4"/>
    <w:rsid w:val="00D43588"/>
    <w:rsid w:val="00D446C6"/>
    <w:rsid w:val="00D51F25"/>
    <w:rsid w:val="00D63EF3"/>
    <w:rsid w:val="00D65DA3"/>
    <w:rsid w:val="00D728D2"/>
    <w:rsid w:val="00D82069"/>
    <w:rsid w:val="00D863B1"/>
    <w:rsid w:val="00DA482F"/>
    <w:rsid w:val="00DA4CCB"/>
    <w:rsid w:val="00DB2183"/>
    <w:rsid w:val="00DB441F"/>
    <w:rsid w:val="00DB4900"/>
    <w:rsid w:val="00DB749B"/>
    <w:rsid w:val="00E06E98"/>
    <w:rsid w:val="00E109AA"/>
    <w:rsid w:val="00E30CDF"/>
    <w:rsid w:val="00E42F56"/>
    <w:rsid w:val="00E63311"/>
    <w:rsid w:val="00E65B7C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EF4389"/>
    <w:rsid w:val="00F028FF"/>
    <w:rsid w:val="00F036FA"/>
    <w:rsid w:val="00F0384F"/>
    <w:rsid w:val="00F06E17"/>
    <w:rsid w:val="00F127FD"/>
    <w:rsid w:val="00F33F32"/>
    <w:rsid w:val="00F40D4E"/>
    <w:rsid w:val="00F45661"/>
    <w:rsid w:val="00F4653D"/>
    <w:rsid w:val="00F4663F"/>
    <w:rsid w:val="00F53ED8"/>
    <w:rsid w:val="00F63490"/>
    <w:rsid w:val="00F708C2"/>
    <w:rsid w:val="00F7204F"/>
    <w:rsid w:val="00F83E22"/>
    <w:rsid w:val="00F844DA"/>
    <w:rsid w:val="00F85D1D"/>
    <w:rsid w:val="00F85F83"/>
    <w:rsid w:val="00F87E64"/>
    <w:rsid w:val="00F942B1"/>
    <w:rsid w:val="00FA43B8"/>
    <w:rsid w:val="00FC02AA"/>
    <w:rsid w:val="00FC1C57"/>
    <w:rsid w:val="00FD0EC6"/>
    <w:rsid w:val="00FD4C74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5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5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A14328"/>
    <w:rPr>
      <w:rFonts w:asciiTheme="minorHAnsi" w:eastAsiaTheme="minorHAnsi" w:hAnsiTheme="minorHAnsi" w:cstheme="minorBid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CC4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1097</TotalTime>
  <Pages>8</Pages>
  <Words>1269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8234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206</cp:revision>
  <cp:lastPrinted>2019-04-07T21:26:00Z</cp:lastPrinted>
  <dcterms:created xsi:type="dcterms:W3CDTF">2019-03-22T23:46:00Z</dcterms:created>
  <dcterms:modified xsi:type="dcterms:W3CDTF">2019-05-04T21:46:00Z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