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7F6C6" w14:textId="77777777" w:rsidR="00CF39A8" w:rsidRDefault="002C6F74">
      <w:pPr>
        <w:pStyle w:val="TM1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737E1F0A" wp14:editId="4879B68C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2E38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09995E2" w14:textId="77777777">
        <w:tc>
          <w:tcPr>
            <w:tcW w:w="9210" w:type="dxa"/>
          </w:tcPr>
          <w:p w14:paraId="4FD02EA0" w14:textId="77777777" w:rsidR="00C930E9" w:rsidRPr="00ED50C4" w:rsidRDefault="002C761B" w:rsidP="009D4731">
            <w:pPr>
              <w:pStyle w:val="Titre"/>
              <w:jc w:val="center"/>
            </w:pPr>
            <w:r>
              <w:t>Bataille Navale</w:t>
            </w:r>
          </w:p>
        </w:tc>
      </w:tr>
    </w:tbl>
    <w:p w14:paraId="1F17A5D8" w14:textId="77777777" w:rsidR="00CF39A8" w:rsidRDefault="00CF39A8">
      <w:pPr>
        <w:rPr>
          <w:sz w:val="52"/>
        </w:rPr>
      </w:pPr>
    </w:p>
    <w:p w14:paraId="6941FF6C" w14:textId="77777777" w:rsidR="00CF39A8" w:rsidRDefault="00CF39A8"/>
    <w:p w14:paraId="23F0C12B" w14:textId="77777777" w:rsidR="004F521F" w:rsidRDefault="00B54F2A" w:rsidP="004F521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05CF2B4" wp14:editId="08D78EB4">
            <wp:extent cx="5759450" cy="45459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lu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5234" w14:textId="77777777" w:rsidR="004F521F" w:rsidRDefault="00FC1C57" w:rsidP="004F521F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8A426B" wp14:editId="6322DF79">
                <wp:simplePos x="0" y="0"/>
                <wp:positionH relativeFrom="column">
                  <wp:posOffset>1757045</wp:posOffset>
                </wp:positionH>
                <wp:positionV relativeFrom="paragraph">
                  <wp:posOffset>107315</wp:posOffset>
                </wp:positionV>
                <wp:extent cx="285750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3391E" w14:textId="77777777" w:rsidR="00FF2E62" w:rsidRPr="003145F6" w:rsidRDefault="00FF2E62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</w:pPr>
                            <w:r w:rsidRPr="003145F6"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  <w:t>Vaca, Johnny</w:t>
                            </w:r>
                          </w:p>
                          <w:p w14:paraId="1182E2CF" w14:textId="77777777" w:rsidR="00FF2E62" w:rsidRPr="003145F6" w:rsidRDefault="00FF2E62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</w:pPr>
                            <w:r w:rsidRPr="003145F6"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  <w:t>Johnny.VACA-JARAMILLO@cpnv.ch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A426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8.35pt;margin-top:8.45pt;width:225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" filled="f" stroked="f">
                <v:textbox>
                  <w:txbxContent>
                    <w:p w14:paraId="1913391E" w14:textId="77777777" w:rsidR="00FF2E62" w:rsidRPr="003145F6" w:rsidRDefault="00FF2E62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es-ES_tradnl"/>
                        </w:rPr>
                      </w:pPr>
                      <w:r w:rsidRPr="003145F6">
                        <w:rPr>
                          <w:rFonts w:cstheme="minorHAnsi"/>
                          <w:color w:val="auto"/>
                          <w:lang w:val="es-ES_tradnl"/>
                        </w:rPr>
                        <w:t>Vaca, Johnny</w:t>
                      </w:r>
                    </w:p>
                    <w:p w14:paraId="1182E2CF" w14:textId="77777777" w:rsidR="00FF2E62" w:rsidRPr="003145F6" w:rsidRDefault="00FF2E62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es-ES_tradnl"/>
                        </w:rPr>
                      </w:pPr>
                      <w:r w:rsidRPr="003145F6">
                        <w:rPr>
                          <w:rFonts w:cstheme="minorHAnsi"/>
                          <w:color w:val="auto"/>
                          <w:lang w:val="es-ES_tradnl"/>
                        </w:rPr>
                        <w:t>Johnny.VACA-JARAMILLO@cpnv.ch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40718EF3" w14:textId="77777777" w:rsidR="004F521F" w:rsidRDefault="004F521F" w:rsidP="00B54F2A">
      <w:pPr>
        <w:rPr>
          <w:i/>
        </w:rPr>
      </w:pPr>
    </w:p>
    <w:p w14:paraId="5F85D5FE" w14:textId="77777777" w:rsidR="004F521F" w:rsidRDefault="004F521F" w:rsidP="004F521F">
      <w:pPr>
        <w:jc w:val="center"/>
        <w:rPr>
          <w:i/>
        </w:rPr>
      </w:pPr>
    </w:p>
    <w:p w14:paraId="2C6F69AF" w14:textId="77777777" w:rsidR="004F521F" w:rsidRDefault="004F521F" w:rsidP="004F521F">
      <w:pPr>
        <w:jc w:val="center"/>
        <w:rPr>
          <w:i/>
        </w:rPr>
      </w:pPr>
    </w:p>
    <w:p w14:paraId="49363471" w14:textId="77777777" w:rsidR="004F521F" w:rsidRDefault="00FC1C57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E402FE" wp14:editId="0553A28B">
                <wp:simplePos x="0" y="0"/>
                <wp:positionH relativeFrom="column">
                  <wp:posOffset>2129790</wp:posOffset>
                </wp:positionH>
                <wp:positionV relativeFrom="paragraph">
                  <wp:posOffset>166370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6DBEA" w14:textId="77777777" w:rsidR="00FF2E62" w:rsidRPr="003145F6" w:rsidRDefault="00FF2E62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SI-C1a</w:t>
                            </w:r>
                          </w:p>
                          <w:p w14:paraId="5D6FA41B" w14:textId="77777777" w:rsidR="00FF2E62" w:rsidRPr="003145F6" w:rsidRDefault="00FF2E62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1EF782A4" w14:textId="77777777" w:rsidR="00FF2E62" w:rsidRPr="003145F6" w:rsidRDefault="00FF2E62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07.03.2019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02FE" id="Zone de texte 1" o:spid="_x0000_s1027" type="#_x0000_t202" style="position:absolute;left:0;text-align:left;margin-left:167.7pt;margin-top:13.1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0VT+2t4AAAAKAQAADwAAAAAAAAAAAAAAAAAcBQAAZHJzL2Rvd25yZXYueG1sUEsFBgAA&#10;AAAEAAQA8wAAACcGAAAAAA==&#10;" filled="f" stroked="f">
                <v:textbox>
                  <w:txbxContent>
                    <w:p w14:paraId="7446DBEA" w14:textId="77777777" w:rsidR="00FF2E62" w:rsidRPr="003145F6" w:rsidRDefault="00FF2E62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SI-C1a</w:t>
                      </w:r>
                    </w:p>
                    <w:p w14:paraId="5D6FA41B" w14:textId="77777777" w:rsidR="00FF2E62" w:rsidRPr="003145F6" w:rsidRDefault="00FF2E62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1EF782A4" w14:textId="77777777" w:rsidR="00FF2E62" w:rsidRPr="003145F6" w:rsidRDefault="00FF2E62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07.03.2019</w:t>
                      </w:r>
                    </w:p>
                  </w:txbxContent>
                </v:textbox>
              </v:shape>
            </w:pict>
          </mc:Fallback>
        </mc:AlternateContent>
      </w:r>
    </w:p>
    <w:p w14:paraId="3F86B309" w14:textId="77777777" w:rsidR="004F521F" w:rsidRDefault="004F521F" w:rsidP="004F521F">
      <w:pPr>
        <w:jc w:val="center"/>
        <w:rPr>
          <w:i/>
        </w:rPr>
      </w:pPr>
    </w:p>
    <w:p w14:paraId="2D8F2DE6" w14:textId="77777777" w:rsidR="004F521F" w:rsidRDefault="004F521F" w:rsidP="004F521F">
      <w:pPr>
        <w:jc w:val="center"/>
        <w:rPr>
          <w:i/>
        </w:rPr>
      </w:pPr>
    </w:p>
    <w:p w14:paraId="68E08AEC" w14:textId="77777777" w:rsidR="004F521F" w:rsidRDefault="004F521F" w:rsidP="004F521F">
      <w:pPr>
        <w:jc w:val="center"/>
        <w:rPr>
          <w:i/>
        </w:rPr>
      </w:pPr>
    </w:p>
    <w:p w14:paraId="093E6CAF" w14:textId="77777777" w:rsidR="004F521F" w:rsidRDefault="004F521F" w:rsidP="00B54F2A">
      <w:pPr>
        <w:rPr>
          <w:u w:val="single"/>
        </w:rPr>
      </w:pPr>
    </w:p>
    <w:p w14:paraId="3ADC2D19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748F60EC" wp14:editId="3B8620F1">
            <wp:simplePos x="0" y="0"/>
            <wp:positionH relativeFrom="column">
              <wp:posOffset>2370455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AE26A" w14:textId="77777777" w:rsidR="004F521F" w:rsidRDefault="004F521F" w:rsidP="004F521F"/>
    <w:p w14:paraId="3B8CB72D" w14:textId="77777777" w:rsidR="004F521F" w:rsidRDefault="004F521F" w:rsidP="004F521F"/>
    <w:p w14:paraId="205C1BCE" w14:textId="77777777" w:rsidR="004F521F" w:rsidRDefault="004F521F" w:rsidP="004F521F"/>
    <w:p w14:paraId="72CF22DA" w14:textId="77777777" w:rsidR="003F2179" w:rsidRPr="00791020" w:rsidRDefault="003F2179" w:rsidP="00791020">
      <w:r w:rsidRPr="003F2179">
        <w:rPr>
          <w:u w:val="single"/>
        </w:rPr>
        <w:t>Table des matières</w:t>
      </w:r>
    </w:p>
    <w:p w14:paraId="2F256244" w14:textId="2F5F7914" w:rsidR="0028177F" w:rsidRDefault="003F2179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571936" w:history="1">
        <w:r w:rsidR="0028177F" w:rsidRPr="00F1082E">
          <w:rPr>
            <w:rStyle w:val="Lienhypertexte"/>
          </w:rPr>
          <w:t>1</w:t>
        </w:r>
        <w:r w:rsidR="0028177F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</w:rPr>
          <w:t>Introduction</w:t>
        </w:r>
        <w:r w:rsidR="0028177F">
          <w:rPr>
            <w:webHidden/>
          </w:rPr>
          <w:tab/>
        </w:r>
        <w:r w:rsidR="0028177F">
          <w:rPr>
            <w:webHidden/>
          </w:rPr>
          <w:fldChar w:fldCharType="begin"/>
        </w:r>
        <w:r w:rsidR="0028177F">
          <w:rPr>
            <w:webHidden/>
          </w:rPr>
          <w:instrText xml:space="preserve"> PAGEREF _Toc5571936 \h </w:instrText>
        </w:r>
        <w:r w:rsidR="0028177F">
          <w:rPr>
            <w:webHidden/>
          </w:rPr>
        </w:r>
        <w:r w:rsidR="0028177F">
          <w:rPr>
            <w:webHidden/>
          </w:rPr>
          <w:fldChar w:fldCharType="separate"/>
        </w:r>
        <w:r w:rsidR="0082297C">
          <w:rPr>
            <w:webHidden/>
          </w:rPr>
          <w:t>3</w:t>
        </w:r>
        <w:r w:rsidR="0028177F">
          <w:rPr>
            <w:webHidden/>
          </w:rPr>
          <w:fldChar w:fldCharType="end"/>
        </w:r>
      </w:hyperlink>
    </w:p>
    <w:p w14:paraId="48378E4A" w14:textId="6AE01A41" w:rsidR="0028177F" w:rsidRDefault="00FF2E6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37" w:history="1">
        <w:r w:rsidR="0028177F" w:rsidRPr="00F1082E">
          <w:rPr>
            <w:rStyle w:val="Lienhypertexte"/>
            <w:iCs/>
            <w:noProof/>
          </w:rPr>
          <w:t>1.1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Cadre, description et motivation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_Toc5571937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3</w:t>
        </w:r>
        <w:r w:rsidR="0028177F">
          <w:rPr>
            <w:noProof/>
            <w:webHidden/>
          </w:rPr>
          <w:fldChar w:fldCharType="end"/>
        </w:r>
      </w:hyperlink>
    </w:p>
    <w:p w14:paraId="165A8095" w14:textId="107EB1E8" w:rsidR="0028177F" w:rsidRDefault="00FF2E6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38" w:history="1">
        <w:r w:rsidR="0028177F" w:rsidRPr="00F1082E">
          <w:rPr>
            <w:rStyle w:val="Lienhypertexte"/>
            <w:iCs/>
            <w:noProof/>
          </w:rPr>
          <w:t>1.2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Organisation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_Toc5571938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3</w:t>
        </w:r>
        <w:r w:rsidR="0028177F">
          <w:rPr>
            <w:noProof/>
            <w:webHidden/>
          </w:rPr>
          <w:fldChar w:fldCharType="end"/>
        </w:r>
      </w:hyperlink>
    </w:p>
    <w:p w14:paraId="2903837C" w14:textId="14575FB5" w:rsidR="0028177F" w:rsidRDefault="00FF2E6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39" w:history="1">
        <w:r w:rsidR="0028177F" w:rsidRPr="00F1082E">
          <w:rPr>
            <w:rStyle w:val="Lienhypertexte"/>
            <w:iCs/>
            <w:noProof/>
          </w:rPr>
          <w:t>1.3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Objectifs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_Toc5571939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3</w:t>
        </w:r>
        <w:r w:rsidR="0028177F">
          <w:rPr>
            <w:noProof/>
            <w:webHidden/>
          </w:rPr>
          <w:fldChar w:fldCharType="end"/>
        </w:r>
      </w:hyperlink>
    </w:p>
    <w:p w14:paraId="06D7FE19" w14:textId="408CD9B6" w:rsidR="0028177F" w:rsidRDefault="00FF2E6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0" w:history="1">
        <w:r w:rsidR="0028177F" w:rsidRPr="00F1082E">
          <w:rPr>
            <w:rStyle w:val="Lienhypertexte"/>
            <w:iCs/>
            <w:noProof/>
          </w:rPr>
          <w:t>1.4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Planification initiale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_Toc5571940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4</w:t>
        </w:r>
        <w:r w:rsidR="0028177F">
          <w:rPr>
            <w:noProof/>
            <w:webHidden/>
          </w:rPr>
          <w:fldChar w:fldCharType="end"/>
        </w:r>
      </w:hyperlink>
    </w:p>
    <w:p w14:paraId="273BB497" w14:textId="00CDD9CC" w:rsidR="0028177F" w:rsidRDefault="00FF2E62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5571941" w:history="1">
        <w:r w:rsidR="0028177F" w:rsidRPr="00F1082E">
          <w:rPr>
            <w:rStyle w:val="Lienhypertexte"/>
          </w:rPr>
          <w:t>2</w:t>
        </w:r>
        <w:r w:rsidR="0028177F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</w:rPr>
          <w:t>Analyse</w:t>
        </w:r>
        <w:r w:rsidR="0028177F">
          <w:rPr>
            <w:webHidden/>
          </w:rPr>
          <w:tab/>
        </w:r>
        <w:r w:rsidR="0028177F">
          <w:rPr>
            <w:webHidden/>
          </w:rPr>
          <w:fldChar w:fldCharType="begin"/>
        </w:r>
        <w:r w:rsidR="0028177F">
          <w:rPr>
            <w:webHidden/>
          </w:rPr>
          <w:instrText xml:space="preserve"> PAGEREF _Toc5571941 \h </w:instrText>
        </w:r>
        <w:r w:rsidR="0028177F">
          <w:rPr>
            <w:webHidden/>
          </w:rPr>
        </w:r>
        <w:r w:rsidR="0028177F">
          <w:rPr>
            <w:webHidden/>
          </w:rPr>
          <w:fldChar w:fldCharType="separate"/>
        </w:r>
        <w:r w:rsidR="0082297C">
          <w:rPr>
            <w:webHidden/>
          </w:rPr>
          <w:t>4</w:t>
        </w:r>
        <w:r w:rsidR="0028177F">
          <w:rPr>
            <w:webHidden/>
          </w:rPr>
          <w:fldChar w:fldCharType="end"/>
        </w:r>
      </w:hyperlink>
    </w:p>
    <w:p w14:paraId="388BBE7A" w14:textId="69AE29FD" w:rsidR="0028177F" w:rsidRDefault="00FF2E6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2" w:history="1">
        <w:r w:rsidR="0028177F" w:rsidRPr="00F1082E">
          <w:rPr>
            <w:rStyle w:val="Lienhypertexte"/>
            <w:noProof/>
          </w:rPr>
          <w:t>2.1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User Cases and Scénarios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_Toc5571942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4</w:t>
        </w:r>
        <w:r w:rsidR="0028177F">
          <w:rPr>
            <w:noProof/>
            <w:webHidden/>
          </w:rPr>
          <w:fldChar w:fldCharType="end"/>
        </w:r>
      </w:hyperlink>
    </w:p>
    <w:p w14:paraId="64171BF2" w14:textId="2D9D7C3F" w:rsidR="0028177F" w:rsidRDefault="00FF2E6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3" w:history="1">
        <w:r w:rsidR="0028177F" w:rsidRPr="00F1082E">
          <w:rPr>
            <w:rStyle w:val="Lienhypertexte"/>
            <w:noProof/>
          </w:rPr>
          <w:t>2.1.1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Se connecter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_Toc5571943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4</w:t>
        </w:r>
        <w:r w:rsidR="0028177F">
          <w:rPr>
            <w:noProof/>
            <w:webHidden/>
          </w:rPr>
          <w:fldChar w:fldCharType="end"/>
        </w:r>
      </w:hyperlink>
    </w:p>
    <w:p w14:paraId="6597F3A5" w14:textId="591CBE80" w:rsidR="0028177F" w:rsidRDefault="00FF2E6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4" w:history="1">
        <w:r w:rsidR="0028177F" w:rsidRPr="00F1082E">
          <w:rPr>
            <w:rStyle w:val="Lienhypertexte"/>
            <w:noProof/>
          </w:rPr>
          <w:t>2.1.2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Apprendre à jouer contre l’ordinateur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_Toc5571944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5</w:t>
        </w:r>
        <w:r w:rsidR="0028177F">
          <w:rPr>
            <w:noProof/>
            <w:webHidden/>
          </w:rPr>
          <w:fldChar w:fldCharType="end"/>
        </w:r>
      </w:hyperlink>
    </w:p>
    <w:p w14:paraId="116AEDE4" w14:textId="2C95454F" w:rsidR="0028177F" w:rsidRDefault="00FF2E6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5" w:history="1">
        <w:r w:rsidR="0028177F" w:rsidRPr="00F1082E">
          <w:rPr>
            <w:rStyle w:val="Lienhypertexte"/>
            <w:noProof/>
          </w:rPr>
          <w:t>2.1.3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Placer des bateaux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_Toc5571945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5</w:t>
        </w:r>
        <w:r w:rsidR="0028177F">
          <w:rPr>
            <w:noProof/>
            <w:webHidden/>
          </w:rPr>
          <w:fldChar w:fldCharType="end"/>
        </w:r>
      </w:hyperlink>
    </w:p>
    <w:p w14:paraId="4E34FB59" w14:textId="4A4A003D" w:rsidR="0028177F" w:rsidRDefault="00FF2E6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6" w:history="1">
        <w:r w:rsidR="0028177F" w:rsidRPr="00F1082E">
          <w:rPr>
            <w:rStyle w:val="Lienhypertexte"/>
            <w:noProof/>
          </w:rPr>
          <w:t>2.1.4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Commencer à jouer contre l’ordinateur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_Toc5571946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5</w:t>
        </w:r>
        <w:r w:rsidR="0028177F">
          <w:rPr>
            <w:noProof/>
            <w:webHidden/>
          </w:rPr>
          <w:fldChar w:fldCharType="end"/>
        </w:r>
      </w:hyperlink>
    </w:p>
    <w:p w14:paraId="619B7606" w14:textId="2E44FBBD" w:rsidR="0028177F" w:rsidRDefault="00FF2E6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7" w:history="1">
        <w:r w:rsidR="0028177F" w:rsidRPr="00F1082E">
          <w:rPr>
            <w:rStyle w:val="Lienhypertexte"/>
            <w:noProof/>
          </w:rPr>
          <w:t>2.1.5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Afficher les scores et résultats du joueur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_Toc5571947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6</w:t>
        </w:r>
        <w:r w:rsidR="0028177F">
          <w:rPr>
            <w:noProof/>
            <w:webHidden/>
          </w:rPr>
          <w:fldChar w:fldCharType="end"/>
        </w:r>
      </w:hyperlink>
    </w:p>
    <w:p w14:paraId="240BA537" w14:textId="1AD8DD66" w:rsidR="0028177F" w:rsidRDefault="00FF2E62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8" w:history="1">
        <w:r w:rsidR="0028177F" w:rsidRPr="00F1082E">
          <w:rPr>
            <w:rStyle w:val="Lienhypertexte"/>
            <w:noProof/>
          </w:rPr>
          <w:t>Stratégie de tests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_Toc5571948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6</w:t>
        </w:r>
        <w:r w:rsidR="0028177F">
          <w:rPr>
            <w:noProof/>
            <w:webHidden/>
          </w:rPr>
          <w:fldChar w:fldCharType="end"/>
        </w:r>
      </w:hyperlink>
    </w:p>
    <w:p w14:paraId="6DCDEB12" w14:textId="32C28ECC" w:rsidR="0028177F" w:rsidRDefault="00FF2E6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9" w:history="1">
        <w:r w:rsidR="0028177F" w:rsidRPr="00F1082E">
          <w:rPr>
            <w:rStyle w:val="Lienhypertexte"/>
            <w:noProof/>
          </w:rPr>
          <w:t>1.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Le matériel et logiciel tiers.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_Toc5571949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 w:rsidR="0028177F">
          <w:rPr>
            <w:noProof/>
            <w:webHidden/>
          </w:rPr>
          <w:fldChar w:fldCharType="end"/>
        </w:r>
      </w:hyperlink>
    </w:p>
    <w:p w14:paraId="0FC0054E" w14:textId="59E3EACB" w:rsidR="0028177F" w:rsidRDefault="00FF2E6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0" w:history="1">
        <w:r w:rsidR="0028177F" w:rsidRPr="00F1082E">
          <w:rPr>
            <w:rStyle w:val="Lienhypertexte"/>
            <w:noProof/>
          </w:rPr>
          <w:t>2.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Les données.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_Toc5571950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 w:rsidR="0028177F">
          <w:rPr>
            <w:noProof/>
            <w:webHidden/>
          </w:rPr>
          <w:fldChar w:fldCharType="end"/>
        </w:r>
      </w:hyperlink>
    </w:p>
    <w:p w14:paraId="54984D3D" w14:textId="5879E15D" w:rsidR="0028177F" w:rsidRDefault="00FF2E6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1" w:history="1">
        <w:r w:rsidR="0028177F" w:rsidRPr="00F1082E">
          <w:rPr>
            <w:rStyle w:val="Lienhypertexte"/>
            <w:noProof/>
          </w:rPr>
          <w:t>3.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Les personnes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_Toc5571951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 w:rsidR="0028177F">
          <w:rPr>
            <w:noProof/>
            <w:webHidden/>
          </w:rPr>
          <w:fldChar w:fldCharType="end"/>
        </w:r>
      </w:hyperlink>
    </w:p>
    <w:p w14:paraId="71D7F712" w14:textId="413F25E2" w:rsidR="0028177F" w:rsidRDefault="00FF2E6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2" w:history="1">
        <w:r w:rsidR="0028177F" w:rsidRPr="00F1082E">
          <w:rPr>
            <w:rStyle w:val="Lienhypertexte"/>
            <w:noProof/>
          </w:rPr>
          <w:t>4.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Le timing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_Toc5571952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 w:rsidR="0028177F">
          <w:rPr>
            <w:noProof/>
            <w:webHidden/>
          </w:rPr>
          <w:fldChar w:fldCharType="end"/>
        </w:r>
      </w:hyperlink>
    </w:p>
    <w:p w14:paraId="052E6C8C" w14:textId="5B081BF3" w:rsidR="0028177F" w:rsidRDefault="00FF2E62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3" w:history="1">
        <w:r w:rsidR="0028177F" w:rsidRPr="00F1082E">
          <w:rPr>
            <w:rStyle w:val="Lienhypertexte"/>
            <w:noProof/>
          </w:rPr>
          <w:t>Les types et niveaux de tests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_Toc5571953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 w:rsidR="0028177F">
          <w:rPr>
            <w:noProof/>
            <w:webHidden/>
          </w:rPr>
          <w:fldChar w:fldCharType="end"/>
        </w:r>
      </w:hyperlink>
    </w:p>
    <w:p w14:paraId="6106E5D6" w14:textId="693556B8" w:rsidR="0028177F" w:rsidRDefault="00FF2E62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4" w:history="1">
        <w:r w:rsidR="0028177F" w:rsidRPr="00F1082E">
          <w:rPr>
            <w:rStyle w:val="Lienhypertexte"/>
            <w:rFonts w:ascii="Symbol" w:hAnsi="Symbol"/>
            <w:noProof/>
          </w:rPr>
          <w:t>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Tests de fonctionnalité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_Toc5571954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 w:rsidR="0028177F">
          <w:rPr>
            <w:noProof/>
            <w:webHidden/>
          </w:rPr>
          <w:fldChar w:fldCharType="end"/>
        </w:r>
      </w:hyperlink>
    </w:p>
    <w:p w14:paraId="60AC3EAC" w14:textId="22479EB1" w:rsidR="0028177F" w:rsidRDefault="00FF2E62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5" w:history="1">
        <w:r w:rsidR="0028177F" w:rsidRPr="00F1082E">
          <w:rPr>
            <w:rStyle w:val="Lienhypertexte"/>
            <w:rFonts w:ascii="Symbol" w:hAnsi="Symbol"/>
            <w:noProof/>
          </w:rPr>
          <w:t>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Tests de performance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_Toc5571955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 w:rsidR="0028177F">
          <w:rPr>
            <w:noProof/>
            <w:webHidden/>
          </w:rPr>
          <w:fldChar w:fldCharType="end"/>
        </w:r>
      </w:hyperlink>
    </w:p>
    <w:p w14:paraId="4AED36F5" w14:textId="78931203" w:rsidR="0028177F" w:rsidRDefault="00FF2E62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6" w:history="1">
        <w:r w:rsidR="0028177F" w:rsidRPr="00F1082E">
          <w:rPr>
            <w:rStyle w:val="Lienhypertexte"/>
            <w:rFonts w:ascii="Symbol" w:hAnsi="Symbol"/>
            <w:noProof/>
          </w:rPr>
          <w:t>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Tests de robustesse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_Toc5571956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 w:rsidR="0028177F">
          <w:rPr>
            <w:noProof/>
            <w:webHidden/>
          </w:rPr>
          <w:fldChar w:fldCharType="end"/>
        </w:r>
      </w:hyperlink>
    </w:p>
    <w:p w14:paraId="0962331E" w14:textId="196E936A" w:rsidR="0028177F" w:rsidRDefault="00FF2E62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5571957" w:history="1">
        <w:r w:rsidR="0028177F" w:rsidRPr="00F1082E">
          <w:rPr>
            <w:rStyle w:val="Lienhypertexte"/>
          </w:rPr>
          <w:t>3</w:t>
        </w:r>
        <w:r w:rsidR="0028177F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</w:rPr>
          <w:t>Implémentation</w:t>
        </w:r>
        <w:r w:rsidR="0028177F">
          <w:rPr>
            <w:webHidden/>
          </w:rPr>
          <w:tab/>
        </w:r>
        <w:r w:rsidR="0028177F">
          <w:rPr>
            <w:webHidden/>
          </w:rPr>
          <w:fldChar w:fldCharType="begin"/>
        </w:r>
        <w:r w:rsidR="0028177F">
          <w:rPr>
            <w:webHidden/>
          </w:rPr>
          <w:instrText xml:space="preserve"> PAGEREF _Toc5571957 \h </w:instrText>
        </w:r>
        <w:r w:rsidR="0028177F">
          <w:rPr>
            <w:webHidden/>
          </w:rPr>
        </w:r>
        <w:r w:rsidR="0028177F">
          <w:rPr>
            <w:webHidden/>
          </w:rPr>
          <w:fldChar w:fldCharType="separate"/>
        </w:r>
        <w:r w:rsidR="0082297C">
          <w:rPr>
            <w:webHidden/>
          </w:rPr>
          <w:t>8</w:t>
        </w:r>
        <w:r w:rsidR="0028177F">
          <w:rPr>
            <w:webHidden/>
          </w:rPr>
          <w:fldChar w:fldCharType="end"/>
        </w:r>
      </w:hyperlink>
    </w:p>
    <w:p w14:paraId="174FBEC6" w14:textId="79B7C4F7" w:rsidR="0028177F" w:rsidRDefault="00FF2E6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8" w:history="1">
        <w:r w:rsidR="0028177F" w:rsidRPr="00F1082E">
          <w:rPr>
            <w:rStyle w:val="Lienhypertexte"/>
            <w:iCs/>
            <w:noProof/>
          </w:rPr>
          <w:t>3.1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Modèle Logique de données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_Toc5571958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8</w:t>
        </w:r>
        <w:r w:rsidR="0028177F">
          <w:rPr>
            <w:noProof/>
            <w:webHidden/>
          </w:rPr>
          <w:fldChar w:fldCharType="end"/>
        </w:r>
      </w:hyperlink>
    </w:p>
    <w:p w14:paraId="6956603C" w14:textId="6262F6A4" w:rsidR="0028177F" w:rsidRDefault="00FF2E6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9" w:history="1">
        <w:r w:rsidR="0028177F" w:rsidRPr="00F1082E">
          <w:rPr>
            <w:rStyle w:val="Lienhypertexte"/>
            <w:iCs/>
            <w:noProof/>
          </w:rPr>
          <w:t>3.2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Points techniques spécifiques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_Toc5571959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8</w:t>
        </w:r>
        <w:r w:rsidR="0028177F">
          <w:rPr>
            <w:noProof/>
            <w:webHidden/>
          </w:rPr>
          <w:fldChar w:fldCharType="end"/>
        </w:r>
      </w:hyperlink>
    </w:p>
    <w:p w14:paraId="31B6C161" w14:textId="60E6A603" w:rsidR="0028177F" w:rsidRDefault="00FF2E6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0" w:history="1">
        <w:r w:rsidR="0028177F" w:rsidRPr="00F1082E">
          <w:rPr>
            <w:rStyle w:val="Lienhypertexte"/>
            <w:noProof/>
          </w:rPr>
          <w:t>3.2.1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Système d’inscription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_Toc5571960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8</w:t>
        </w:r>
        <w:r w:rsidR="0028177F">
          <w:rPr>
            <w:noProof/>
            <w:webHidden/>
          </w:rPr>
          <w:fldChar w:fldCharType="end"/>
        </w:r>
      </w:hyperlink>
    </w:p>
    <w:p w14:paraId="4B256913" w14:textId="245D1B4F" w:rsidR="0028177F" w:rsidRDefault="00FF2E6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1" w:history="1">
        <w:r w:rsidR="0028177F" w:rsidRPr="00F1082E">
          <w:rPr>
            <w:rStyle w:val="Lienhypertexte"/>
            <w:noProof/>
          </w:rPr>
          <w:t>3.2.2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Choix aléatoire des fichiers de grilles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_Toc5571961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8</w:t>
        </w:r>
        <w:r w:rsidR="0028177F">
          <w:rPr>
            <w:noProof/>
            <w:webHidden/>
          </w:rPr>
          <w:fldChar w:fldCharType="end"/>
        </w:r>
      </w:hyperlink>
    </w:p>
    <w:p w14:paraId="753CD8A3" w14:textId="0AF251F0" w:rsidR="0028177F" w:rsidRDefault="00FF2E6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2" w:history="1">
        <w:r w:rsidR="0028177F" w:rsidRPr="00F1082E">
          <w:rPr>
            <w:rStyle w:val="Lienhypertexte"/>
            <w:noProof/>
          </w:rPr>
          <w:t>3.2.3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Saisie des données des fichiers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_Toc5571962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9</w:t>
        </w:r>
        <w:r w:rsidR="0028177F">
          <w:rPr>
            <w:noProof/>
            <w:webHidden/>
          </w:rPr>
          <w:fldChar w:fldCharType="end"/>
        </w:r>
      </w:hyperlink>
    </w:p>
    <w:p w14:paraId="3A4FE425" w14:textId="2551E193" w:rsidR="0028177F" w:rsidRDefault="00FF2E6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3" w:history="1">
        <w:r w:rsidR="0028177F" w:rsidRPr="00F1082E">
          <w:rPr>
            <w:rStyle w:val="Lienhypertexte"/>
            <w:noProof/>
          </w:rPr>
          <w:t>3.2.4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 xml:space="preserve">Saisir une cordonnée </w:t>
        </w:r>
        <w:r w:rsidR="0028177F" w:rsidRPr="0028177F">
          <w:rPr>
            <w:rStyle w:val="Lienhypertexte"/>
            <w:noProof/>
            <w:sz w:val="22"/>
            <w:szCs w:val="22"/>
          </w:rPr>
          <w:t>de</w:t>
        </w:r>
        <w:r w:rsidR="0028177F" w:rsidRPr="00F1082E">
          <w:rPr>
            <w:rStyle w:val="Lienhypertexte"/>
            <w:noProof/>
          </w:rPr>
          <w:t xml:space="preserve"> tir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_Toc5571963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9</w:t>
        </w:r>
        <w:r w:rsidR="0028177F">
          <w:rPr>
            <w:noProof/>
            <w:webHidden/>
          </w:rPr>
          <w:fldChar w:fldCharType="end"/>
        </w:r>
      </w:hyperlink>
    </w:p>
    <w:p w14:paraId="25F02DE5" w14:textId="3FF3CBB6" w:rsidR="0028177F" w:rsidRDefault="00FF2E6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4" w:history="1">
        <w:r w:rsidR="0028177F" w:rsidRPr="00F1082E">
          <w:rPr>
            <w:rStyle w:val="Lienhypertexte"/>
            <w:noProof/>
          </w:rPr>
          <w:t>3.2.5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Détection des bateaux coulés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_Toc5571964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9</w:t>
        </w:r>
        <w:r w:rsidR="0028177F">
          <w:rPr>
            <w:noProof/>
            <w:webHidden/>
          </w:rPr>
          <w:fldChar w:fldCharType="end"/>
        </w:r>
      </w:hyperlink>
    </w:p>
    <w:p w14:paraId="0A1D647D" w14:textId="129D31BA" w:rsidR="0028177F" w:rsidRDefault="00FF2E62">
      <w:pPr>
        <w:pStyle w:val="TM3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5" w:history="1">
        <w:r w:rsidR="0028177F" w:rsidRPr="00F1082E">
          <w:rPr>
            <w:rStyle w:val="Lienhypertexte"/>
            <w:noProof/>
          </w:rPr>
          <w:t>3.2.6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_Toc5571965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10</w:t>
        </w:r>
        <w:r w:rsidR="0028177F">
          <w:rPr>
            <w:noProof/>
            <w:webHidden/>
          </w:rPr>
          <w:fldChar w:fldCharType="end"/>
        </w:r>
      </w:hyperlink>
    </w:p>
    <w:p w14:paraId="24A4CF07" w14:textId="38C91770" w:rsidR="0028177F" w:rsidRDefault="00FF2E6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6" w:history="1">
        <w:r w:rsidR="0028177F" w:rsidRPr="00F1082E">
          <w:rPr>
            <w:rStyle w:val="Lienhypertexte"/>
            <w:iCs/>
            <w:noProof/>
          </w:rPr>
          <w:t>3.3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Livraisons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_Toc5571966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10</w:t>
        </w:r>
        <w:r w:rsidR="0028177F">
          <w:rPr>
            <w:noProof/>
            <w:webHidden/>
          </w:rPr>
          <w:fldChar w:fldCharType="end"/>
        </w:r>
      </w:hyperlink>
    </w:p>
    <w:p w14:paraId="61A6FB2F" w14:textId="0CFD762E" w:rsidR="0028177F" w:rsidRDefault="00FF2E6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7" w:history="1">
        <w:r w:rsidR="0028177F" w:rsidRPr="00F1082E">
          <w:rPr>
            <w:rStyle w:val="Lienhypertexte"/>
            <w:iCs/>
            <w:noProof/>
          </w:rPr>
          <w:t>3.4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Tests effectués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_Toc5571967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10</w:t>
        </w:r>
        <w:r w:rsidR="0028177F">
          <w:rPr>
            <w:noProof/>
            <w:webHidden/>
          </w:rPr>
          <w:fldChar w:fldCharType="end"/>
        </w:r>
      </w:hyperlink>
    </w:p>
    <w:p w14:paraId="5DFF2A64" w14:textId="369A0458" w:rsidR="0028177F" w:rsidRDefault="00FF2E6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8" w:history="1">
        <w:r w:rsidR="0028177F" w:rsidRPr="00F1082E">
          <w:rPr>
            <w:rStyle w:val="Lienhypertexte"/>
            <w:iCs/>
            <w:noProof/>
          </w:rPr>
          <w:t>3.5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Erreurs restantes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_Toc5571968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10</w:t>
        </w:r>
        <w:r w:rsidR="0028177F">
          <w:rPr>
            <w:noProof/>
            <w:webHidden/>
          </w:rPr>
          <w:fldChar w:fldCharType="end"/>
        </w:r>
      </w:hyperlink>
    </w:p>
    <w:p w14:paraId="210A22E2" w14:textId="5EFB1556" w:rsidR="0028177F" w:rsidRDefault="00FF2E62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5571969" w:history="1">
        <w:r w:rsidR="0028177F" w:rsidRPr="00F1082E">
          <w:rPr>
            <w:rStyle w:val="Lienhypertexte"/>
          </w:rPr>
          <w:t>4</w:t>
        </w:r>
        <w:r w:rsidR="0028177F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</w:rPr>
          <w:t>Conclusions</w:t>
        </w:r>
        <w:r w:rsidR="0028177F">
          <w:rPr>
            <w:webHidden/>
          </w:rPr>
          <w:tab/>
        </w:r>
        <w:r w:rsidR="0028177F">
          <w:rPr>
            <w:webHidden/>
          </w:rPr>
          <w:fldChar w:fldCharType="begin"/>
        </w:r>
        <w:r w:rsidR="0028177F">
          <w:rPr>
            <w:webHidden/>
          </w:rPr>
          <w:instrText xml:space="preserve"> PAGEREF _Toc5571969 \h </w:instrText>
        </w:r>
        <w:r w:rsidR="0028177F">
          <w:rPr>
            <w:webHidden/>
          </w:rPr>
        </w:r>
        <w:r w:rsidR="0028177F">
          <w:rPr>
            <w:webHidden/>
          </w:rPr>
          <w:fldChar w:fldCharType="separate"/>
        </w:r>
        <w:r w:rsidR="0082297C">
          <w:rPr>
            <w:webHidden/>
          </w:rPr>
          <w:t>11</w:t>
        </w:r>
        <w:r w:rsidR="0028177F">
          <w:rPr>
            <w:webHidden/>
          </w:rPr>
          <w:fldChar w:fldCharType="end"/>
        </w:r>
      </w:hyperlink>
    </w:p>
    <w:p w14:paraId="1CE908CD" w14:textId="66D366FB" w:rsidR="0028177F" w:rsidRDefault="00FF2E62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5571970" w:history="1">
        <w:r w:rsidR="0028177F" w:rsidRPr="00F1082E">
          <w:rPr>
            <w:rStyle w:val="Lienhypertexte"/>
          </w:rPr>
          <w:t>5</w:t>
        </w:r>
        <w:r w:rsidR="0028177F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</w:rPr>
          <w:t>Annexes</w:t>
        </w:r>
        <w:r w:rsidR="0028177F">
          <w:rPr>
            <w:webHidden/>
          </w:rPr>
          <w:tab/>
        </w:r>
        <w:r w:rsidR="0028177F">
          <w:rPr>
            <w:webHidden/>
          </w:rPr>
          <w:fldChar w:fldCharType="begin"/>
        </w:r>
        <w:r w:rsidR="0028177F">
          <w:rPr>
            <w:webHidden/>
          </w:rPr>
          <w:instrText xml:space="preserve"> PAGEREF _Toc5571970 \h </w:instrText>
        </w:r>
        <w:r w:rsidR="0028177F">
          <w:rPr>
            <w:webHidden/>
          </w:rPr>
        </w:r>
        <w:r w:rsidR="0028177F">
          <w:rPr>
            <w:webHidden/>
          </w:rPr>
          <w:fldChar w:fldCharType="separate"/>
        </w:r>
        <w:r w:rsidR="0082297C">
          <w:rPr>
            <w:webHidden/>
          </w:rPr>
          <w:t>11</w:t>
        </w:r>
        <w:r w:rsidR="0028177F">
          <w:rPr>
            <w:webHidden/>
          </w:rPr>
          <w:fldChar w:fldCharType="end"/>
        </w:r>
      </w:hyperlink>
    </w:p>
    <w:p w14:paraId="33036C00" w14:textId="67580F2C" w:rsidR="0028177F" w:rsidRDefault="00FF2E6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71" w:history="1">
        <w:r w:rsidR="0028177F" w:rsidRPr="00F1082E">
          <w:rPr>
            <w:rStyle w:val="Lienhypertexte"/>
            <w:iCs/>
            <w:noProof/>
          </w:rPr>
          <w:t>5.1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Sources – Bibliographie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_Toc5571971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11</w:t>
        </w:r>
        <w:r w:rsidR="0028177F">
          <w:rPr>
            <w:noProof/>
            <w:webHidden/>
          </w:rPr>
          <w:fldChar w:fldCharType="end"/>
        </w:r>
      </w:hyperlink>
    </w:p>
    <w:p w14:paraId="25531970" w14:textId="2CAC3F27" w:rsidR="0028177F" w:rsidRDefault="00FF2E6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72" w:history="1">
        <w:r w:rsidR="0028177F" w:rsidRPr="00F1082E">
          <w:rPr>
            <w:rStyle w:val="Lienhypertexte"/>
            <w:iCs/>
            <w:noProof/>
          </w:rPr>
          <w:t>5.2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Journal de bord du projet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_Toc5571972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12</w:t>
        </w:r>
        <w:r w:rsidR="0028177F">
          <w:rPr>
            <w:noProof/>
            <w:webHidden/>
          </w:rPr>
          <w:fldChar w:fldCharType="end"/>
        </w:r>
      </w:hyperlink>
    </w:p>
    <w:p w14:paraId="32D8795F" w14:textId="5540B9D1" w:rsidR="00CF39A8" w:rsidRDefault="003F2179" w:rsidP="003F2179">
      <w:r>
        <w:lastRenderedPageBreak/>
        <w:fldChar w:fldCharType="end"/>
      </w:r>
    </w:p>
    <w:p w14:paraId="35B4F313" w14:textId="4ACB6340" w:rsidR="00C930E9" w:rsidRPr="0040128D" w:rsidRDefault="00C930E9" w:rsidP="00CF39A8">
      <w:pPr>
        <w:pStyle w:val="Help"/>
        <w:rPr>
          <w:b/>
        </w:rPr>
      </w:pPr>
    </w:p>
    <w:p w14:paraId="79DDF744" w14:textId="77777777" w:rsidR="007C53D3" w:rsidRDefault="001B7271" w:rsidP="00AE470C">
      <w:pPr>
        <w:pStyle w:val="Titre1"/>
      </w:pPr>
      <w:bookmarkStart w:id="0" w:name="_Toc5571936"/>
      <w:r>
        <w:t>Introduction</w:t>
      </w:r>
      <w:bookmarkEnd w:id="0"/>
    </w:p>
    <w:p w14:paraId="5363E3F6" w14:textId="77777777" w:rsidR="00CF39A8" w:rsidRDefault="001B7271" w:rsidP="001B7271">
      <w:pPr>
        <w:pStyle w:val="Titre2"/>
        <w:rPr>
          <w:i w:val="0"/>
          <w:iCs/>
        </w:rPr>
      </w:pPr>
      <w:bookmarkStart w:id="1" w:name="_Toc5571937"/>
      <w:r>
        <w:rPr>
          <w:i w:val="0"/>
          <w:iCs/>
        </w:rPr>
        <w:t>Cadre, description et motivation</w:t>
      </w:r>
      <w:bookmarkEnd w:id="1"/>
    </w:p>
    <w:p w14:paraId="3A2D42BD" w14:textId="77777777" w:rsidR="00CF39A8" w:rsidRDefault="00B54F2A" w:rsidP="002655DE">
      <w:r>
        <w:t>Ce projet est réalisé dans le cadre d’une évaluation de gestion de mandats dans la réalisation de projets et pour apprendre à programmer en C. Les raison</w:t>
      </w:r>
      <w:r w:rsidR="00F87E64">
        <w:t>s</w:t>
      </w:r>
      <w:r>
        <w:t xml:space="preserve"> pour laquelle il nous ai</w:t>
      </w:r>
      <w:r w:rsidR="00C70DE0">
        <w:t>t</w:t>
      </w:r>
      <w:r>
        <w:t xml:space="preserve"> demandé de réaliser cette épreuve</w:t>
      </w:r>
      <w:r w:rsidR="00C70DE0">
        <w:t xml:space="preserve"> pour avoir un avant-gout de la réalisation de projets informatique. </w:t>
      </w:r>
      <w:r w:rsidR="004A148E">
        <w:t xml:space="preserve">Ma motivation est tout simplement d’apprendre et de découvrir. </w:t>
      </w:r>
      <w:r w:rsidR="00C70DE0">
        <w:t xml:space="preserve">Ce projet ne contient pas d’inventaire ni de programme crée avant. Nous commençant depuis 0. </w:t>
      </w:r>
    </w:p>
    <w:p w14:paraId="7566157D" w14:textId="77777777" w:rsidR="00CF39A8" w:rsidRDefault="006E2C58" w:rsidP="007C53D3">
      <w:pPr>
        <w:pStyle w:val="Titre2"/>
        <w:rPr>
          <w:i w:val="0"/>
          <w:iCs/>
        </w:rPr>
      </w:pPr>
      <w:bookmarkStart w:id="2" w:name="_Toc5571938"/>
      <w:r w:rsidRPr="00791020">
        <w:rPr>
          <w:i w:val="0"/>
          <w:iCs/>
        </w:rPr>
        <w:t>Organisation</w:t>
      </w:r>
      <w:bookmarkEnd w:id="2"/>
    </w:p>
    <w:p w14:paraId="68534B87" w14:textId="77777777" w:rsidR="00CF39A8" w:rsidRDefault="001B7271" w:rsidP="00CF39A8">
      <w:pPr>
        <w:pStyle w:val="Help"/>
        <w:rPr>
          <w:color w:val="auto"/>
          <w:u w:val="single"/>
        </w:rPr>
      </w:pPr>
      <w:r w:rsidRPr="00285942">
        <w:rPr>
          <w:color w:val="auto"/>
          <w:u w:val="single"/>
        </w:rPr>
        <w:t>Organisation générale du projet</w:t>
      </w:r>
      <w:r w:rsidR="00285942">
        <w:rPr>
          <w:color w:val="auto"/>
          <w:u w:val="single"/>
        </w:rPr>
        <w:t> :</w:t>
      </w:r>
    </w:p>
    <w:p w14:paraId="5E856244" w14:textId="77777777" w:rsidR="00285942" w:rsidRPr="00285942" w:rsidRDefault="00285942" w:rsidP="00CF39A8">
      <w:pPr>
        <w:pStyle w:val="Help"/>
        <w:rPr>
          <w:color w:val="auto"/>
          <w:u w:val="single"/>
        </w:rPr>
      </w:pPr>
    </w:p>
    <w:p w14:paraId="3E17BDF1" w14:textId="77777777" w:rsidR="006E2C58" w:rsidRPr="00285942" w:rsidRDefault="006E2C58" w:rsidP="00CF39A8">
      <w:pPr>
        <w:pStyle w:val="Help"/>
        <w:rPr>
          <w:i w:val="0"/>
          <w:color w:val="auto"/>
          <w:lang w:val="en-US"/>
        </w:rPr>
      </w:pPr>
      <w:proofErr w:type="spellStart"/>
      <w:r w:rsidRPr="00285942">
        <w:rPr>
          <w:b/>
          <w:i w:val="0"/>
          <w:color w:val="auto"/>
          <w:u w:val="single"/>
          <w:lang w:val="en-US"/>
        </w:rPr>
        <w:t>Eleve</w:t>
      </w:r>
      <w:proofErr w:type="spellEnd"/>
      <w:r w:rsidRPr="00285942">
        <w:rPr>
          <w:b/>
          <w:i w:val="0"/>
          <w:color w:val="auto"/>
          <w:u w:val="single"/>
          <w:lang w:val="en-US"/>
        </w:rPr>
        <w:t>:</w:t>
      </w:r>
      <w:r w:rsidRPr="00285942">
        <w:rPr>
          <w:i w:val="0"/>
          <w:color w:val="auto"/>
          <w:lang w:val="en-US"/>
        </w:rPr>
        <w:t xml:space="preserve"> </w:t>
      </w:r>
      <w:proofErr w:type="spellStart"/>
      <w:r w:rsidR="00F06E17" w:rsidRPr="00285942">
        <w:rPr>
          <w:i w:val="0"/>
          <w:color w:val="auto"/>
          <w:lang w:val="en-US"/>
        </w:rPr>
        <w:t>Vaca</w:t>
      </w:r>
      <w:proofErr w:type="spellEnd"/>
      <w:r w:rsidRPr="00285942">
        <w:rPr>
          <w:i w:val="0"/>
          <w:color w:val="auto"/>
          <w:lang w:val="en-US"/>
        </w:rPr>
        <w:t xml:space="preserve">, </w:t>
      </w:r>
      <w:r w:rsidR="00F06E17" w:rsidRPr="00285942">
        <w:rPr>
          <w:i w:val="0"/>
          <w:color w:val="auto"/>
          <w:lang w:val="en-US"/>
        </w:rPr>
        <w:t>Johnny</w:t>
      </w:r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F06E17" w:rsidRPr="00285942">
        <w:rPr>
          <w:i w:val="0"/>
          <w:color w:val="auto"/>
          <w:lang w:val="en-US"/>
        </w:rPr>
        <w:t>Johnny.VACA-JARAMILLO@cpnv.ch</w:t>
      </w:r>
      <w:r w:rsidRPr="00285942">
        <w:rPr>
          <w:i w:val="0"/>
          <w:color w:val="auto"/>
          <w:lang w:val="en-US"/>
        </w:rPr>
        <w:t>l</w:t>
      </w:r>
      <w:proofErr w:type="spellEnd"/>
      <w:r w:rsidRPr="00285942">
        <w:rPr>
          <w:i w:val="0"/>
          <w:color w:val="auto"/>
          <w:lang w:val="en-US"/>
        </w:rPr>
        <w:t xml:space="preserve"> </w:t>
      </w:r>
      <w:r w:rsidR="00F06E17" w:rsidRPr="00285942">
        <w:rPr>
          <w:i w:val="0"/>
          <w:color w:val="auto"/>
          <w:lang w:val="en-US"/>
        </w:rPr>
        <w:t>0763317057</w:t>
      </w:r>
    </w:p>
    <w:p w14:paraId="2FDEAE54" w14:textId="77777777" w:rsidR="00CF39A8" w:rsidRPr="00285942" w:rsidRDefault="006E2C58" w:rsidP="00CF39A8">
      <w:pPr>
        <w:pStyle w:val="Help"/>
        <w:rPr>
          <w:i w:val="0"/>
          <w:color w:val="auto"/>
        </w:rPr>
      </w:pPr>
      <w:r w:rsidRPr="00285942">
        <w:rPr>
          <w:b/>
          <w:i w:val="0"/>
          <w:color w:val="auto"/>
          <w:u w:val="single"/>
        </w:rPr>
        <w:t>Responsable de projet :</w:t>
      </w:r>
      <w:r w:rsidRPr="00285942">
        <w:rPr>
          <w:i w:val="0"/>
          <w:color w:val="auto"/>
        </w:rPr>
        <w:t xml:space="preserve"> </w:t>
      </w:r>
      <w:r w:rsidR="00F06E17" w:rsidRPr="00285942">
        <w:rPr>
          <w:i w:val="0"/>
          <w:color w:val="auto"/>
        </w:rPr>
        <w:t>Carrel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Xavier.CARREL@cpnv.ch</w:t>
      </w:r>
      <w:r w:rsidR="00C85B1A" w:rsidRPr="00285942">
        <w:rPr>
          <w:i w:val="0"/>
          <w:color w:val="auto"/>
        </w:rPr>
        <w:t xml:space="preserve"> </w:t>
      </w:r>
    </w:p>
    <w:p w14:paraId="0CD295F3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3" w:name="_Toc5571939"/>
      <w:r w:rsidRPr="00791020">
        <w:rPr>
          <w:i w:val="0"/>
          <w:iCs/>
        </w:rPr>
        <w:t>Objectifs</w:t>
      </w:r>
      <w:bookmarkEnd w:id="3"/>
    </w:p>
    <w:p w14:paraId="05CF3F0F" w14:textId="77777777" w:rsidR="00A61BD8" w:rsidRDefault="00A61BD8" w:rsidP="00CF39A8">
      <w:pPr>
        <w:pStyle w:val="Help"/>
      </w:pPr>
    </w:p>
    <w:p w14:paraId="7AB2C344" w14:textId="77777777" w:rsidR="00A61BD8" w:rsidRDefault="00A61BD8" w:rsidP="00A61BD8">
      <w:pPr>
        <w:pStyle w:val="Paragraphedeliste"/>
        <w:numPr>
          <w:ilvl w:val="0"/>
          <w:numId w:val="30"/>
        </w:numPr>
      </w:pPr>
      <w:r>
        <w:t xml:space="preserve">Développer le jeu de la bataille navale </w:t>
      </w:r>
      <w:r w:rsidR="00B54F2A">
        <w:t>en c sur console (cmd) de A à Z pour la fin du 3</w:t>
      </w:r>
      <w:r w:rsidR="00B54F2A" w:rsidRPr="00B54F2A">
        <w:rPr>
          <w:vertAlign w:val="superscript"/>
        </w:rPr>
        <w:t>ème</w:t>
      </w:r>
      <w:r w:rsidR="00B54F2A">
        <w:t xml:space="preserve"> trimestre de la première année. </w:t>
      </w:r>
    </w:p>
    <w:p w14:paraId="36F9F6F9" w14:textId="77777777" w:rsidR="00A61BD8" w:rsidRDefault="00A61BD8" w:rsidP="00CF39A8">
      <w:pPr>
        <w:pStyle w:val="Paragraphedeliste"/>
        <w:numPr>
          <w:ilvl w:val="0"/>
          <w:numId w:val="30"/>
        </w:numPr>
      </w:pPr>
      <w:r>
        <w:t>Apprendre à gérer l’exécution d’un mandat d’un cahier de charges</w:t>
      </w:r>
      <w:r w:rsidR="00F06E17">
        <w:t xml:space="preserve"> avec la méthode AGILE</w:t>
      </w:r>
      <w:r w:rsidR="000A7811">
        <w:t xml:space="preserve"> et à utiliser la méthode AGILE</w:t>
      </w:r>
      <w:r w:rsidR="00F06E17">
        <w:t xml:space="preserve">, durant le troisième </w:t>
      </w:r>
      <w:r w:rsidR="00F127FD">
        <w:t>trimestre</w:t>
      </w:r>
      <w:r w:rsidR="00F06E17">
        <w:t xml:space="preserve"> </w:t>
      </w:r>
      <w:r w:rsidR="00F127FD">
        <w:t>de la première année complète</w:t>
      </w:r>
      <w:r w:rsidR="00F06E17">
        <w:t>.</w:t>
      </w:r>
    </w:p>
    <w:p w14:paraId="2E847E42" w14:textId="77777777" w:rsidR="00A61BD8" w:rsidRDefault="00A61BD8" w:rsidP="00CF39A8">
      <w:pPr>
        <w:pStyle w:val="Help"/>
      </w:pPr>
    </w:p>
    <w:p w14:paraId="2BEC6E9D" w14:textId="77777777" w:rsidR="00EB7504" w:rsidRPr="00525D99" w:rsidRDefault="007C53D3" w:rsidP="00CF39A8">
      <w:pPr>
        <w:pStyle w:val="Titre2"/>
        <w:rPr>
          <w:i w:val="0"/>
          <w:iCs/>
        </w:rPr>
      </w:pPr>
      <w:bookmarkStart w:id="4" w:name="_Toc5571940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285C3F33" w14:textId="77777777" w:rsidR="00EB7504" w:rsidRPr="006E2C58" w:rsidRDefault="00EB7504" w:rsidP="00CF39A8">
      <w:pPr>
        <w:pStyle w:val="Help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3AA83E9" wp14:editId="5F934AA0">
            <wp:simplePos x="0" y="0"/>
            <wp:positionH relativeFrom="column">
              <wp:posOffset>52070</wp:posOffset>
            </wp:positionH>
            <wp:positionV relativeFrom="paragraph">
              <wp:posOffset>0</wp:posOffset>
            </wp:positionV>
            <wp:extent cx="5759450" cy="305562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nification-init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149E9" w14:textId="77777777" w:rsidR="00A61BD8" w:rsidRDefault="0083170D" w:rsidP="004C1895">
      <w:pPr>
        <w:pStyle w:val="Titre1"/>
      </w:pPr>
      <w:bookmarkStart w:id="5" w:name="_Toc5571941"/>
      <w:r>
        <w:t>Analyse</w:t>
      </w:r>
      <w:bookmarkStart w:id="6" w:name="_Toc71691012"/>
      <w:bookmarkEnd w:id="5"/>
    </w:p>
    <w:p w14:paraId="44AD6D4D" w14:textId="77777777" w:rsidR="00B007E7" w:rsidRDefault="00B007E7" w:rsidP="00AB5578">
      <w:bookmarkStart w:id="7" w:name="_Hlk5491790"/>
      <w:r>
        <w:t>Au t</w:t>
      </w:r>
      <w:bookmarkStart w:id="8" w:name="_GoBack"/>
      <w:bookmarkEnd w:id="8"/>
      <w:r>
        <w:t>out début du jeu, le joueur devra se logger</w:t>
      </w:r>
      <w:r w:rsidR="0098344E">
        <w:t xml:space="preserve">. Ensuite il aura accès à une aide et à jouer. </w:t>
      </w:r>
    </w:p>
    <w:p w14:paraId="4C46EDFA" w14:textId="77777777" w:rsidR="00AB5578" w:rsidRPr="00AB5578" w:rsidRDefault="00F85D1D" w:rsidP="00AB5578">
      <w:r>
        <w:t>Une partie dans l</w:t>
      </w:r>
      <w:r w:rsidR="00AB5578">
        <w:t xml:space="preserve">e jeu de la bataille navale consistera à tirer sur une grille aléatoire à 2 dimensions. Une fois tiré, la case sera coloriée d’une certaine couleur. Bleu si on touche l’eau, Noir si on touche un bateau et on colorie tout le bateau en rouge s’il a coulé. Une fois tous les bateaux coulés ou que le joueur perd la partie, on sort de la partie, </w:t>
      </w:r>
      <w:r w:rsidR="00C2325E">
        <w:t>on</w:t>
      </w:r>
      <w:r w:rsidR="00AB5578">
        <w:t xml:space="preserve"> montre son score et l’enregistre</w:t>
      </w:r>
      <w:r>
        <w:t xml:space="preserve"> et permet </w:t>
      </w:r>
      <w:r w:rsidR="00C2325E">
        <w:t xml:space="preserve">au joueur </w:t>
      </w:r>
      <w:r>
        <w:t xml:space="preserve">de rejouer une partie. </w:t>
      </w:r>
    </w:p>
    <w:p w14:paraId="582462D7" w14:textId="77777777" w:rsidR="00A61BD8" w:rsidRDefault="00A61BD8" w:rsidP="00A61BD8">
      <w:pPr>
        <w:pStyle w:val="Titre2"/>
        <w:tabs>
          <w:tab w:val="right" w:leader="dot" w:pos="7513"/>
        </w:tabs>
        <w:jc w:val="both"/>
      </w:pPr>
      <w:bookmarkStart w:id="9" w:name="_Toc5571942"/>
      <w:bookmarkEnd w:id="7"/>
      <w:r>
        <w:t>User Cases and Scénarios</w:t>
      </w:r>
      <w:bookmarkEnd w:id="9"/>
    </w:p>
    <w:p w14:paraId="58E6FB81" w14:textId="77777777" w:rsidR="003403B5" w:rsidRPr="003403B5" w:rsidRDefault="003403B5" w:rsidP="00CD3214">
      <w:pPr>
        <w:ind w:left="576"/>
      </w:pPr>
    </w:p>
    <w:p w14:paraId="304B7635" w14:textId="77777777"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0" w:name="_Toc1596387"/>
      <w:bookmarkStart w:id="11" w:name="_Toc5571944"/>
      <w:r>
        <w:t>Apprendre à jouer contre l’ordinateur</w:t>
      </w:r>
      <w:bookmarkEnd w:id="10"/>
      <w:bookmarkEnd w:id="11"/>
    </w:p>
    <w:p w14:paraId="5A0289C6" w14:textId="77777777" w:rsidR="003403B5" w:rsidRPr="003403B5" w:rsidRDefault="003403B5" w:rsidP="003403B5"/>
    <w:p w14:paraId="2E6C4573" w14:textId="77777777" w:rsidR="00A61BD8" w:rsidRDefault="00A61BD8" w:rsidP="0029644D">
      <w:pPr>
        <w:pStyle w:val="Titre4"/>
        <w:numPr>
          <w:ilvl w:val="3"/>
          <w:numId w:val="1"/>
        </w:numPr>
      </w:pPr>
      <w:r w:rsidRPr="00615D85">
        <w:t xml:space="preserve">Afficher l’aide </w:t>
      </w:r>
      <w:r w:rsidR="004E7674">
        <w:t>depuis le menu principale</w:t>
      </w:r>
    </w:p>
    <w:p w14:paraId="0AB1226D" w14:textId="77777777" w:rsidR="0029644D" w:rsidRPr="0029644D" w:rsidRDefault="0029644D" w:rsidP="0029644D"/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14:paraId="7556E154" w14:textId="77777777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825450" w14:textId="77777777" w:rsidR="00A61BD8" w:rsidRPr="00AD4135" w:rsidRDefault="00A61BD8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14:paraId="4AE95B0D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372">
              <w:t>AA</w:t>
            </w:r>
            <w:r>
              <w:t>0</w:t>
            </w:r>
            <w:r w:rsidRPr="00D75372">
              <w:t>1</w:t>
            </w:r>
          </w:p>
        </w:tc>
      </w:tr>
      <w:tr w:rsidR="00A61BD8" w:rsidRPr="00D75372" w14:paraId="320F04E6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0F4B07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14:paraId="62BE1A97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14:paraId="11621C93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3BB091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14:paraId="5DF16950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Afficher l’aide</w:t>
            </w:r>
          </w:p>
        </w:tc>
      </w:tr>
      <w:tr w:rsidR="00A61BD8" w:rsidRPr="00D75372" w14:paraId="4B413798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EEE633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14:paraId="17023894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 comment jouer</w:t>
            </w:r>
          </w:p>
        </w:tc>
      </w:tr>
      <w:tr w:rsidR="00A61BD8" w:rsidRPr="00D75372" w14:paraId="10B6E55A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FE940B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14:paraId="04822AF6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14:paraId="53897A32" w14:textId="77777777"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955"/>
        <w:gridCol w:w="4128"/>
      </w:tblGrid>
      <w:tr w:rsidR="00A61BD8" w14:paraId="1AEE54DE" w14:textId="77777777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5C21BB76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55" w:type="dxa"/>
          </w:tcPr>
          <w:p w14:paraId="15217BE8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28" w:type="dxa"/>
          </w:tcPr>
          <w:p w14:paraId="409B252F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14:paraId="46EDD192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443A857E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14:paraId="141FF922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14:paraId="29A55655" w14:textId="77777777"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du menu - 01</w:t>
            </w:r>
          </w:p>
        </w:tc>
      </w:tr>
      <w:tr w:rsidR="00A61BD8" w14:paraId="55B1AB6B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2C8DADF3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Appuyer sur F1 (Aide)</w:t>
            </w:r>
          </w:p>
        </w:tc>
        <w:tc>
          <w:tcPr>
            <w:tcW w:w="2955" w:type="dxa"/>
          </w:tcPr>
          <w:p w14:paraId="525709EF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Appuyer autre touche</w:t>
            </w:r>
          </w:p>
        </w:tc>
        <w:tc>
          <w:tcPr>
            <w:tcW w:w="4128" w:type="dxa"/>
          </w:tcPr>
          <w:p w14:paraId="7024FAAD" w14:textId="77777777"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Effacer le menu</w:t>
            </w:r>
          </w:p>
        </w:tc>
      </w:tr>
      <w:tr w:rsidR="00A61BD8" w14:paraId="751F68D6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1C0A095B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14:paraId="4815A799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14:paraId="01CB73A0" w14:textId="77777777"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de l’aide - 02</w:t>
            </w:r>
          </w:p>
        </w:tc>
      </w:tr>
      <w:tr w:rsidR="00A61BD8" w14:paraId="64F95DEC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tcW w:w="2593" w:type="dxa"/>
          </w:tcPr>
          <w:p w14:paraId="5105BDEC" w14:textId="77777777" w:rsidR="00A61BD8" w:rsidRPr="00AA02DE" w:rsidRDefault="00A61BD8" w:rsidP="00732B17">
            <w:pPr>
              <w:tabs>
                <w:tab w:val="right" w:leader="dot" w:pos="7513"/>
              </w:tabs>
            </w:pPr>
            <w:r>
              <w:t>Appuyer sur ESC</w:t>
            </w:r>
          </w:p>
        </w:tc>
        <w:tc>
          <w:tcPr>
            <w:tcW w:w="2955" w:type="dxa"/>
          </w:tcPr>
          <w:p w14:paraId="6453F1F4" w14:textId="77777777" w:rsidR="00A61BD8" w:rsidRPr="00AA02DE" w:rsidRDefault="00A61BD8" w:rsidP="00732B17"/>
        </w:tc>
        <w:tc>
          <w:tcPr>
            <w:tcW w:w="4128" w:type="dxa"/>
          </w:tcPr>
          <w:p w14:paraId="03761B13" w14:textId="77777777" w:rsidR="00A61BD8" w:rsidRPr="00AA02DE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antérieur (MENU) – 01</w:t>
            </w:r>
          </w:p>
        </w:tc>
      </w:tr>
    </w:tbl>
    <w:p w14:paraId="4D952583" w14:textId="77777777" w:rsidR="00A61BD8" w:rsidRPr="00E7399A" w:rsidRDefault="00A61BD8" w:rsidP="00A61BD8">
      <w:pPr>
        <w:tabs>
          <w:tab w:val="right" w:leader="dot" w:pos="7513"/>
        </w:tabs>
        <w:jc w:val="both"/>
      </w:pPr>
    </w:p>
    <w:p w14:paraId="6DCCF950" w14:textId="77777777" w:rsidR="00A61BD8" w:rsidRDefault="00A61BD8" w:rsidP="00A61BD8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2" w:name="_Toc1596388"/>
      <w:bookmarkStart w:id="13" w:name="_Toc5571945"/>
      <w:r>
        <w:t>Placer des bateaux</w:t>
      </w:r>
      <w:bookmarkEnd w:id="12"/>
      <w:bookmarkEnd w:id="13"/>
    </w:p>
    <w:p w14:paraId="6B857363" w14:textId="77777777" w:rsidR="00A61BD8" w:rsidRDefault="00A61BD8" w:rsidP="0029644D">
      <w:pPr>
        <w:pStyle w:val="Titre4"/>
        <w:numPr>
          <w:ilvl w:val="3"/>
          <w:numId w:val="1"/>
        </w:numPr>
      </w:pPr>
      <w:r>
        <w:t xml:space="preserve">Placer les Bateaux </w:t>
      </w:r>
      <w:r w:rsidR="004E7674">
        <w:t xml:space="preserve">de manière aléatoire se trouvant dans des fichiers .txt 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14:paraId="1D21FDB3" w14:textId="77777777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A88A95" w14:textId="77777777" w:rsidR="00A61BD8" w:rsidRPr="00AD4135" w:rsidRDefault="00A61BD8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14:paraId="51D96C71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P0</w:t>
            </w:r>
            <w:r w:rsidRPr="00D75372">
              <w:t>1</w:t>
            </w:r>
          </w:p>
        </w:tc>
      </w:tr>
      <w:tr w:rsidR="00A61BD8" w:rsidRPr="00D75372" w14:paraId="76F76096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0E7CEA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14:paraId="12DB0264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A61BD8" w:rsidRPr="00D75372" w14:paraId="3ACD938E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41456B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14:paraId="6210D523" w14:textId="77777777" w:rsidR="00A61BD8" w:rsidRPr="00A61BD8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BD8">
              <w:t xml:space="preserve">Jouer sur une grille </w:t>
            </w:r>
            <w:proofErr w:type="spellStart"/>
            <w:r w:rsidR="004E7674">
              <w:t>aleatoire</w:t>
            </w:r>
            <w:proofErr w:type="spellEnd"/>
          </w:p>
        </w:tc>
      </w:tr>
      <w:tr w:rsidR="00A61BD8" w:rsidRPr="00D75372" w14:paraId="53A241BC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A28161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14:paraId="244A5B6E" w14:textId="77777777" w:rsidR="00A61BD8" w:rsidRPr="00A61BD8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BD8">
              <w:t>Controller le bon fonctionnement des sélections des cases</w:t>
            </w:r>
          </w:p>
        </w:tc>
      </w:tr>
      <w:tr w:rsidR="00A61BD8" w:rsidRPr="00D75372" w14:paraId="008DBCB7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C09AAC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14:paraId="01FA7601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</w:tbl>
    <w:p w14:paraId="588D5C5F" w14:textId="77777777"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3539"/>
        <w:gridCol w:w="1985"/>
        <w:gridCol w:w="4110"/>
      </w:tblGrid>
      <w:tr w:rsidR="00A61BD8" w14:paraId="7036F413" w14:textId="77777777" w:rsidTr="00F4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14:paraId="421D9993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1985" w:type="dxa"/>
          </w:tcPr>
          <w:p w14:paraId="049966CF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10" w:type="dxa"/>
          </w:tcPr>
          <w:p w14:paraId="0C09D4D7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14:paraId="76F22843" w14:textId="77777777" w:rsidTr="00F4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14:paraId="073E710C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1985" w:type="dxa"/>
          </w:tcPr>
          <w:p w14:paraId="01837B75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14:paraId="2C23DD6B" w14:textId="77777777"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du menu Principal - 01</w:t>
            </w:r>
          </w:p>
        </w:tc>
      </w:tr>
      <w:tr w:rsidR="00A61BD8" w14:paraId="4DDED161" w14:textId="77777777" w:rsidTr="00F46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39" w:type="dxa"/>
          </w:tcPr>
          <w:p w14:paraId="42FF883D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Appuyer sur Enter (Jouer)</w:t>
            </w:r>
          </w:p>
        </w:tc>
        <w:tc>
          <w:tcPr>
            <w:tcW w:w="1985" w:type="dxa"/>
          </w:tcPr>
          <w:p w14:paraId="601A71FC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14:paraId="7193CAFA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Menu des grilles apparaît - 03</w:t>
            </w:r>
          </w:p>
        </w:tc>
      </w:tr>
      <w:tr w:rsidR="00F4653D" w14:paraId="6F8B6729" w14:textId="77777777" w:rsidTr="00F4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14:paraId="78135A1D" w14:textId="77777777" w:rsidR="00F4653D" w:rsidRDefault="00F4653D" w:rsidP="00F4653D">
            <w:pPr>
              <w:tabs>
                <w:tab w:val="right" w:leader="dot" w:pos="7513"/>
              </w:tabs>
            </w:pPr>
            <w:r>
              <w:t>Appuyer sur une touche qui n’est pas 1(</w:t>
            </w:r>
            <w:r w:rsidR="00AC6EA5">
              <w:t>aléatoire</w:t>
            </w:r>
            <w:r>
              <w:t>)</w:t>
            </w:r>
          </w:p>
        </w:tc>
        <w:tc>
          <w:tcPr>
            <w:tcW w:w="1985" w:type="dxa"/>
          </w:tcPr>
          <w:p w14:paraId="19750F9C" w14:textId="77777777" w:rsidR="00F4653D" w:rsidRDefault="00F4653D" w:rsidP="00F4653D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14:paraId="3AE49DED" w14:textId="77777777" w:rsidR="00F4653D" w:rsidRDefault="00F4653D" w:rsidP="00F4653D">
            <w:pPr>
              <w:tabs>
                <w:tab w:val="right" w:leader="dot" w:pos="7513"/>
              </w:tabs>
            </w:pPr>
            <w:r w:rsidRPr="00A61BD8">
              <w:t>Message : Cette mer n’existe pas !!!</w:t>
            </w:r>
          </w:p>
        </w:tc>
      </w:tr>
      <w:tr w:rsidR="00F4653D" w14:paraId="1FB6D8A3" w14:textId="77777777" w:rsidTr="00F46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39" w:type="dxa"/>
          </w:tcPr>
          <w:p w14:paraId="52017678" w14:textId="77777777" w:rsidR="00F4653D" w:rsidRDefault="00316B6B" w:rsidP="00F4653D">
            <w:pPr>
              <w:tabs>
                <w:tab w:val="right" w:leader="dot" w:pos="7513"/>
              </w:tabs>
            </w:pPr>
            <w:r>
              <w:t>A</w:t>
            </w:r>
            <w:r w:rsidR="00F4653D">
              <w:t>ppuyer sur 1</w:t>
            </w:r>
          </w:p>
        </w:tc>
        <w:tc>
          <w:tcPr>
            <w:tcW w:w="1985" w:type="dxa"/>
          </w:tcPr>
          <w:p w14:paraId="1D2ACD10" w14:textId="77777777" w:rsidR="00F4653D" w:rsidRDefault="00F4653D" w:rsidP="00F4653D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14:paraId="0E098EC5" w14:textId="77777777" w:rsidR="00F4653D" w:rsidRDefault="00F4653D" w:rsidP="00F4653D">
            <w:pPr>
              <w:tabs>
                <w:tab w:val="right" w:leader="dot" w:pos="7513"/>
              </w:tabs>
            </w:pPr>
            <w:r>
              <w:t>La grille apparaît - 04</w:t>
            </w:r>
          </w:p>
        </w:tc>
      </w:tr>
    </w:tbl>
    <w:p w14:paraId="44A19A1D" w14:textId="77777777" w:rsidR="00A61BD8" w:rsidRPr="00B82388" w:rsidRDefault="00A61BD8" w:rsidP="00A61BD8">
      <w:pPr>
        <w:jc w:val="both"/>
      </w:pPr>
    </w:p>
    <w:p w14:paraId="06A22D85" w14:textId="77777777"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4" w:name="_Toc1596389"/>
      <w:bookmarkStart w:id="15" w:name="_Toc5571946"/>
      <w:r>
        <w:t>Commencer à jouer contre l’ordinateur</w:t>
      </w:r>
      <w:bookmarkEnd w:id="14"/>
      <w:bookmarkEnd w:id="15"/>
    </w:p>
    <w:p w14:paraId="16B8F8C6" w14:textId="77777777" w:rsidR="00A61BD8" w:rsidRPr="0006187A" w:rsidRDefault="00A61BD8" w:rsidP="0029644D">
      <w:pPr>
        <w:pStyle w:val="Titre4"/>
        <w:numPr>
          <w:ilvl w:val="3"/>
          <w:numId w:val="1"/>
        </w:numPr>
      </w:pPr>
      <w:r>
        <w:t>Jouer du début jusqu’à la fin de la partie sans interruption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14:paraId="2BFD4418" w14:textId="77777777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2C72E9" w14:textId="77777777" w:rsidR="00A61BD8" w:rsidRPr="00AD4135" w:rsidRDefault="00A61BD8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14:paraId="31412A37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PC0</w:t>
            </w:r>
            <w:r w:rsidRPr="00D75372">
              <w:t>1</w:t>
            </w:r>
          </w:p>
        </w:tc>
      </w:tr>
      <w:tr w:rsidR="00A61BD8" w:rsidRPr="00D75372" w14:paraId="43EF31E6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2A0478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14:paraId="1CFA2877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14:paraId="6523C0F5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5A2822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14:paraId="7FC2898C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Jouer</w:t>
            </w:r>
          </w:p>
        </w:tc>
      </w:tr>
      <w:tr w:rsidR="00A61BD8" w:rsidRPr="00D75372" w14:paraId="60F6A83C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7AE7602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14:paraId="6AF1FFFE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Préparer le combat</w:t>
            </w:r>
          </w:p>
        </w:tc>
      </w:tr>
      <w:tr w:rsidR="00A61BD8" w:rsidRPr="00D75372" w14:paraId="1C537876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A0F477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14:paraId="46CF5DEF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14:paraId="49410A27" w14:textId="77777777"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1413"/>
        <w:gridCol w:w="2551"/>
        <w:gridCol w:w="5670"/>
      </w:tblGrid>
      <w:tr w:rsidR="00A61BD8" w14:paraId="40AB9B66" w14:textId="77777777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F2F585A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551" w:type="dxa"/>
          </w:tcPr>
          <w:p w14:paraId="365D5AE6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5670" w:type="dxa"/>
          </w:tcPr>
          <w:p w14:paraId="3674FA1A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14:paraId="184BDD1D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12757DBC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40655B6E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0B716567" w14:textId="77777777" w:rsidR="00A61BD8" w:rsidRPr="00A61BD8" w:rsidRDefault="00A61BD8" w:rsidP="00732B17">
            <w:pPr>
              <w:tabs>
                <w:tab w:val="right" w:leader="dot" w:pos="7513"/>
              </w:tabs>
              <w:ind w:right="-101"/>
            </w:pPr>
            <w:r w:rsidRPr="00A61BD8">
              <w:t>Affichage Grille Pour commencer à jouer – 04</w:t>
            </w:r>
          </w:p>
        </w:tc>
      </w:tr>
      <w:tr w:rsidR="00A61BD8" w14:paraId="0EE4EA1F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316E59F5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717DDD39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049CD004" w14:textId="77777777"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On nous demande de choisir une case à tirer</w:t>
            </w:r>
          </w:p>
        </w:tc>
      </w:tr>
      <w:tr w:rsidR="00A61BD8" w14:paraId="51675FD1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7EF6515E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Tiré sur A1</w:t>
            </w:r>
          </w:p>
        </w:tc>
        <w:tc>
          <w:tcPr>
            <w:tcW w:w="2551" w:type="dxa"/>
          </w:tcPr>
          <w:p w14:paraId="4A9C867F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Pas de Bateau</w:t>
            </w:r>
          </w:p>
        </w:tc>
        <w:tc>
          <w:tcPr>
            <w:tcW w:w="5670" w:type="dxa"/>
          </w:tcPr>
          <w:p w14:paraId="71E0A002" w14:textId="77777777"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 A1 se remplie de Bleu – 05</w:t>
            </w:r>
          </w:p>
        </w:tc>
      </w:tr>
      <w:tr w:rsidR="00A61BD8" w14:paraId="0F64C56E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05D3AEC5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24E466E0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694B78C3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Message : A l’eau !!! – 05</w:t>
            </w:r>
          </w:p>
        </w:tc>
      </w:tr>
      <w:tr w:rsidR="00A61BD8" w14:paraId="6D3BFF7B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7F6D8B7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43E4B075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37525963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14:paraId="5CADCBB8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31C50DB1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Tiré sur C5</w:t>
            </w:r>
          </w:p>
        </w:tc>
        <w:tc>
          <w:tcPr>
            <w:tcW w:w="2551" w:type="dxa"/>
          </w:tcPr>
          <w:p w14:paraId="6FAB0A74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14:paraId="0FBCE51A" w14:textId="77777777"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 C5 se remplie de Noir – 05</w:t>
            </w:r>
          </w:p>
        </w:tc>
      </w:tr>
      <w:tr w:rsidR="00A61BD8" w14:paraId="29084D3B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126D314E" w14:textId="77777777" w:rsidR="00A61BD8" w:rsidRPr="00A61BD8" w:rsidRDefault="00A61BD8" w:rsidP="00732B17">
            <w:pPr>
              <w:tabs>
                <w:tab w:val="right" w:leader="dot" w:pos="7513"/>
              </w:tabs>
            </w:pPr>
            <w:bookmarkStart w:id="16" w:name="_Hlk1595170"/>
          </w:p>
        </w:tc>
        <w:tc>
          <w:tcPr>
            <w:tcW w:w="2551" w:type="dxa"/>
          </w:tcPr>
          <w:p w14:paraId="0209408D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37FE1214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14:paraId="5DFB9B51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3E87913F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71DBFC4B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1F6AC45B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14:paraId="49C9FA33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18825E7A" w14:textId="77777777" w:rsidR="00A61BD8" w:rsidRDefault="00A61BD8" w:rsidP="00732B17">
            <w:pPr>
              <w:tabs>
                <w:tab w:val="right" w:leader="dot" w:pos="7513"/>
              </w:tabs>
            </w:pPr>
            <w:bookmarkStart w:id="17" w:name="_Hlk1595201"/>
            <w:bookmarkEnd w:id="16"/>
            <w:r>
              <w:t>Tiré sur C7</w:t>
            </w:r>
          </w:p>
        </w:tc>
        <w:tc>
          <w:tcPr>
            <w:tcW w:w="2551" w:type="dxa"/>
          </w:tcPr>
          <w:p w14:paraId="5C6F1EF3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14:paraId="2E0325B2" w14:textId="77777777"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 C7 se remplie de Noir – 05</w:t>
            </w:r>
          </w:p>
        </w:tc>
      </w:tr>
      <w:tr w:rsidR="00A61BD8" w14:paraId="580A8F4C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64905CE1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1148023A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128A206C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14:paraId="56CD9546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8283C10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2A950968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32969B39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bookmarkEnd w:id="17"/>
      <w:tr w:rsidR="00A61BD8" w14:paraId="232D56EC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27E487C8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Tiré sur B7</w:t>
            </w:r>
          </w:p>
        </w:tc>
        <w:tc>
          <w:tcPr>
            <w:tcW w:w="2551" w:type="dxa"/>
          </w:tcPr>
          <w:p w14:paraId="0539C5F9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Bateau coulé</w:t>
            </w:r>
          </w:p>
        </w:tc>
        <w:tc>
          <w:tcPr>
            <w:tcW w:w="5670" w:type="dxa"/>
          </w:tcPr>
          <w:p w14:paraId="146C8B6B" w14:textId="77777777"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Cases B7 et C7 se remplit de Rouge – 05</w:t>
            </w:r>
          </w:p>
        </w:tc>
      </w:tr>
      <w:tr w:rsidR="00A61BD8" w14:paraId="01F82927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1D6C676A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62C81284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307B36F5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Message : Touché Coulé !!! – 05</w:t>
            </w:r>
          </w:p>
        </w:tc>
      </w:tr>
      <w:tr w:rsidR="00A61BD8" w14:paraId="297DFD4C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284F6FF9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0A875CC8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05FF2D6A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B359C" w14:paraId="63B23DD9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4" w:type="dxa"/>
            <w:gridSpan w:val="3"/>
          </w:tcPr>
          <w:p w14:paraId="616B1284" w14:textId="77777777" w:rsidR="00AB359C" w:rsidRDefault="00AB359C" w:rsidP="00AB359C">
            <w:pPr>
              <w:tabs>
                <w:tab w:val="right" w:leader="dot" w:pos="7513"/>
              </w:tabs>
              <w:jc w:val="center"/>
            </w:pPr>
            <w:r>
              <w:lastRenderedPageBreak/>
              <w:t>…</w:t>
            </w:r>
          </w:p>
        </w:tc>
      </w:tr>
      <w:tr w:rsidR="00A61BD8" w14:paraId="58B37C5B" w14:textId="77777777" w:rsidTr="00AB359C">
        <w:tblPrEx>
          <w:shd w:val="clear" w:color="auto" w:fill="FFFFFF" w:themeFill="background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D5DCE4" w:themeFill="text2" w:themeFillTint="33"/>
          </w:tcPr>
          <w:p w14:paraId="47FB9D40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Tiré sur D2</w:t>
            </w:r>
          </w:p>
        </w:tc>
        <w:tc>
          <w:tcPr>
            <w:tcW w:w="2551" w:type="dxa"/>
            <w:shd w:val="clear" w:color="auto" w:fill="D5DCE4" w:themeFill="text2" w:themeFillTint="33"/>
          </w:tcPr>
          <w:p w14:paraId="1ACC7DEA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Dernier bateau coulé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14:paraId="32072F6F" w14:textId="77777777" w:rsidR="00A61BD8" w:rsidRPr="00A61BD8" w:rsidRDefault="00A61BD8" w:rsidP="00732B17">
            <w:pPr>
              <w:tabs>
                <w:tab w:val="right" w:leader="dot" w:pos="7513"/>
              </w:tabs>
              <w:rPr>
                <w:b/>
              </w:rPr>
            </w:pPr>
            <w:r w:rsidRPr="00A61BD8">
              <w:t>Case D2 se remplie de Rouge – 05</w:t>
            </w:r>
          </w:p>
        </w:tc>
      </w:tr>
      <w:tr w:rsidR="00A61BD8" w14:paraId="3418AC1D" w14:textId="77777777" w:rsidTr="00AB359C">
        <w:tblPrEx>
          <w:shd w:val="clear" w:color="auto" w:fill="FFFFFF" w:themeFill="background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shd w:val="clear" w:color="auto" w:fill="D5DCE4" w:themeFill="text2" w:themeFillTint="33"/>
          </w:tcPr>
          <w:p w14:paraId="78B69063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  <w:shd w:val="clear" w:color="auto" w:fill="D5DCE4" w:themeFill="text2" w:themeFillTint="33"/>
          </w:tcPr>
          <w:p w14:paraId="0ECE244C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  <w:shd w:val="clear" w:color="auto" w:fill="D5DCE4" w:themeFill="text2" w:themeFillTint="33"/>
          </w:tcPr>
          <w:p w14:paraId="155334AE" w14:textId="77777777"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Effaçage de la grille</w:t>
            </w:r>
          </w:p>
        </w:tc>
      </w:tr>
      <w:tr w:rsidR="00A61BD8" w14:paraId="41147479" w14:textId="77777777" w:rsidTr="00AB359C">
        <w:tblPrEx>
          <w:shd w:val="clear" w:color="auto" w:fill="FFFFFF" w:themeFill="background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318F9127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6BC05CFB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4DBC04E4" w14:textId="77777777"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 xml:space="preserve">Affichage de la Fenêtre </w:t>
            </w:r>
            <w:r w:rsidR="005108F6">
              <w:t>fin de partie</w:t>
            </w:r>
            <w:r w:rsidRPr="00A61BD8">
              <w:t>- 06</w:t>
            </w:r>
          </w:p>
        </w:tc>
      </w:tr>
    </w:tbl>
    <w:p w14:paraId="48C51109" w14:textId="77777777" w:rsidR="00A61BD8" w:rsidRDefault="003403B5" w:rsidP="007C4E4F">
      <w:pPr>
        <w:pStyle w:val="Titre3"/>
      </w:pPr>
      <w:bookmarkStart w:id="18" w:name="_Toc1596386"/>
      <w:bookmarkStart w:id="19" w:name="_Toc5571947"/>
      <w:r>
        <w:t xml:space="preserve">Afficher les scores </w:t>
      </w:r>
      <w:r w:rsidR="004B6571">
        <w:t xml:space="preserve">et résultats </w:t>
      </w:r>
      <w:r>
        <w:t>du joueur</w:t>
      </w:r>
      <w:bookmarkEnd w:id="18"/>
      <w:bookmarkEnd w:id="19"/>
    </w:p>
    <w:p w14:paraId="4B2B6042" w14:textId="77777777" w:rsidR="004B6571" w:rsidRDefault="004B6571" w:rsidP="004B6571">
      <w:pPr>
        <w:pStyle w:val="Titre4"/>
      </w:pPr>
      <w:r>
        <w:t xml:space="preserve">Afficher scores et résultats  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B6571" w:rsidRPr="00D75372" w14:paraId="3EC89C8E" w14:textId="77777777" w:rsidTr="008E5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18A395" w14:textId="77777777" w:rsidR="004B6571" w:rsidRPr="00AD4135" w:rsidRDefault="004B6571" w:rsidP="008E573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14:paraId="7E4882A3" w14:textId="77777777" w:rsidR="004B6571" w:rsidRPr="00D75372" w:rsidRDefault="004B6571" w:rsidP="008E573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S0</w:t>
            </w:r>
            <w:r w:rsidRPr="00D75372">
              <w:t>1</w:t>
            </w:r>
          </w:p>
        </w:tc>
      </w:tr>
      <w:tr w:rsidR="004B6571" w:rsidRPr="00D75372" w14:paraId="52687F12" w14:textId="77777777" w:rsidTr="008E5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2AB872" w14:textId="77777777" w:rsidR="004B6571" w:rsidRPr="00D75372" w:rsidRDefault="004B6571" w:rsidP="008E573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14:paraId="4EF2C47B" w14:textId="77777777" w:rsidR="004B6571" w:rsidRPr="00D75372" w:rsidRDefault="004B6571" w:rsidP="008E573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4B6571" w:rsidRPr="00D75372" w14:paraId="6E15011C" w14:textId="77777777" w:rsidTr="008E5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DFADF5" w14:textId="77777777" w:rsidR="004B6571" w:rsidRPr="00D75372" w:rsidRDefault="004B6571" w:rsidP="008E573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14:paraId="5921505E" w14:textId="77777777" w:rsidR="004B6571" w:rsidRPr="00D75372" w:rsidRDefault="001561FF" w:rsidP="008E573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Enregistrer les scores des joueurs</w:t>
            </w:r>
          </w:p>
        </w:tc>
      </w:tr>
      <w:tr w:rsidR="004B6571" w:rsidRPr="00D75372" w14:paraId="6F967673" w14:textId="77777777" w:rsidTr="008E5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87CA5" w14:textId="77777777" w:rsidR="004B6571" w:rsidRPr="00D75372" w:rsidRDefault="004B6571" w:rsidP="008E573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14:paraId="2A3287F4" w14:textId="77777777" w:rsidR="004B6571" w:rsidRPr="00D75372" w:rsidRDefault="001561FF" w:rsidP="008E573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Permettre aux joueurs de voir leurs évolutions.</w:t>
            </w:r>
          </w:p>
        </w:tc>
      </w:tr>
      <w:tr w:rsidR="004B6571" w:rsidRPr="00D75372" w14:paraId="53299195" w14:textId="77777777" w:rsidTr="008E5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4B1FAC" w14:textId="77777777" w:rsidR="004B6571" w:rsidRPr="00D75372" w:rsidRDefault="004B6571" w:rsidP="008E573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14:paraId="2F0AFA1A" w14:textId="77777777" w:rsidR="004B6571" w:rsidRPr="00D75372" w:rsidRDefault="004B6571" w:rsidP="008E573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14:paraId="7CC2EEAC" w14:textId="77777777" w:rsidR="004B6571" w:rsidRPr="00495050" w:rsidRDefault="004B6571" w:rsidP="004B6571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222"/>
        <w:gridCol w:w="4861"/>
      </w:tblGrid>
      <w:tr w:rsidR="004B6571" w14:paraId="3A06871B" w14:textId="77777777" w:rsidTr="00510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5D4B2BC0" w14:textId="77777777" w:rsidR="004B6571" w:rsidRDefault="004B6571" w:rsidP="008E573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222" w:type="dxa"/>
          </w:tcPr>
          <w:p w14:paraId="27DA5AEA" w14:textId="77777777" w:rsidR="004B6571" w:rsidRDefault="004B6571" w:rsidP="008E573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861" w:type="dxa"/>
          </w:tcPr>
          <w:p w14:paraId="7EDE87A3" w14:textId="77777777" w:rsidR="004B6571" w:rsidRDefault="004B6571" w:rsidP="008E573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5D368E" w14:paraId="7B60DF93" w14:textId="77777777" w:rsidTr="00510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2779D946" w14:textId="77777777"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2222" w:type="dxa"/>
          </w:tcPr>
          <w:p w14:paraId="08910A54" w14:textId="77777777"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4861" w:type="dxa"/>
          </w:tcPr>
          <w:p w14:paraId="3F45FF53" w14:textId="77777777" w:rsidR="005D368E" w:rsidRPr="00A61BD8" w:rsidRDefault="005D368E" w:rsidP="005D368E">
            <w:pPr>
              <w:tabs>
                <w:tab w:val="right" w:leader="dot" w:pos="7513"/>
              </w:tabs>
            </w:pPr>
            <w:r w:rsidRPr="00A61BD8">
              <w:t xml:space="preserve">Affichage de la Fenêtre </w:t>
            </w:r>
            <w:r w:rsidR="005108F6">
              <w:t>fin partie</w:t>
            </w:r>
            <w:r w:rsidRPr="00A61BD8">
              <w:t xml:space="preserve"> - 06</w:t>
            </w:r>
          </w:p>
        </w:tc>
      </w:tr>
      <w:tr w:rsidR="005D368E" w14:paraId="145FCF0F" w14:textId="77777777" w:rsidTr="00510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4E6E1518" w14:textId="77777777" w:rsidR="005D368E" w:rsidRDefault="005D368E" w:rsidP="005D368E">
            <w:pPr>
              <w:tabs>
                <w:tab w:val="right" w:leader="dot" w:pos="7513"/>
              </w:tabs>
            </w:pPr>
            <w:r>
              <w:t xml:space="preserve">Ecrire le nom utilisateur </w:t>
            </w:r>
          </w:p>
        </w:tc>
        <w:tc>
          <w:tcPr>
            <w:tcW w:w="2222" w:type="dxa"/>
          </w:tcPr>
          <w:p w14:paraId="702C1BF2" w14:textId="77777777"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4861" w:type="dxa"/>
          </w:tcPr>
          <w:p w14:paraId="67391822" w14:textId="77777777" w:rsidR="005D368E" w:rsidRDefault="005D368E" w:rsidP="005D368E">
            <w:pPr>
              <w:tabs>
                <w:tab w:val="right" w:leader="dot" w:pos="7513"/>
              </w:tabs>
              <w:ind w:right="-101"/>
            </w:pPr>
            <w:r>
              <w:t xml:space="preserve">Affichage des scores </w:t>
            </w:r>
            <w:r w:rsidR="005108F6">
              <w:t>obtenue - 06</w:t>
            </w:r>
            <w:r>
              <w:t xml:space="preserve"> </w:t>
            </w:r>
          </w:p>
        </w:tc>
      </w:tr>
      <w:tr w:rsidR="005D368E" w14:paraId="73A5E13F" w14:textId="77777777" w:rsidTr="00510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3A972BD8" w14:textId="77777777" w:rsidR="005D368E" w:rsidRDefault="005D368E" w:rsidP="005D368E">
            <w:pPr>
              <w:tabs>
                <w:tab w:val="right" w:leader="dot" w:pos="7513"/>
              </w:tabs>
            </w:pPr>
            <w:r>
              <w:t>Toucher sur une touche</w:t>
            </w:r>
          </w:p>
        </w:tc>
        <w:tc>
          <w:tcPr>
            <w:tcW w:w="2222" w:type="dxa"/>
          </w:tcPr>
          <w:p w14:paraId="5479DC8D" w14:textId="77777777"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4861" w:type="dxa"/>
          </w:tcPr>
          <w:p w14:paraId="620EFA51" w14:textId="77777777" w:rsidR="005D368E" w:rsidRDefault="005D368E" w:rsidP="005D368E">
            <w:pPr>
              <w:tabs>
                <w:tab w:val="right" w:leader="dot" w:pos="7513"/>
              </w:tabs>
              <w:ind w:right="-101"/>
            </w:pPr>
            <w:r>
              <w:t xml:space="preserve">Effacer </w:t>
            </w:r>
            <w:r w:rsidR="007F1B7C">
              <w:t>fenêtre de</w:t>
            </w:r>
            <w:r w:rsidR="005E18C0">
              <w:t xml:space="preserve"> la </w:t>
            </w:r>
            <w:r w:rsidR="00493AAB">
              <w:t>fin</w:t>
            </w:r>
            <w:r w:rsidR="003A4368">
              <w:t xml:space="preserve"> de partie</w:t>
            </w:r>
            <w:r>
              <w:t xml:space="preserve"> - 0</w:t>
            </w:r>
            <w:r w:rsidR="003A4368">
              <w:t>6</w:t>
            </w:r>
          </w:p>
        </w:tc>
      </w:tr>
      <w:tr w:rsidR="005D368E" w14:paraId="3EED9D8E" w14:textId="77777777" w:rsidTr="00510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3DBF1656" w14:textId="77777777"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2222" w:type="dxa"/>
          </w:tcPr>
          <w:p w14:paraId="66C8C32C" w14:textId="77777777"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4861" w:type="dxa"/>
          </w:tcPr>
          <w:p w14:paraId="3EF45855" w14:textId="77777777" w:rsidR="005D368E" w:rsidRDefault="005D368E" w:rsidP="005D368E">
            <w:pPr>
              <w:tabs>
                <w:tab w:val="right" w:leader="dot" w:pos="7513"/>
              </w:tabs>
              <w:ind w:right="-101"/>
            </w:pPr>
            <w:r>
              <w:t xml:space="preserve">Affichage du menu </w:t>
            </w:r>
            <w:r w:rsidR="003A4368">
              <w:t>des grilles</w:t>
            </w:r>
            <w:r>
              <w:t xml:space="preserve"> - 0</w:t>
            </w:r>
            <w:r w:rsidR="003A4368">
              <w:t>3</w:t>
            </w:r>
          </w:p>
        </w:tc>
      </w:tr>
    </w:tbl>
    <w:p w14:paraId="3CC220E9" w14:textId="77777777" w:rsidR="004B6571" w:rsidRPr="004B6571" w:rsidRDefault="004B6571" w:rsidP="004B6571"/>
    <w:p w14:paraId="7E7559B1" w14:textId="77777777" w:rsidR="00A61BD8" w:rsidRPr="00A14804" w:rsidRDefault="00A61BD8" w:rsidP="004C1895">
      <w:pPr>
        <w:pStyle w:val="Help"/>
      </w:pPr>
    </w:p>
    <w:bookmarkEnd w:id="6"/>
    <w:p w14:paraId="76FECD57" w14:textId="77777777" w:rsidR="00B10E00" w:rsidRDefault="00B10E00" w:rsidP="00F942B1">
      <w:pPr>
        <w:pStyle w:val="Help"/>
      </w:pPr>
    </w:p>
    <w:p w14:paraId="28186E21" w14:textId="77777777" w:rsidR="00F942B1" w:rsidRPr="00532429" w:rsidRDefault="00F942B1" w:rsidP="00784363">
      <w:pPr>
        <w:pStyle w:val="Titre2"/>
        <w:numPr>
          <w:ilvl w:val="0"/>
          <w:numId w:val="0"/>
        </w:numPr>
        <w:ind w:left="576"/>
      </w:pPr>
      <w:bookmarkStart w:id="20" w:name="_Toc5571948"/>
      <w:r w:rsidRPr="00532429">
        <w:t>Stratégie de tests</w:t>
      </w:r>
      <w:bookmarkEnd w:id="20"/>
    </w:p>
    <w:p w14:paraId="4C45B4A4" w14:textId="77777777" w:rsidR="00F942B1" w:rsidRDefault="00F942B1" w:rsidP="00F942B1"/>
    <w:p w14:paraId="292FCA73" w14:textId="77777777" w:rsidR="00F942B1" w:rsidRPr="00532429" w:rsidRDefault="00F942B1" w:rsidP="00F942B1"/>
    <w:p w14:paraId="29767392" w14:textId="77777777"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bookmarkStart w:id="21" w:name="_Toc5571949"/>
      <w:r w:rsidRPr="00532429">
        <w:t>Le matériel et logiciel tiers.</w:t>
      </w:r>
      <w:bookmarkEnd w:id="21"/>
    </w:p>
    <w:p w14:paraId="403C810E" w14:textId="77777777"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OS : Windows 10</w:t>
      </w:r>
    </w:p>
    <w:p w14:paraId="6C2FC7D5" w14:textId="77777777"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Logicie</w:t>
      </w:r>
      <w:r w:rsidR="00AD1C35">
        <w:t>ls : GitHub, exécutable</w:t>
      </w:r>
      <w:r w:rsidRPr="004306F2">
        <w:t xml:space="preserve">, </w:t>
      </w:r>
    </w:p>
    <w:p w14:paraId="001216BE" w14:textId="77777777"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PC : PC de l’école, PC personnel</w:t>
      </w:r>
    </w:p>
    <w:p w14:paraId="50FF1AEA" w14:textId="77777777"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bookmarkStart w:id="22" w:name="_Toc5571950"/>
      <w:r>
        <w:t>Les données</w:t>
      </w:r>
      <w:r w:rsidRPr="00532429">
        <w:t>.</w:t>
      </w:r>
      <w:bookmarkEnd w:id="22"/>
    </w:p>
    <w:p w14:paraId="65B85D12" w14:textId="77777777" w:rsidR="00F942B1" w:rsidRDefault="00F942B1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r w:rsidRPr="004306F2">
        <w:t xml:space="preserve">Registre des personnes enregistrées </w:t>
      </w:r>
    </w:p>
    <w:p w14:paraId="6CD76FC0" w14:textId="77777777" w:rsidR="00F942B1" w:rsidRDefault="006E1F6A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proofErr w:type="gramStart"/>
      <w:r>
        <w:t xml:space="preserve">10 </w:t>
      </w:r>
      <w:r w:rsidR="00F942B1">
        <w:t xml:space="preserve"> grilles</w:t>
      </w:r>
      <w:proofErr w:type="gramEnd"/>
      <w:r w:rsidR="00F942B1">
        <w:t xml:space="preserve"> différentes se trouvant dans</w:t>
      </w:r>
      <w:r>
        <w:t xml:space="preserve"> le répertoire grilles</w:t>
      </w:r>
      <w:r w:rsidR="00F942B1">
        <w:t>.</w:t>
      </w:r>
    </w:p>
    <w:p w14:paraId="1FE70E64" w14:textId="77777777"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bookmarkStart w:id="23" w:name="_Toc5571951"/>
      <w:r>
        <w:t>Les personnes</w:t>
      </w:r>
      <w:bookmarkEnd w:id="23"/>
    </w:p>
    <w:p w14:paraId="7E1FCCB2" w14:textId="77777777" w:rsidR="00F942B1" w:rsidRPr="00ED1E57" w:rsidRDefault="00F942B1" w:rsidP="00F942B1">
      <w:pPr>
        <w:pStyle w:val="Paragraphedeliste"/>
        <w:numPr>
          <w:ilvl w:val="0"/>
          <w:numId w:val="35"/>
        </w:numPr>
        <w:spacing w:after="160" w:line="259" w:lineRule="auto"/>
        <w:ind w:left="0"/>
      </w:pPr>
      <w:r w:rsidRPr="00ED1E57">
        <w:t xml:space="preserve">Moi : Johnny Vaca (PC personnel et PC </w:t>
      </w:r>
      <w:r>
        <w:t>professionnel</w:t>
      </w:r>
      <w:r w:rsidRPr="00ED1E57">
        <w:t>)</w:t>
      </w:r>
    </w:p>
    <w:p w14:paraId="24FCB59D" w14:textId="77777777" w:rsidR="00F942B1" w:rsidRPr="007D046F" w:rsidRDefault="00F942B1" w:rsidP="00F942B1">
      <w:pPr>
        <w:pStyle w:val="Titre2"/>
        <w:keepLines/>
        <w:numPr>
          <w:ilvl w:val="0"/>
          <w:numId w:val="34"/>
        </w:numPr>
        <w:spacing w:before="40" w:after="0" w:line="259" w:lineRule="auto"/>
        <w:ind w:left="0"/>
      </w:pPr>
      <w:bookmarkStart w:id="24" w:name="_Toc5571952"/>
      <w:r w:rsidRPr="00532429">
        <w:t>Le timing</w:t>
      </w:r>
      <w:bookmarkEnd w:id="24"/>
    </w:p>
    <w:p w14:paraId="0DCFFFB6" w14:textId="77777777" w:rsidR="00F942B1" w:rsidRPr="00F4448C" w:rsidRDefault="004611FD" w:rsidP="00F942B1">
      <w:pPr>
        <w:pStyle w:val="Paragraphedeliste"/>
        <w:numPr>
          <w:ilvl w:val="0"/>
          <w:numId w:val="36"/>
        </w:numPr>
        <w:spacing w:after="160" w:line="259" w:lineRule="auto"/>
        <w:ind w:left="0"/>
      </w:pPr>
      <w:r>
        <w:t>A la toute fin du programme</w:t>
      </w:r>
    </w:p>
    <w:p w14:paraId="7F919B04" w14:textId="77777777" w:rsidR="00F942B1" w:rsidRDefault="00F942B1" w:rsidP="004020E3">
      <w:pPr>
        <w:pStyle w:val="Titre2"/>
        <w:keepLines/>
        <w:numPr>
          <w:ilvl w:val="0"/>
          <w:numId w:val="0"/>
        </w:numPr>
        <w:spacing w:before="40" w:after="0" w:line="259" w:lineRule="auto"/>
      </w:pPr>
      <w:bookmarkStart w:id="25" w:name="_Toc5571953"/>
      <w:r>
        <w:t>Les types et niveaux de tests</w:t>
      </w:r>
      <w:bookmarkEnd w:id="25"/>
    </w:p>
    <w:p w14:paraId="0FF4E79C" w14:textId="77777777" w:rsidR="00647474" w:rsidRPr="00647474" w:rsidRDefault="00647474" w:rsidP="00647474"/>
    <w:p w14:paraId="41660897" w14:textId="77777777"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bookmarkStart w:id="26" w:name="_Toc5571954"/>
      <w:r w:rsidRPr="00E45ADC">
        <w:lastRenderedPageBreak/>
        <w:t>Tests de fonctionnalité</w:t>
      </w:r>
      <w:bookmarkEnd w:id="26"/>
    </w:p>
    <w:p w14:paraId="02645630" w14:textId="77777777" w:rsidR="00F942B1" w:rsidRDefault="00F942B1" w:rsidP="0029644D">
      <w:pPr>
        <w:pStyle w:val="Titre4"/>
      </w:pPr>
      <w:r>
        <w:t>Test Unitaire </w:t>
      </w:r>
    </w:p>
    <w:p w14:paraId="5E4B0DEF" w14:textId="77777777" w:rsidR="00F942B1" w:rsidRPr="00E45ADC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14:paraId="006260E6" w14:textId="77777777" w:rsidR="00F942B1" w:rsidRDefault="00F942B1" w:rsidP="0029644D">
      <w:pPr>
        <w:pStyle w:val="Titre4"/>
      </w:pPr>
      <w:r>
        <w:t>Test d’Intégration :</w:t>
      </w:r>
    </w:p>
    <w:p w14:paraId="592BFE37" w14:textId="77777777" w:rsidR="00F942B1" w:rsidRPr="000B6B01" w:rsidRDefault="00F942B1" w:rsidP="00F942B1">
      <w:pPr>
        <w:ind w:left="708"/>
      </w:pPr>
      <w:r>
        <w:t>Ça sera Johnny Vaca qui s’occupera de ces tests.</w:t>
      </w:r>
    </w:p>
    <w:p w14:paraId="07C479B3" w14:textId="77777777" w:rsidR="00F942B1" w:rsidRDefault="00F942B1" w:rsidP="0029644D">
      <w:pPr>
        <w:pStyle w:val="Titre4"/>
      </w:pPr>
      <w:r>
        <w:t>Test système :</w:t>
      </w:r>
    </w:p>
    <w:p w14:paraId="177D713E" w14:textId="77777777" w:rsidR="00F942B1" w:rsidRDefault="00F942B1" w:rsidP="00F942B1">
      <w:pPr>
        <w:ind w:left="708"/>
      </w:pPr>
      <w:r>
        <w:t>Ça sera Johnny Vaca qui s’occuper</w:t>
      </w:r>
      <w:r w:rsidR="004020E3">
        <w:t>a</w:t>
      </w:r>
      <w:r>
        <w:t xml:space="preserve"> de ces tests. </w:t>
      </w:r>
      <w:r w:rsidR="004020E3">
        <w:t>Je me baserai</w:t>
      </w:r>
      <w:r>
        <w:t xml:space="preserve"> sur les cas d’utilisation et ces scénarios une fois le programme fini.</w:t>
      </w:r>
    </w:p>
    <w:p w14:paraId="426E0741" w14:textId="77777777" w:rsidR="00F942B1" w:rsidRPr="000B6B01" w:rsidRDefault="00F942B1" w:rsidP="00F942B1">
      <w:pPr>
        <w:ind w:left="708"/>
      </w:pPr>
    </w:p>
    <w:p w14:paraId="12191724" w14:textId="77777777"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bookmarkStart w:id="27" w:name="_Toc5571955"/>
      <w:r w:rsidRPr="00E45ADC">
        <w:t>Tests de performance</w:t>
      </w:r>
      <w:bookmarkEnd w:id="27"/>
    </w:p>
    <w:p w14:paraId="67998157" w14:textId="77777777" w:rsidR="00F942B1" w:rsidRDefault="00F942B1" w:rsidP="00F942B1">
      <w:r>
        <w:t>Il n’y aura pas te test de performance</w:t>
      </w:r>
    </w:p>
    <w:p w14:paraId="0703C877" w14:textId="77777777"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bookmarkStart w:id="28" w:name="_Toc5571956"/>
      <w:r w:rsidRPr="00E45ADC">
        <w:t>Tests de robustesse</w:t>
      </w:r>
      <w:bookmarkEnd w:id="28"/>
    </w:p>
    <w:p w14:paraId="372E3940" w14:textId="77777777" w:rsidR="00F942B1" w:rsidRDefault="00F942B1" w:rsidP="0029644D">
      <w:pPr>
        <w:pStyle w:val="Titre4"/>
      </w:pPr>
      <w:r>
        <w:t>Test Unitaire :</w:t>
      </w:r>
    </w:p>
    <w:p w14:paraId="035712B0" w14:textId="77777777" w:rsidR="00F942B1" w:rsidRPr="002C68BD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14:paraId="3E749386" w14:textId="77777777" w:rsidR="00F942B1" w:rsidRDefault="00F942B1" w:rsidP="0029644D">
      <w:pPr>
        <w:pStyle w:val="Titre4"/>
      </w:pPr>
      <w:r>
        <w:t>Test d’Intégration :</w:t>
      </w:r>
    </w:p>
    <w:p w14:paraId="194C4E41" w14:textId="77777777" w:rsidR="00F942B1" w:rsidRPr="002C68BD" w:rsidRDefault="00F942B1" w:rsidP="00F942B1">
      <w:pPr>
        <w:ind w:left="708"/>
      </w:pPr>
      <w:r>
        <w:t>Ça sera Johnny Vaca qui s’occupera de ces tests.</w:t>
      </w:r>
    </w:p>
    <w:p w14:paraId="1F62CD89" w14:textId="77777777" w:rsidR="00F942B1" w:rsidRDefault="00F942B1" w:rsidP="0029644D">
      <w:pPr>
        <w:pStyle w:val="Titre4"/>
      </w:pPr>
      <w:r>
        <w:t>Test système :</w:t>
      </w:r>
    </w:p>
    <w:p w14:paraId="2C73C3E8" w14:textId="77777777" w:rsidR="00F942B1" w:rsidRDefault="00F942B1" w:rsidP="00346631">
      <w:pPr>
        <w:ind w:left="708"/>
      </w:pPr>
      <w:r>
        <w:t>Ça sera Johnny Vaca qui s’occuper</w:t>
      </w:r>
      <w:r w:rsidR="00F844DA">
        <w:t>a</w:t>
      </w:r>
      <w:r>
        <w:t xml:space="preserve"> de ces tests. Il se base</w:t>
      </w:r>
      <w:r w:rsidR="00F844DA">
        <w:t>ra</w:t>
      </w:r>
      <w:r>
        <w:t xml:space="preserve"> sur les cas d’utilisation et ces scéna</w:t>
      </w:r>
      <w:r w:rsidR="00F844DA">
        <w:t xml:space="preserve">rios une fois le programme fini </w:t>
      </w:r>
      <w:r>
        <w:t>Qui s’occuper</w:t>
      </w:r>
      <w:r w:rsidR="00F844DA">
        <w:t xml:space="preserve">a </w:t>
      </w:r>
      <w:r>
        <w:t>d’introduire des mauvaises valeurs.</w:t>
      </w:r>
    </w:p>
    <w:p w14:paraId="702F6B87" w14:textId="77777777" w:rsidR="00F942B1" w:rsidRDefault="00F942B1" w:rsidP="00F942B1">
      <w:pPr>
        <w:pStyle w:val="Help"/>
      </w:pPr>
    </w:p>
    <w:p w14:paraId="663D087C" w14:textId="77777777" w:rsidR="00F942B1" w:rsidRPr="00791020" w:rsidRDefault="00F942B1" w:rsidP="00F942B1">
      <w:pPr>
        <w:pStyle w:val="Help"/>
      </w:pPr>
    </w:p>
    <w:p w14:paraId="4E7B735C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29" w:name="_Toc5571957"/>
      <w:r>
        <w:t>Implémentation</w:t>
      </w:r>
      <w:bookmarkEnd w:id="29"/>
    </w:p>
    <w:p w14:paraId="710562FD" w14:textId="77777777" w:rsidR="00E42F56" w:rsidRDefault="00E42F56" w:rsidP="00E42F56">
      <w:pPr>
        <w:pStyle w:val="Titre2"/>
        <w:rPr>
          <w:i w:val="0"/>
          <w:iCs/>
        </w:rPr>
      </w:pPr>
      <w:bookmarkStart w:id="30" w:name="_Toc5571958"/>
      <w:bookmarkStart w:id="31" w:name="_Toc25553317"/>
      <w:bookmarkStart w:id="32" w:name="_Toc71691022"/>
      <w:bookmarkStart w:id="33" w:name="_Ref254352701"/>
      <w:r>
        <w:rPr>
          <w:i w:val="0"/>
          <w:iCs/>
        </w:rPr>
        <w:t>Modèle Logique de données</w:t>
      </w:r>
      <w:bookmarkEnd w:id="30"/>
    </w:p>
    <w:p w14:paraId="76B38A8E" w14:textId="77777777" w:rsidR="00D039AE" w:rsidRPr="00916ED9" w:rsidRDefault="00D01902" w:rsidP="00916ED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2B2D1" wp14:editId="6CB2DBD5">
                <wp:simplePos x="0" y="0"/>
                <wp:positionH relativeFrom="column">
                  <wp:posOffset>4616450</wp:posOffset>
                </wp:positionH>
                <wp:positionV relativeFrom="paragraph">
                  <wp:posOffset>245745</wp:posOffset>
                </wp:positionV>
                <wp:extent cx="464820" cy="335280"/>
                <wp:effectExtent l="0" t="0" r="11430" b="266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E4118" w14:textId="77777777" w:rsidR="00FF2E62" w:rsidRDefault="00FF2E62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B2D1" id="Zone de texte 11" o:spid="_x0000_s1028" type="#_x0000_t202" style="position:absolute;margin-left:363.5pt;margin-top:19.35pt;width:36.6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" fillcolor="white [3201]" strokeweight=".5pt">
                <v:textbox>
                  <w:txbxContent>
                    <w:p w14:paraId="0CCE4118" w14:textId="77777777" w:rsidR="00FF2E62" w:rsidRDefault="00FF2E62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BF07B2">
        <w:rPr>
          <w:noProof/>
        </w:rPr>
        <w:drawing>
          <wp:anchor distT="0" distB="0" distL="114300" distR="114300" simplePos="0" relativeHeight="251661312" behindDoc="1" locked="0" layoutInCell="1" allowOverlap="1" wp14:anchorId="24A86767" wp14:editId="6B9398FB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2796540" cy="1981200"/>
            <wp:effectExtent l="0" t="0" r="3810" b="0"/>
            <wp:wrapThrough wrapText="bothSides">
              <wp:wrapPolygon edited="0">
                <wp:start x="0" y="0"/>
                <wp:lineTo x="0" y="21392"/>
                <wp:lineTo x="21482" y="21392"/>
                <wp:lineTo x="21482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model_logiq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09"/>
      </w:tblGrid>
      <w:tr w:rsidR="0051202F" w14:paraId="3F9E2330" w14:textId="77777777" w:rsidTr="00D01902">
        <w:tc>
          <w:tcPr>
            <w:tcW w:w="1985" w:type="dxa"/>
            <w:gridSpan w:val="2"/>
            <w:vAlign w:val="center"/>
          </w:tcPr>
          <w:p w14:paraId="60D75329" w14:textId="77777777" w:rsidR="0051202F" w:rsidRDefault="00D01902" w:rsidP="0051202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60C8BA" wp14:editId="54013EA4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36830</wp:posOffset>
                      </wp:positionV>
                      <wp:extent cx="838200" cy="541020"/>
                      <wp:effectExtent l="0" t="0" r="19050" b="3048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541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E3A110" id="Connecteur droit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2.9pt" to="157.2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1202F">
              <w:t>JOUEURS</w:t>
            </w:r>
          </w:p>
        </w:tc>
      </w:tr>
      <w:tr w:rsidR="0051202F" w14:paraId="1B903161" w14:textId="77777777" w:rsidTr="00D01902">
        <w:tc>
          <w:tcPr>
            <w:tcW w:w="1276" w:type="dxa"/>
          </w:tcPr>
          <w:p w14:paraId="30B8B35E" w14:textId="77777777" w:rsidR="0051202F" w:rsidRDefault="0051202F" w:rsidP="00916ED9">
            <w:r>
              <w:t>ID</w:t>
            </w:r>
          </w:p>
        </w:tc>
        <w:tc>
          <w:tcPr>
            <w:tcW w:w="709" w:type="dxa"/>
          </w:tcPr>
          <w:p w14:paraId="38C5E934" w14:textId="77777777" w:rsidR="0051202F" w:rsidRDefault="0051202F" w:rsidP="00916ED9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51202F" w14:paraId="72D7F25A" w14:textId="77777777" w:rsidTr="00D01902">
        <w:trPr>
          <w:trHeight w:val="794"/>
        </w:trPr>
        <w:tc>
          <w:tcPr>
            <w:tcW w:w="1276" w:type="dxa"/>
          </w:tcPr>
          <w:p w14:paraId="05C326A4" w14:textId="77777777" w:rsidR="0051202F" w:rsidRDefault="0051202F" w:rsidP="00916ED9">
            <w:proofErr w:type="spellStart"/>
            <w:r>
              <w:t>Nom_uti</w:t>
            </w:r>
            <w:r w:rsidR="00840A71">
              <w:t>l</w:t>
            </w:r>
            <w:proofErr w:type="spellEnd"/>
          </w:p>
        </w:tc>
        <w:tc>
          <w:tcPr>
            <w:tcW w:w="709" w:type="dxa"/>
          </w:tcPr>
          <w:p w14:paraId="2AAE113C" w14:textId="77777777" w:rsidR="0051202F" w:rsidRDefault="0051202F" w:rsidP="00916ED9">
            <w:proofErr w:type="gramStart"/>
            <w:r>
              <w:t>char</w:t>
            </w:r>
            <w:proofErr w:type="gramEnd"/>
          </w:p>
        </w:tc>
      </w:tr>
    </w:tbl>
    <w:tbl>
      <w:tblPr>
        <w:tblStyle w:val="Grilledutableau"/>
        <w:tblpPr w:leftFromText="141" w:rightFromText="141" w:vertAnchor="text" w:horzAnchor="page" w:tblpX="8221" w:tblpY="-575"/>
        <w:tblW w:w="0" w:type="auto"/>
        <w:tblLook w:val="04A0" w:firstRow="1" w:lastRow="0" w:firstColumn="1" w:lastColumn="0" w:noHBand="0" w:noVBand="1"/>
      </w:tblPr>
      <w:tblGrid>
        <w:gridCol w:w="1846"/>
        <w:gridCol w:w="1160"/>
      </w:tblGrid>
      <w:tr w:rsidR="00D01902" w14:paraId="065C9AB0" w14:textId="77777777" w:rsidTr="00D01902">
        <w:tc>
          <w:tcPr>
            <w:tcW w:w="3006" w:type="dxa"/>
            <w:gridSpan w:val="2"/>
            <w:vAlign w:val="center"/>
          </w:tcPr>
          <w:p w14:paraId="61795271" w14:textId="77777777" w:rsidR="00D01902" w:rsidRDefault="00D01902" w:rsidP="00D01902">
            <w:pPr>
              <w:jc w:val="center"/>
            </w:pPr>
            <w:r>
              <w:t>OBTENIR</w:t>
            </w:r>
          </w:p>
        </w:tc>
      </w:tr>
      <w:tr w:rsidR="00D01902" w14:paraId="61AACF24" w14:textId="77777777" w:rsidTr="00D01902">
        <w:tc>
          <w:tcPr>
            <w:tcW w:w="1846" w:type="dxa"/>
          </w:tcPr>
          <w:p w14:paraId="29A6F90D" w14:textId="77777777" w:rsidR="00D01902" w:rsidRDefault="00D01902" w:rsidP="00D01902">
            <w:r>
              <w:t>ID</w:t>
            </w:r>
          </w:p>
        </w:tc>
        <w:tc>
          <w:tcPr>
            <w:tcW w:w="1160" w:type="dxa"/>
          </w:tcPr>
          <w:p w14:paraId="05AD3A86" w14:textId="77777777" w:rsidR="00D01902" w:rsidRDefault="00D01902" w:rsidP="00D019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D01902" w14:paraId="0318B0BB" w14:textId="77777777" w:rsidTr="00D01902">
        <w:tc>
          <w:tcPr>
            <w:tcW w:w="1846" w:type="dxa"/>
          </w:tcPr>
          <w:p w14:paraId="70D97536" w14:textId="77777777" w:rsidR="00D01902" w:rsidRDefault="00D01902" w:rsidP="00D01902">
            <w:proofErr w:type="spellStart"/>
            <w:r>
              <w:t>Fk_Id_JOUEURS</w:t>
            </w:r>
            <w:proofErr w:type="spellEnd"/>
          </w:p>
        </w:tc>
        <w:tc>
          <w:tcPr>
            <w:tcW w:w="1160" w:type="dxa"/>
          </w:tcPr>
          <w:p w14:paraId="6172905A" w14:textId="77777777" w:rsidR="00D01902" w:rsidRDefault="00D01902" w:rsidP="00D01902">
            <w:r>
              <w:t>Int</w:t>
            </w:r>
          </w:p>
        </w:tc>
      </w:tr>
      <w:tr w:rsidR="00D01902" w14:paraId="173936DC" w14:textId="77777777" w:rsidTr="00D01902">
        <w:tc>
          <w:tcPr>
            <w:tcW w:w="1846" w:type="dxa"/>
          </w:tcPr>
          <w:p w14:paraId="654095DA" w14:textId="77777777" w:rsidR="00D01902" w:rsidRDefault="00D01902" w:rsidP="00D01902">
            <w:proofErr w:type="spellStart"/>
            <w:r>
              <w:t>Fk_Id_SCORES</w:t>
            </w:r>
            <w:proofErr w:type="spellEnd"/>
          </w:p>
        </w:tc>
        <w:tc>
          <w:tcPr>
            <w:tcW w:w="1160" w:type="dxa"/>
          </w:tcPr>
          <w:p w14:paraId="79C1B492" w14:textId="77777777" w:rsidR="00D01902" w:rsidRDefault="00D01902" w:rsidP="00D019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</w:tbl>
    <w:p w14:paraId="08FA461B" w14:textId="77777777" w:rsidR="00916ED9" w:rsidRDefault="00D01902" w:rsidP="00916E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D06D3" wp14:editId="2A8BA00D">
                <wp:simplePos x="0" y="0"/>
                <wp:positionH relativeFrom="column">
                  <wp:posOffset>4220210</wp:posOffset>
                </wp:positionH>
                <wp:positionV relativeFrom="paragraph">
                  <wp:posOffset>654685</wp:posOffset>
                </wp:positionV>
                <wp:extent cx="655320" cy="320040"/>
                <wp:effectExtent l="0" t="0" r="11430" b="2286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55D81" w14:textId="77777777" w:rsidR="00FF2E62" w:rsidRDefault="00FF2E62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D06D3" id="Zone de texte 12" o:spid="_x0000_s1029" type="#_x0000_t202" style="position:absolute;margin-left:332.3pt;margin-top:51.55pt;width:51.6pt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" fillcolor="white [3201]" strokeweight=".5pt">
                <v:textbox>
                  <w:txbxContent>
                    <w:p w14:paraId="2D755D81" w14:textId="77777777" w:rsidR="00FF2E62" w:rsidRDefault="00FF2E62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5953" w:tblpYSpec="bottom"/>
        <w:tblW w:w="0" w:type="auto"/>
        <w:tblLook w:val="04A0" w:firstRow="1" w:lastRow="0" w:firstColumn="1" w:lastColumn="0" w:noHBand="0" w:noVBand="1"/>
      </w:tblPr>
      <w:tblGrid>
        <w:gridCol w:w="988"/>
        <w:gridCol w:w="708"/>
      </w:tblGrid>
      <w:tr w:rsidR="00E71298" w14:paraId="778848C4" w14:textId="77777777" w:rsidTr="00840A71">
        <w:tc>
          <w:tcPr>
            <w:tcW w:w="1696" w:type="dxa"/>
            <w:gridSpan w:val="2"/>
            <w:vAlign w:val="center"/>
          </w:tcPr>
          <w:p w14:paraId="0460256C" w14:textId="77777777" w:rsidR="00E71298" w:rsidRDefault="00E71298" w:rsidP="00AB2DB7">
            <w:pPr>
              <w:jc w:val="center"/>
            </w:pPr>
            <w:r>
              <w:t>SCORES</w:t>
            </w:r>
          </w:p>
        </w:tc>
      </w:tr>
      <w:tr w:rsidR="00E71298" w14:paraId="52B9508D" w14:textId="77777777" w:rsidTr="00840A71">
        <w:tc>
          <w:tcPr>
            <w:tcW w:w="988" w:type="dxa"/>
          </w:tcPr>
          <w:p w14:paraId="425C91AC" w14:textId="77777777" w:rsidR="00E71298" w:rsidRDefault="00E71298" w:rsidP="00AB2DB7">
            <w:r>
              <w:t>ID</w:t>
            </w:r>
          </w:p>
        </w:tc>
        <w:tc>
          <w:tcPr>
            <w:tcW w:w="708" w:type="dxa"/>
          </w:tcPr>
          <w:p w14:paraId="744D40BC" w14:textId="77777777" w:rsidR="00E71298" w:rsidRDefault="00D01902" w:rsidP="00AB2D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87CC91" wp14:editId="79BFB934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53975</wp:posOffset>
                      </wp:positionV>
                      <wp:extent cx="662940" cy="190500"/>
                      <wp:effectExtent l="0" t="0" r="22860" b="1905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294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14FF55" id="Connecteur droit 10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4.25pt" to="81.7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proofErr w:type="gramStart"/>
            <w:r w:rsidR="00E71298">
              <w:t>int</w:t>
            </w:r>
            <w:proofErr w:type="spellEnd"/>
            <w:proofErr w:type="gramEnd"/>
          </w:p>
        </w:tc>
      </w:tr>
      <w:tr w:rsidR="00E71298" w14:paraId="4C6C5240" w14:textId="77777777" w:rsidTr="00840A71">
        <w:tc>
          <w:tcPr>
            <w:tcW w:w="988" w:type="dxa"/>
          </w:tcPr>
          <w:p w14:paraId="2A540C90" w14:textId="77777777" w:rsidR="00E71298" w:rsidRDefault="00E71298" w:rsidP="00AB2DB7">
            <w:r>
              <w:t>SCORE</w:t>
            </w:r>
          </w:p>
        </w:tc>
        <w:tc>
          <w:tcPr>
            <w:tcW w:w="708" w:type="dxa"/>
          </w:tcPr>
          <w:p w14:paraId="7572B3E5" w14:textId="77777777" w:rsidR="00E71298" w:rsidRDefault="00E71298" w:rsidP="00AB2DB7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</w:tbl>
    <w:p w14:paraId="729C370A" w14:textId="77777777" w:rsidR="00E71298" w:rsidRDefault="00E71298" w:rsidP="00916ED9"/>
    <w:p w14:paraId="6DF87A02" w14:textId="77777777" w:rsidR="00E71298" w:rsidRDefault="00E71298" w:rsidP="00916ED9"/>
    <w:p w14:paraId="706D96D6" w14:textId="77777777" w:rsidR="00E71298" w:rsidRDefault="00E71298" w:rsidP="00916ED9"/>
    <w:p w14:paraId="3740702D" w14:textId="77777777" w:rsidR="00E71298" w:rsidRDefault="00E71298" w:rsidP="00916ED9"/>
    <w:p w14:paraId="3E1C3F7F" w14:textId="77777777" w:rsidR="00E71298" w:rsidRDefault="00E71298" w:rsidP="00916ED9"/>
    <w:p w14:paraId="5CBCBA1C" w14:textId="77777777" w:rsidR="00E71298" w:rsidRDefault="00E71298" w:rsidP="00916ED9"/>
    <w:p w14:paraId="4F3CAF3E" w14:textId="77777777" w:rsidR="00E71298" w:rsidRDefault="00E71298" w:rsidP="00916ED9"/>
    <w:p w14:paraId="661BCD04" w14:textId="77777777" w:rsidR="00E71298" w:rsidRDefault="00E71298" w:rsidP="00916ED9"/>
    <w:p w14:paraId="5394F715" w14:textId="77777777" w:rsidR="00E71298" w:rsidRDefault="00E71298" w:rsidP="00916ED9"/>
    <w:p w14:paraId="14D7B84C" w14:textId="77777777" w:rsidR="00E71298" w:rsidRPr="00916ED9" w:rsidRDefault="00E71298" w:rsidP="00916ED9"/>
    <w:p w14:paraId="32C60304" w14:textId="77777777" w:rsidR="00E42F56" w:rsidRDefault="005B43CB" w:rsidP="00E42F56">
      <w:pPr>
        <w:pStyle w:val="Titre2"/>
        <w:rPr>
          <w:i w:val="0"/>
          <w:iCs/>
        </w:rPr>
      </w:pPr>
      <w:bookmarkStart w:id="34" w:name="_Toc5571959"/>
      <w:r>
        <w:rPr>
          <w:i w:val="0"/>
          <w:iCs/>
        </w:rPr>
        <w:t>Points techniques spécifiques</w:t>
      </w:r>
      <w:bookmarkEnd w:id="34"/>
    </w:p>
    <w:p w14:paraId="716E8E43" w14:textId="77777777" w:rsidR="009319BC" w:rsidRDefault="00EA45DA" w:rsidP="005555D6">
      <w:pPr>
        <w:pStyle w:val="Titre3"/>
      </w:pPr>
      <w:bookmarkStart w:id="35" w:name="_Toc5571960"/>
      <w:r>
        <w:t>Système d’inscription</w:t>
      </w:r>
      <w:bookmarkEnd w:id="35"/>
      <w:r>
        <w:t xml:space="preserve"> </w:t>
      </w:r>
    </w:p>
    <w:p w14:paraId="39548A10" w14:textId="77777777" w:rsidR="00AF618A" w:rsidRPr="00AF618A" w:rsidRDefault="00AF618A" w:rsidP="00AF618A">
      <w:r>
        <w:t>Le nom d’utilisateur sera le nom d’un fichier txt</w:t>
      </w:r>
    </w:p>
    <w:p w14:paraId="7B416D0A" w14:textId="77777777" w:rsidR="00A06ED7" w:rsidRDefault="005555D6" w:rsidP="005555D6">
      <w:pPr>
        <w:pStyle w:val="Paragraphedeliste"/>
        <w:numPr>
          <w:ilvl w:val="0"/>
          <w:numId w:val="40"/>
        </w:numPr>
      </w:pPr>
      <w:r>
        <w:t>Créer variable chaines de charactères nom_utilisateur et nom_utilisateur_recup</w:t>
      </w:r>
    </w:p>
    <w:p w14:paraId="180101AF" w14:textId="77777777" w:rsidR="005555D6" w:rsidRDefault="005555D6" w:rsidP="005555D6">
      <w:pPr>
        <w:pStyle w:val="Paragraphedeliste"/>
        <w:numPr>
          <w:ilvl w:val="0"/>
          <w:numId w:val="40"/>
        </w:numPr>
      </w:pPr>
      <w:r>
        <w:t>Demander de taper le nom d’utilisateur</w:t>
      </w:r>
    </w:p>
    <w:p w14:paraId="79AA6386" w14:textId="77777777" w:rsidR="005555D6" w:rsidRDefault="005555D6" w:rsidP="005555D6">
      <w:pPr>
        <w:pStyle w:val="Paragraphedeliste"/>
        <w:numPr>
          <w:ilvl w:val="0"/>
          <w:numId w:val="40"/>
        </w:numPr>
      </w:pPr>
      <w:r>
        <w:t>Nom_utilisateur = nom tapé</w:t>
      </w:r>
    </w:p>
    <w:p w14:paraId="18B8FA6D" w14:textId="77777777" w:rsidR="005555D6" w:rsidRDefault="005555D6" w:rsidP="005555D6">
      <w:pPr>
        <w:pStyle w:val="Paragraphedeliste"/>
        <w:numPr>
          <w:ilvl w:val="0"/>
          <w:numId w:val="40"/>
        </w:numPr>
      </w:pPr>
      <w:r>
        <w:t>Nom_utilisateur_recup = ..\logins\nom_utilisateur.txt</w:t>
      </w:r>
    </w:p>
    <w:p w14:paraId="0B6BED0F" w14:textId="77777777" w:rsidR="005555D6" w:rsidRDefault="005555D6" w:rsidP="005555D6">
      <w:pPr>
        <w:pStyle w:val="Paragraphedeliste"/>
        <w:numPr>
          <w:ilvl w:val="0"/>
          <w:numId w:val="40"/>
        </w:numPr>
      </w:pPr>
      <w:r>
        <w:t xml:space="preserve">Créer pointeur </w:t>
      </w:r>
      <w:proofErr w:type="spellStart"/>
      <w:r>
        <w:t>fichierlogin</w:t>
      </w:r>
      <w:proofErr w:type="spellEnd"/>
      <w:r w:rsidR="0063076D">
        <w:t xml:space="preserve"> (pointer sur contenu d’un fichier)</w:t>
      </w:r>
    </w:p>
    <w:p w14:paraId="46721A89" w14:textId="77777777" w:rsidR="0063076D" w:rsidRDefault="0063076D" w:rsidP="005555D6">
      <w:pPr>
        <w:pStyle w:val="Paragraphedeliste"/>
        <w:numPr>
          <w:ilvl w:val="0"/>
          <w:numId w:val="40"/>
        </w:numPr>
      </w:pPr>
      <w:proofErr w:type="spellStart"/>
      <w:r>
        <w:t>Fichierlogin</w:t>
      </w:r>
      <w:proofErr w:type="spellEnd"/>
      <w:r>
        <w:t xml:space="preserve"> = ouverture </w:t>
      </w:r>
      <w:proofErr w:type="spellStart"/>
      <w:r>
        <w:t>nom_utilisateur_recup</w:t>
      </w:r>
      <w:proofErr w:type="spellEnd"/>
      <w:r>
        <w:t xml:space="preserve"> en a+ (créer </w:t>
      </w:r>
      <w:proofErr w:type="gramStart"/>
      <w:r>
        <w:t>si il</w:t>
      </w:r>
      <w:proofErr w:type="gramEnd"/>
      <w:r>
        <w:t xml:space="preserve"> n’existe pas)</w:t>
      </w:r>
    </w:p>
    <w:p w14:paraId="2270DB8E" w14:textId="77777777" w:rsidR="00A06ED7" w:rsidRDefault="0063076D" w:rsidP="00784363">
      <w:pPr>
        <w:pStyle w:val="Paragraphedeliste"/>
        <w:numPr>
          <w:ilvl w:val="0"/>
          <w:numId w:val="40"/>
        </w:numPr>
      </w:pPr>
      <w:r>
        <w:t xml:space="preserve">Fermer </w:t>
      </w:r>
      <w:proofErr w:type="spellStart"/>
      <w:r>
        <w:t>fichierlogin</w:t>
      </w:r>
      <w:proofErr w:type="spellEnd"/>
    </w:p>
    <w:p w14:paraId="5EA38BA2" w14:textId="77777777" w:rsidR="001404C3" w:rsidRDefault="00EA45DA" w:rsidP="001404C3">
      <w:pPr>
        <w:pStyle w:val="Titre3"/>
      </w:pPr>
      <w:bookmarkStart w:id="36" w:name="_Toc5571961"/>
      <w:r>
        <w:t>Choix aléatoire des fichiers de grilles</w:t>
      </w:r>
      <w:bookmarkEnd w:id="36"/>
    </w:p>
    <w:p w14:paraId="4330B6C5" w14:textId="77777777" w:rsidR="0066128D" w:rsidRPr="0066128D" w:rsidRDefault="0066128D" w:rsidP="0066128D">
      <w:r>
        <w:t xml:space="preserve">Dans fonction </w:t>
      </w:r>
      <w:proofErr w:type="spellStart"/>
      <w:r>
        <w:t>grilles_aleatoires</w:t>
      </w:r>
      <w:proofErr w:type="spellEnd"/>
    </w:p>
    <w:p w14:paraId="3EE07324" w14:textId="77777777" w:rsidR="009761E9" w:rsidRDefault="0066128D" w:rsidP="009761E9">
      <w:pPr>
        <w:pStyle w:val="Paragraphedeliste"/>
        <w:numPr>
          <w:ilvl w:val="0"/>
          <w:numId w:val="41"/>
        </w:numPr>
      </w:pPr>
      <w:r>
        <w:t xml:space="preserve">Créer variable </w:t>
      </w:r>
      <w:proofErr w:type="spellStart"/>
      <w:r>
        <w:t>nombreAleatoire</w:t>
      </w:r>
      <w:proofErr w:type="spellEnd"/>
    </w:p>
    <w:p w14:paraId="43AE022C" w14:textId="77777777" w:rsidR="0066128D" w:rsidRDefault="0066128D" w:rsidP="009761E9">
      <w:pPr>
        <w:pStyle w:val="Paragraphedeliste"/>
        <w:numPr>
          <w:ilvl w:val="0"/>
          <w:numId w:val="41"/>
        </w:numPr>
      </w:pPr>
      <w:proofErr w:type="spellStart"/>
      <w:proofErr w:type="gramStart"/>
      <w:r>
        <w:t>nombreAleatoire</w:t>
      </w:r>
      <w:proofErr w:type="spellEnd"/>
      <w:proofErr w:type="gramEnd"/>
      <w:r>
        <w:t xml:space="preserve"> = un nombre </w:t>
      </w:r>
      <w:proofErr w:type="spellStart"/>
      <w:r>
        <w:t>aleatoire</w:t>
      </w:r>
      <w:proofErr w:type="spellEnd"/>
      <w:r>
        <w:t xml:space="preserve"> entre 1 et 10</w:t>
      </w:r>
    </w:p>
    <w:p w14:paraId="05962083" w14:textId="77777777" w:rsidR="0066128D" w:rsidRDefault="0066128D" w:rsidP="009761E9">
      <w:pPr>
        <w:pStyle w:val="Paragraphedeliste"/>
        <w:numPr>
          <w:ilvl w:val="0"/>
          <w:numId w:val="41"/>
        </w:numPr>
      </w:pPr>
      <w:proofErr w:type="gramStart"/>
      <w:r>
        <w:t>retourner</w:t>
      </w:r>
      <w:proofErr w:type="gramEnd"/>
      <w:r>
        <w:t xml:space="preserve"> </w:t>
      </w:r>
      <w:proofErr w:type="spellStart"/>
      <w:r>
        <w:t>nombreAleatoire</w:t>
      </w:r>
      <w:proofErr w:type="spellEnd"/>
    </w:p>
    <w:p w14:paraId="6B6A02DA" w14:textId="77777777" w:rsidR="0066128D" w:rsidRDefault="0066128D" w:rsidP="0066128D">
      <w:r>
        <w:t xml:space="preserve">Dans fonction </w:t>
      </w:r>
      <w:proofErr w:type="spellStart"/>
      <w:r>
        <w:t>commencer_partie</w:t>
      </w:r>
      <w:proofErr w:type="spellEnd"/>
    </w:p>
    <w:p w14:paraId="5CFC470D" w14:textId="77777777" w:rsidR="0066128D" w:rsidRDefault="0066128D" w:rsidP="0066128D">
      <w:pPr>
        <w:pStyle w:val="Paragraphedeliste"/>
        <w:numPr>
          <w:ilvl w:val="0"/>
          <w:numId w:val="43"/>
        </w:numPr>
      </w:pPr>
      <w:r>
        <w:t xml:space="preserve">Créer grille 2 dimensions </w:t>
      </w:r>
      <w:r w:rsidR="00EC0F78">
        <w:t>10 sur 10</w:t>
      </w:r>
    </w:p>
    <w:p w14:paraId="553EA041" w14:textId="77777777" w:rsidR="0066128D" w:rsidRDefault="0066128D" w:rsidP="0066128D">
      <w:pPr>
        <w:pStyle w:val="Paragraphedeliste"/>
        <w:numPr>
          <w:ilvl w:val="0"/>
          <w:numId w:val="42"/>
        </w:numPr>
      </w:pPr>
      <w:r>
        <w:t xml:space="preserve">Créer variable </w:t>
      </w:r>
      <w:proofErr w:type="spellStart"/>
      <w:r>
        <w:t>aleatoire</w:t>
      </w:r>
      <w:proofErr w:type="spellEnd"/>
    </w:p>
    <w:p w14:paraId="5E96B1FB" w14:textId="77777777" w:rsidR="0066128D" w:rsidRDefault="0066128D" w:rsidP="0066128D">
      <w:pPr>
        <w:pStyle w:val="Paragraphedeliste"/>
        <w:numPr>
          <w:ilvl w:val="0"/>
          <w:numId w:val="42"/>
        </w:numPr>
      </w:pPr>
      <w:proofErr w:type="spellStart"/>
      <w:r>
        <w:t>Aleatoire</w:t>
      </w:r>
      <w:proofErr w:type="spellEnd"/>
      <w:r>
        <w:t xml:space="preserve"> = retour </w:t>
      </w:r>
      <w:proofErr w:type="spellStart"/>
      <w:r>
        <w:t>nombreAleatoire</w:t>
      </w:r>
      <w:proofErr w:type="spellEnd"/>
    </w:p>
    <w:p w14:paraId="5636D841" w14:textId="77777777" w:rsidR="0066128D" w:rsidRDefault="00EC0F78" w:rsidP="0066128D">
      <w:pPr>
        <w:pStyle w:val="Paragraphedeliste"/>
        <w:numPr>
          <w:ilvl w:val="0"/>
          <w:numId w:val="42"/>
        </w:numPr>
      </w:pPr>
      <w:r>
        <w:t>Créer pointeur</w:t>
      </w:r>
      <w:r w:rsidR="00071B7B">
        <w:t xml:space="preserve"> de fichier</w:t>
      </w:r>
      <w:r>
        <w:t xml:space="preserve"> </w:t>
      </w:r>
      <w:proofErr w:type="spellStart"/>
      <w:r>
        <w:t>fichiergrilles</w:t>
      </w:r>
      <w:proofErr w:type="spellEnd"/>
    </w:p>
    <w:p w14:paraId="111308F0" w14:textId="77777777" w:rsidR="00071B7B" w:rsidRDefault="00071B7B" w:rsidP="0066128D">
      <w:pPr>
        <w:pStyle w:val="Paragraphedeliste"/>
        <w:numPr>
          <w:ilvl w:val="0"/>
          <w:numId w:val="42"/>
        </w:numPr>
      </w:pPr>
      <w:r>
        <w:t xml:space="preserve">Créer variable </w:t>
      </w:r>
      <w:proofErr w:type="spellStart"/>
      <w:r>
        <w:t>nom_grille_recup</w:t>
      </w:r>
      <w:proofErr w:type="spellEnd"/>
    </w:p>
    <w:p w14:paraId="224A9211" w14:textId="77777777" w:rsidR="00071B7B" w:rsidRPr="009761E9" w:rsidRDefault="00071B7B" w:rsidP="0066128D">
      <w:pPr>
        <w:pStyle w:val="Paragraphedeliste"/>
        <w:numPr>
          <w:ilvl w:val="0"/>
          <w:numId w:val="42"/>
        </w:numPr>
      </w:pPr>
      <w:proofErr w:type="spellStart"/>
      <w:r>
        <w:t>Nom_grille_recup</w:t>
      </w:r>
      <w:proofErr w:type="spellEnd"/>
      <w:r>
        <w:t xml:space="preserve"> = chemin du </w:t>
      </w:r>
      <w:proofErr w:type="spellStart"/>
      <w:r>
        <w:t>repertoire</w:t>
      </w:r>
      <w:proofErr w:type="spellEnd"/>
      <w:r>
        <w:t xml:space="preserve"> grilles\grille+aleatoire.txt\</w:t>
      </w:r>
    </w:p>
    <w:p w14:paraId="21D25677" w14:textId="77777777" w:rsidR="001404C3" w:rsidRDefault="009B3245" w:rsidP="001404C3">
      <w:pPr>
        <w:pStyle w:val="Titre3"/>
      </w:pPr>
      <w:bookmarkStart w:id="37" w:name="_Toc5571962"/>
      <w:r>
        <w:t>Saisie des données des fichiers</w:t>
      </w:r>
      <w:bookmarkEnd w:id="37"/>
    </w:p>
    <w:p w14:paraId="1D4BE73A" w14:textId="77777777" w:rsidR="00831265" w:rsidRPr="00831265" w:rsidRDefault="00831265" w:rsidP="00831265">
      <w:r>
        <w:t>Les valeurs de base dans les fichiers son 0</w:t>
      </w:r>
      <w:r w:rsidR="00C012CB">
        <w:t>,1,2,3,4</w:t>
      </w:r>
      <w:r w:rsidR="00155623">
        <w:t xml:space="preserve"> ou </w:t>
      </w:r>
      <w:r w:rsidR="00C012CB">
        <w:t>5</w:t>
      </w:r>
      <w:r w:rsidR="00155623">
        <w:t>.</w:t>
      </w:r>
    </w:p>
    <w:p w14:paraId="03F2674D" w14:textId="77777777" w:rsidR="00071B7B" w:rsidRDefault="00071B7B" w:rsidP="00071B7B">
      <w:pPr>
        <w:pStyle w:val="Paragraphedeliste"/>
        <w:numPr>
          <w:ilvl w:val="0"/>
          <w:numId w:val="44"/>
        </w:numPr>
      </w:pPr>
      <w:r>
        <w:t xml:space="preserve">Pointeur </w:t>
      </w:r>
      <w:proofErr w:type="spellStart"/>
      <w:r>
        <w:t>fichiergrilles</w:t>
      </w:r>
      <w:proofErr w:type="spellEnd"/>
      <w:r>
        <w:t>= ouverture f</w:t>
      </w:r>
      <w:r w:rsidR="0078056D" w:rsidRPr="0078056D">
        <w:t xml:space="preserve"> </w:t>
      </w:r>
      <w:proofErr w:type="spellStart"/>
      <w:r w:rsidR="0078056D">
        <w:t>Nom_grille_recup</w:t>
      </w:r>
      <w:proofErr w:type="spellEnd"/>
      <w:r>
        <w:t xml:space="preserve"> en lecture du contenue</w:t>
      </w:r>
    </w:p>
    <w:p w14:paraId="0571B68A" w14:textId="77777777" w:rsidR="0078056D" w:rsidRDefault="00071B7B" w:rsidP="0078056D">
      <w:pPr>
        <w:pStyle w:val="Paragraphedeliste"/>
        <w:numPr>
          <w:ilvl w:val="0"/>
          <w:numId w:val="44"/>
        </w:numPr>
      </w:pPr>
      <w:proofErr w:type="gramStart"/>
      <w:r>
        <w:t>pour</w:t>
      </w:r>
      <w:proofErr w:type="gramEnd"/>
      <w:r>
        <w:t xml:space="preserve"> </w:t>
      </w:r>
      <w:r w:rsidR="0078056D">
        <w:t>f</w:t>
      </w:r>
      <w:r>
        <w:t xml:space="preserve"> de </w:t>
      </w:r>
      <w:r w:rsidR="0078056D">
        <w:t>0</w:t>
      </w:r>
      <w:r>
        <w:t xml:space="preserve"> a` </w:t>
      </w:r>
      <w:r w:rsidR="0078056D">
        <w:t>10</w:t>
      </w:r>
      <w:r>
        <w:t xml:space="preserve"> </w:t>
      </w:r>
    </w:p>
    <w:p w14:paraId="76747D22" w14:textId="77777777" w:rsidR="0078056D" w:rsidRDefault="0078056D" w:rsidP="0078056D">
      <w:pPr>
        <w:pStyle w:val="Paragraphedeliste"/>
        <w:numPr>
          <w:ilvl w:val="1"/>
          <w:numId w:val="44"/>
        </w:numPr>
      </w:pPr>
      <w:proofErr w:type="gramStart"/>
      <w:r>
        <w:t>pour</w:t>
      </w:r>
      <w:proofErr w:type="gramEnd"/>
      <w:r>
        <w:t xml:space="preserve"> g de 0 a` 9</w:t>
      </w:r>
    </w:p>
    <w:p w14:paraId="6DF1799C" w14:textId="77777777" w:rsidR="0078056D" w:rsidRDefault="0078056D" w:rsidP="0078056D">
      <w:pPr>
        <w:pStyle w:val="Paragraphedeliste"/>
        <w:ind w:left="1440"/>
      </w:pPr>
      <w:proofErr w:type="gramStart"/>
      <w:r>
        <w:t>grille</w:t>
      </w:r>
      <w:proofErr w:type="gramEnd"/>
      <w:r>
        <w:t>[f][g] = valeur décimal ASCII du caractère dans fichier</w:t>
      </w:r>
    </w:p>
    <w:p w14:paraId="63D3440A" w14:textId="77777777" w:rsidR="0078056D" w:rsidRDefault="0078056D" w:rsidP="0078056D">
      <w:pPr>
        <w:pStyle w:val="Paragraphedeliste"/>
        <w:ind w:left="1440"/>
      </w:pPr>
      <w:proofErr w:type="gramStart"/>
      <w:r>
        <w:t>grille</w:t>
      </w:r>
      <w:proofErr w:type="gramEnd"/>
      <w:r>
        <w:t>[f][g] = grille[f][g] - 48</w:t>
      </w:r>
    </w:p>
    <w:p w14:paraId="3AE622E7" w14:textId="77777777" w:rsidR="0078056D" w:rsidRPr="00071B7B" w:rsidRDefault="0078056D" w:rsidP="0078056D">
      <w:pPr>
        <w:pStyle w:val="Paragraphedeliste"/>
        <w:numPr>
          <w:ilvl w:val="1"/>
          <w:numId w:val="44"/>
        </w:numPr>
      </w:pPr>
      <w:proofErr w:type="gramStart"/>
      <w:r>
        <w:t>fin</w:t>
      </w:r>
      <w:proofErr w:type="gramEnd"/>
      <w:r>
        <w:t xml:space="preserve"> pour g</w:t>
      </w:r>
    </w:p>
    <w:p w14:paraId="29D5C7A5" w14:textId="77777777" w:rsidR="00071B7B" w:rsidRDefault="0078056D" w:rsidP="00071B7B">
      <w:pPr>
        <w:pStyle w:val="Paragraphedeliste"/>
        <w:numPr>
          <w:ilvl w:val="0"/>
          <w:numId w:val="44"/>
        </w:numPr>
      </w:pPr>
      <w:proofErr w:type="gramStart"/>
      <w:r>
        <w:t>fin</w:t>
      </w:r>
      <w:proofErr w:type="gramEnd"/>
      <w:r>
        <w:t xml:space="preserve"> pour f</w:t>
      </w:r>
    </w:p>
    <w:p w14:paraId="0958C29C" w14:textId="77777777" w:rsidR="0078056D" w:rsidRDefault="0078056D" w:rsidP="009319BC">
      <w:pPr>
        <w:pStyle w:val="Paragraphedeliste"/>
        <w:numPr>
          <w:ilvl w:val="0"/>
          <w:numId w:val="44"/>
        </w:numPr>
      </w:pPr>
      <w:r>
        <w:t xml:space="preserve">Pointeur </w:t>
      </w:r>
      <w:proofErr w:type="spellStart"/>
      <w:r>
        <w:t>fichiergrilles</w:t>
      </w:r>
      <w:proofErr w:type="spellEnd"/>
      <w:r>
        <w:t xml:space="preserve">= fermeture </w:t>
      </w:r>
      <w:proofErr w:type="spellStart"/>
      <w:r>
        <w:t>Nom_grille_recup</w:t>
      </w:r>
      <w:proofErr w:type="spellEnd"/>
    </w:p>
    <w:p w14:paraId="2D2EA0F5" w14:textId="77777777" w:rsidR="009319BC" w:rsidRDefault="00EA45DA" w:rsidP="0078056D">
      <w:pPr>
        <w:pStyle w:val="Titre3"/>
      </w:pPr>
      <w:bookmarkStart w:id="38" w:name="_Toc5571963"/>
      <w:r>
        <w:t>Saisir une cordonnée de tir</w:t>
      </w:r>
      <w:bookmarkEnd w:id="38"/>
    </w:p>
    <w:p w14:paraId="70E19903" w14:textId="77777777" w:rsidR="007B7008" w:rsidRDefault="007B7008" w:rsidP="007B7008">
      <w:r>
        <w:t>Les cordonnées, au niveau du model, doivent être entre 0 et 9</w:t>
      </w:r>
    </w:p>
    <w:p w14:paraId="19B80945" w14:textId="77777777" w:rsidR="00D43588" w:rsidRDefault="00D43588" w:rsidP="00D43588">
      <w:pPr>
        <w:pStyle w:val="Paragraphedeliste"/>
        <w:numPr>
          <w:ilvl w:val="0"/>
          <w:numId w:val="48"/>
        </w:numPr>
      </w:pPr>
      <w:r>
        <w:t>Créer variable entier x</w:t>
      </w:r>
    </w:p>
    <w:p w14:paraId="4448553D" w14:textId="77777777" w:rsidR="00D43588" w:rsidRDefault="00D43588" w:rsidP="00D43588">
      <w:pPr>
        <w:pStyle w:val="Paragraphedeliste"/>
        <w:numPr>
          <w:ilvl w:val="0"/>
          <w:numId w:val="48"/>
        </w:numPr>
      </w:pPr>
      <w:r>
        <w:t xml:space="preserve">Créer </w:t>
      </w:r>
      <w:proofErr w:type="gramStart"/>
      <w:r>
        <w:t>variable entier</w:t>
      </w:r>
      <w:proofErr w:type="gramEnd"/>
      <w:r w:rsidR="000C267D">
        <w:t xml:space="preserve"> y</w:t>
      </w:r>
    </w:p>
    <w:p w14:paraId="25FACF57" w14:textId="77777777" w:rsidR="00D43588" w:rsidRDefault="00D43588" w:rsidP="00D43588">
      <w:pPr>
        <w:pStyle w:val="Paragraphedeliste"/>
        <w:numPr>
          <w:ilvl w:val="0"/>
          <w:numId w:val="48"/>
        </w:numPr>
      </w:pPr>
      <w:r>
        <w:t xml:space="preserve">Créer variable charactère </w:t>
      </w:r>
      <w:r w:rsidR="000C267D">
        <w:t>x1</w:t>
      </w:r>
    </w:p>
    <w:p w14:paraId="21F10FB4" w14:textId="77777777" w:rsidR="007B7008" w:rsidRDefault="00DA482F" w:rsidP="007B7008">
      <w:pPr>
        <w:pStyle w:val="Paragraphedeliste"/>
        <w:numPr>
          <w:ilvl w:val="0"/>
          <w:numId w:val="47"/>
        </w:numPr>
      </w:pPr>
      <w:r>
        <w:lastRenderedPageBreak/>
        <w:t xml:space="preserve">Demander </w:t>
      </w:r>
      <w:r w:rsidR="00D43588">
        <w:t>x1y</w:t>
      </w:r>
    </w:p>
    <w:p w14:paraId="37F430BA" w14:textId="77777777" w:rsidR="00D43588" w:rsidRDefault="00D43588" w:rsidP="007B7008">
      <w:pPr>
        <w:pStyle w:val="Paragraphedeliste"/>
        <w:numPr>
          <w:ilvl w:val="0"/>
          <w:numId w:val="47"/>
        </w:numPr>
      </w:pPr>
      <w:r>
        <w:t xml:space="preserve">Si x1 est </w:t>
      </w:r>
      <w:r w:rsidR="00F83E22">
        <w:t xml:space="preserve">entre </w:t>
      </w:r>
      <w:r w:rsidR="000C267D">
        <w:t>A-&gt;Z</w:t>
      </w:r>
    </w:p>
    <w:p w14:paraId="2DFE1C39" w14:textId="77777777" w:rsidR="000C267D" w:rsidRDefault="000C267D" w:rsidP="000C267D">
      <w:pPr>
        <w:ind w:left="720"/>
      </w:pPr>
      <w:r>
        <w:t>Alors x = entier de x1-65 (0 -&gt; 9)</w:t>
      </w:r>
    </w:p>
    <w:p w14:paraId="088D8995" w14:textId="77777777" w:rsidR="000C267D" w:rsidRDefault="000C267D" w:rsidP="000C267D">
      <w:pPr>
        <w:ind w:left="720"/>
      </w:pPr>
      <w:r>
        <w:t>Sinon x = entier de x1-97 (0 -&gt; 9)</w:t>
      </w:r>
    </w:p>
    <w:p w14:paraId="38E3C88F" w14:textId="77777777" w:rsidR="000C267D" w:rsidRPr="007B7008" w:rsidRDefault="004562E7" w:rsidP="000C267D">
      <w:pPr>
        <w:pStyle w:val="Paragraphedeliste"/>
        <w:numPr>
          <w:ilvl w:val="0"/>
          <w:numId w:val="47"/>
        </w:numPr>
      </w:pPr>
      <w:r>
        <w:t>Soustraire 1 à y</w:t>
      </w:r>
      <w:r w:rsidR="00152224">
        <w:t xml:space="preserve"> (donner valeur 0 si y = 1)</w:t>
      </w:r>
    </w:p>
    <w:p w14:paraId="1591EEF8" w14:textId="77777777" w:rsidR="00EA45DA" w:rsidRDefault="00EA45DA" w:rsidP="00EA45DA">
      <w:pPr>
        <w:pStyle w:val="Titre3"/>
      </w:pPr>
      <w:bookmarkStart w:id="39" w:name="_Toc5571964"/>
      <w:r>
        <w:t>Détection des bateaux coulés</w:t>
      </w:r>
      <w:bookmarkEnd w:id="39"/>
    </w:p>
    <w:p w14:paraId="1A894B7B" w14:textId="77777777" w:rsidR="00B863AE" w:rsidRDefault="00B863AE" w:rsidP="00152224">
      <w:r>
        <w:t xml:space="preserve">A chaque fois que je touche un bateau, je rajoute 10 a la case </w:t>
      </w:r>
      <w:proofErr w:type="spellStart"/>
      <w:r>
        <w:t>selectionnée</w:t>
      </w:r>
      <w:proofErr w:type="spellEnd"/>
      <w:r>
        <w:t>.</w:t>
      </w:r>
    </w:p>
    <w:p w14:paraId="202167AE" w14:textId="77777777" w:rsidR="007D4613" w:rsidRDefault="007D4613" w:rsidP="007D4613">
      <w:r>
        <w:t xml:space="preserve">A chaque fois que je touche un bateau, je rajoute 10 a la case </w:t>
      </w:r>
      <w:proofErr w:type="spellStart"/>
      <w:r>
        <w:t>selectionnée</w:t>
      </w:r>
      <w:proofErr w:type="spellEnd"/>
      <w:r>
        <w:t>.</w:t>
      </w:r>
    </w:p>
    <w:p w14:paraId="3C934851" w14:textId="77777777" w:rsidR="007D4613" w:rsidRDefault="007D4613" w:rsidP="00152224"/>
    <w:p w14:paraId="794A178D" w14:textId="77777777" w:rsidR="00B863AE" w:rsidRDefault="00B863AE" w:rsidP="00B863AE">
      <w:pPr>
        <w:pStyle w:val="Paragraphedeliste"/>
        <w:numPr>
          <w:ilvl w:val="0"/>
          <w:numId w:val="47"/>
        </w:numPr>
      </w:pPr>
      <w:r>
        <w:t xml:space="preserve">Créer tableau </w:t>
      </w:r>
      <w:proofErr w:type="spellStart"/>
      <w:r w:rsidR="0001512B">
        <w:t>liste_</w:t>
      </w:r>
      <w:proofErr w:type="gramStart"/>
      <w:r w:rsidR="0001512B">
        <w:t>bateaux</w:t>
      </w:r>
      <w:proofErr w:type="spellEnd"/>
      <w:r w:rsidR="0001512B">
        <w:t>[</w:t>
      </w:r>
      <w:proofErr w:type="gramEnd"/>
      <w:r w:rsidR="0001512B">
        <w:t xml:space="preserve">nombre de </w:t>
      </w:r>
      <w:proofErr w:type="spellStart"/>
      <w:r w:rsidR="0001512B">
        <w:t>bateaux+case</w:t>
      </w:r>
      <w:proofErr w:type="spellEnd"/>
      <w:r w:rsidR="0001512B">
        <w:t xml:space="preserve"> de l’eau]</w:t>
      </w:r>
    </w:p>
    <w:p w14:paraId="2A766B0B" w14:textId="77777777" w:rsidR="004A30E6" w:rsidRDefault="004A30E6" w:rsidP="00B863AE">
      <w:pPr>
        <w:pStyle w:val="Paragraphedeliste"/>
        <w:numPr>
          <w:ilvl w:val="0"/>
          <w:numId w:val="47"/>
        </w:numPr>
      </w:pPr>
      <w:r>
        <w:t>Chaque case dans liste = 0</w:t>
      </w:r>
    </w:p>
    <w:p w14:paraId="1BF5515A" w14:textId="77777777" w:rsidR="0001512B" w:rsidRDefault="000F163C" w:rsidP="00B863AE">
      <w:pPr>
        <w:pStyle w:val="Paragraphedeliste"/>
        <w:numPr>
          <w:ilvl w:val="0"/>
          <w:numId w:val="47"/>
        </w:numPr>
      </w:pPr>
      <w:r>
        <w:t xml:space="preserve">Si grille[x][y] == </w:t>
      </w:r>
      <w:r w:rsidR="000B2FCA">
        <w:t>numéro bateau 1 dans le fichier</w:t>
      </w:r>
    </w:p>
    <w:p w14:paraId="2D3EA0B2" w14:textId="77777777" w:rsidR="000B2FCA" w:rsidRDefault="000B2FCA" w:rsidP="00B863AE">
      <w:pPr>
        <w:pStyle w:val="Paragraphedeliste"/>
        <w:numPr>
          <w:ilvl w:val="0"/>
          <w:numId w:val="47"/>
        </w:numPr>
      </w:pPr>
      <w:r>
        <w:t>A</w:t>
      </w:r>
      <w:r w:rsidR="000F163C">
        <w:t>lors</w:t>
      </w:r>
      <w:r>
        <w:t xml:space="preserve"> </w:t>
      </w:r>
    </w:p>
    <w:p w14:paraId="56A78C94" w14:textId="77777777" w:rsidR="000F163C" w:rsidRDefault="004A30E6" w:rsidP="000B2FCA">
      <w:pPr>
        <w:pStyle w:val="Paragraphedeliste"/>
        <w:numPr>
          <w:ilvl w:val="1"/>
          <w:numId w:val="47"/>
        </w:numPr>
      </w:pPr>
      <w:r>
        <w:t>Case bateau1</w:t>
      </w:r>
      <w:r w:rsidR="000B2FCA">
        <w:t xml:space="preserve"> = </w:t>
      </w:r>
      <w:r>
        <w:t>case bateau1</w:t>
      </w:r>
      <w:r w:rsidR="000B2FCA">
        <w:t xml:space="preserve"> +</w:t>
      </w:r>
      <w:r>
        <w:t xml:space="preserve"> </w:t>
      </w:r>
      <w:r w:rsidR="000B2FCA">
        <w:t>1</w:t>
      </w:r>
    </w:p>
    <w:p w14:paraId="74C8E147" w14:textId="77777777" w:rsidR="000B2FCA" w:rsidRDefault="004A30E6" w:rsidP="000B2FCA">
      <w:pPr>
        <w:pStyle w:val="Paragraphedeliste"/>
        <w:numPr>
          <w:ilvl w:val="1"/>
          <w:numId w:val="47"/>
        </w:numPr>
      </w:pPr>
      <w:proofErr w:type="gramStart"/>
      <w:r>
        <w:t>case</w:t>
      </w:r>
      <w:proofErr w:type="gramEnd"/>
      <w:r>
        <w:t xml:space="preserve"> sélectionné</w:t>
      </w:r>
      <w:r w:rsidR="000B2FCA">
        <w:t xml:space="preserve"> = </w:t>
      </w:r>
      <w:r>
        <w:t xml:space="preserve">10 + case sélectionnée </w:t>
      </w:r>
    </w:p>
    <w:p w14:paraId="597766FD" w14:textId="77777777" w:rsidR="004A30E6" w:rsidRDefault="004A30E6" w:rsidP="000B2FCA">
      <w:pPr>
        <w:pStyle w:val="Paragraphedeliste"/>
        <w:numPr>
          <w:ilvl w:val="1"/>
          <w:numId w:val="47"/>
        </w:numPr>
      </w:pPr>
      <w:proofErr w:type="gramStart"/>
      <w:r>
        <w:t>pour</w:t>
      </w:r>
      <w:proofErr w:type="gramEnd"/>
      <w:r>
        <w:t xml:space="preserve"> i de 0 à 9</w:t>
      </w:r>
    </w:p>
    <w:p w14:paraId="54B6DE09" w14:textId="77777777" w:rsidR="004A30E6" w:rsidRDefault="004A30E6" w:rsidP="004A30E6">
      <w:pPr>
        <w:pStyle w:val="Paragraphedeliste"/>
        <w:numPr>
          <w:ilvl w:val="2"/>
          <w:numId w:val="47"/>
        </w:numPr>
      </w:pPr>
      <w:proofErr w:type="gramStart"/>
      <w:r>
        <w:t>pour</w:t>
      </w:r>
      <w:proofErr w:type="gramEnd"/>
      <w:r>
        <w:t xml:space="preserve"> j de 0 à 9</w:t>
      </w:r>
    </w:p>
    <w:p w14:paraId="0670EF37" w14:textId="77777777" w:rsidR="004A30E6" w:rsidRDefault="004A30E6" w:rsidP="004A30E6">
      <w:pPr>
        <w:pStyle w:val="Paragraphedeliste"/>
        <w:numPr>
          <w:ilvl w:val="3"/>
          <w:numId w:val="47"/>
        </w:numPr>
      </w:pPr>
      <w:r>
        <w:t xml:space="preserve">Si </w:t>
      </w:r>
      <w:r w:rsidR="009004AB">
        <w:t>case bateau1</w:t>
      </w:r>
      <w:r>
        <w:t xml:space="preserve"> == longueur bateau 1 dans le fichier</w:t>
      </w:r>
    </w:p>
    <w:p w14:paraId="3595D2B2" w14:textId="77777777" w:rsidR="004A30E6" w:rsidRDefault="004A30E6" w:rsidP="004A30E6">
      <w:pPr>
        <w:pStyle w:val="Paragraphedeliste"/>
        <w:numPr>
          <w:ilvl w:val="0"/>
          <w:numId w:val="49"/>
        </w:numPr>
      </w:pPr>
      <w:proofErr w:type="gramStart"/>
      <w:r>
        <w:t>alors</w:t>
      </w:r>
      <w:proofErr w:type="gramEnd"/>
    </w:p>
    <w:p w14:paraId="4FC0B59A" w14:textId="77777777" w:rsidR="004A30E6" w:rsidRDefault="004A30E6" w:rsidP="004A30E6">
      <w:pPr>
        <w:pStyle w:val="Paragraphedeliste"/>
        <w:numPr>
          <w:ilvl w:val="4"/>
          <w:numId w:val="47"/>
        </w:numPr>
      </w:pPr>
      <w:proofErr w:type="gramStart"/>
      <w:r>
        <w:t>case</w:t>
      </w:r>
      <w:proofErr w:type="gramEnd"/>
      <w:r>
        <w:t xml:space="preserve"> sélectionné = 10 + case sélectionnée (bateau est plus grand que 20 alors coulé)</w:t>
      </w:r>
    </w:p>
    <w:p w14:paraId="2F03C4F7" w14:textId="77777777" w:rsidR="004A30E6" w:rsidRDefault="004A30E6" w:rsidP="004A30E6">
      <w:pPr>
        <w:pStyle w:val="Paragraphedeliste"/>
        <w:numPr>
          <w:ilvl w:val="2"/>
          <w:numId w:val="47"/>
        </w:numPr>
      </w:pPr>
      <w:proofErr w:type="gramStart"/>
      <w:r>
        <w:t>fin</w:t>
      </w:r>
      <w:proofErr w:type="gramEnd"/>
      <w:r>
        <w:t xml:space="preserve"> pour j</w:t>
      </w:r>
    </w:p>
    <w:p w14:paraId="3EA80069" w14:textId="77777777" w:rsidR="004A30E6" w:rsidRDefault="004A30E6" w:rsidP="000B2FCA">
      <w:pPr>
        <w:pStyle w:val="Paragraphedeliste"/>
        <w:numPr>
          <w:ilvl w:val="1"/>
          <w:numId w:val="47"/>
        </w:numPr>
      </w:pPr>
      <w:proofErr w:type="gramStart"/>
      <w:r>
        <w:t>fin</w:t>
      </w:r>
      <w:proofErr w:type="gramEnd"/>
      <w:r>
        <w:t xml:space="preserve"> pour i</w:t>
      </w:r>
    </w:p>
    <w:p w14:paraId="4E249D53" w14:textId="77777777" w:rsidR="004168B6" w:rsidRDefault="004168B6" w:rsidP="004168B6"/>
    <w:p w14:paraId="6DB4698B" w14:textId="77777777" w:rsidR="004168B6" w:rsidRDefault="004168B6" w:rsidP="004168B6"/>
    <w:p w14:paraId="3D41E505" w14:textId="77777777" w:rsidR="004168B6" w:rsidRDefault="004A30E6" w:rsidP="004A30E6">
      <w:r>
        <w:t>De même pour tous les autres bateaux.</w:t>
      </w:r>
    </w:p>
    <w:p w14:paraId="23FBBD78" w14:textId="77777777" w:rsidR="004168B6" w:rsidRDefault="004168B6" w:rsidP="004168B6"/>
    <w:p w14:paraId="0BA07778" w14:textId="77777777" w:rsidR="004168B6" w:rsidRDefault="004168B6" w:rsidP="004168B6"/>
    <w:p w14:paraId="2613E606" w14:textId="77777777" w:rsidR="004168B6" w:rsidRDefault="004168B6" w:rsidP="004168B6">
      <w:pPr>
        <w:pStyle w:val="Paragraphedeliste"/>
      </w:pPr>
    </w:p>
    <w:p w14:paraId="646C4D31" w14:textId="77777777" w:rsidR="00B863AE" w:rsidRPr="00152224" w:rsidRDefault="00B863AE" w:rsidP="00152224"/>
    <w:p w14:paraId="29DA48EA" w14:textId="77777777" w:rsidR="00D23E24" w:rsidRPr="00B55C59" w:rsidRDefault="00D23E24" w:rsidP="00D23E24">
      <w:pPr>
        <w:pStyle w:val="Titre3"/>
      </w:pPr>
      <w:bookmarkStart w:id="40" w:name="_Toc5571965"/>
      <w:bookmarkEnd w:id="31"/>
      <w:bookmarkEnd w:id="32"/>
      <w:bookmarkEnd w:id="33"/>
      <w:bookmarkEnd w:id="40"/>
    </w:p>
    <w:p w14:paraId="362BF301" w14:textId="77777777" w:rsidR="00CF39A8" w:rsidRDefault="00D23E24" w:rsidP="00AA0785">
      <w:pPr>
        <w:pStyle w:val="Titre2"/>
        <w:rPr>
          <w:i w:val="0"/>
          <w:iCs/>
        </w:rPr>
      </w:pPr>
      <w:bookmarkStart w:id="41" w:name="_Toc5571966"/>
      <w:r>
        <w:rPr>
          <w:i w:val="0"/>
          <w:iCs/>
        </w:rPr>
        <w:t>Livraisons</w:t>
      </w:r>
      <w:bookmarkEnd w:id="41"/>
    </w:p>
    <w:bookmarkStart w:id="42" w:name="_Toc25553321"/>
    <w:bookmarkStart w:id="43" w:name="_Toc71691025"/>
    <w:p w14:paraId="4F163777" w14:textId="77777777" w:rsidR="004D2F9B" w:rsidRDefault="005222F6" w:rsidP="005222F6">
      <w:pPr>
        <w:pStyle w:val="Help"/>
      </w:pPr>
      <w:r>
        <w:fldChar w:fldCharType="begin"/>
      </w:r>
      <w:r>
        <w:instrText xml:space="preserve"> HYPERLINK "https://github.com/johnnyvaca/BN-JVA-Bataille-Navale" </w:instrText>
      </w:r>
      <w:r>
        <w:fldChar w:fldCharType="separate"/>
      </w:r>
      <w:r>
        <w:rPr>
          <w:rStyle w:val="Lienhypertexte"/>
        </w:rPr>
        <w:t>https://github.com/johnnyvaca/BN-JVA-Bataille-Navale</w:t>
      </w:r>
      <w:r>
        <w:fldChar w:fldCharType="end"/>
      </w:r>
    </w:p>
    <w:p w14:paraId="225AC2B9" w14:textId="77777777" w:rsidR="00CF39A8" w:rsidRDefault="004D2F9B" w:rsidP="0049659A">
      <w:pPr>
        <w:pStyle w:val="Titre2"/>
        <w:rPr>
          <w:i w:val="0"/>
          <w:iCs/>
        </w:rPr>
      </w:pPr>
      <w:bookmarkStart w:id="44" w:name="_Toc5571967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42"/>
      <w:r w:rsidR="0049659A" w:rsidRPr="00791020">
        <w:rPr>
          <w:i w:val="0"/>
          <w:iCs/>
        </w:rPr>
        <w:t>s effectués</w:t>
      </w:r>
      <w:bookmarkEnd w:id="43"/>
      <w:bookmarkEnd w:id="44"/>
    </w:p>
    <w:p w14:paraId="0EECFBAA" w14:textId="77777777" w:rsidR="00331792" w:rsidRDefault="00331792" w:rsidP="004D2F9B">
      <w:pPr>
        <w:pStyle w:val="Help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7"/>
        <w:gridCol w:w="1971"/>
        <w:gridCol w:w="2828"/>
      </w:tblGrid>
      <w:tr w:rsidR="002F044A" w14:paraId="2639FCF9" w14:textId="77777777" w:rsidTr="00E72A72">
        <w:tc>
          <w:tcPr>
            <w:tcW w:w="2277" w:type="dxa"/>
          </w:tcPr>
          <w:p w14:paraId="347F7509" w14:textId="77777777" w:rsidR="002F044A" w:rsidRDefault="002F044A" w:rsidP="00732B17">
            <w:r>
              <w:t>Scénario</w:t>
            </w:r>
          </w:p>
        </w:tc>
        <w:tc>
          <w:tcPr>
            <w:tcW w:w="1971" w:type="dxa"/>
          </w:tcPr>
          <w:p w14:paraId="18B9B0AA" w14:textId="77777777" w:rsidR="002F044A" w:rsidRDefault="002F044A" w:rsidP="00732B17">
            <w:r>
              <w:t>07.04.2019</w:t>
            </w:r>
          </w:p>
          <w:p w14:paraId="26BB2DCB" w14:textId="77777777" w:rsidR="002F044A" w:rsidRDefault="002F044A" w:rsidP="00732B17">
            <w:r>
              <w:t>Développeur</w:t>
            </w:r>
          </w:p>
          <w:p w14:paraId="75D89BE2" w14:textId="77777777" w:rsidR="002F044A" w:rsidRDefault="002F044A" w:rsidP="00732B17">
            <w:r>
              <w:t>PC personnel</w:t>
            </w:r>
          </w:p>
          <w:p w14:paraId="11E136D3" w14:textId="77777777" w:rsidR="002F044A" w:rsidRDefault="002F044A" w:rsidP="00732B17"/>
        </w:tc>
        <w:tc>
          <w:tcPr>
            <w:tcW w:w="2828" w:type="dxa"/>
          </w:tcPr>
          <w:p w14:paraId="0800EABD" w14:textId="77777777" w:rsidR="002F044A" w:rsidRDefault="002F044A" w:rsidP="00732B17">
            <w:r>
              <w:t>Attente de Monsieur Carrel pour les tests finaux</w:t>
            </w:r>
          </w:p>
        </w:tc>
      </w:tr>
      <w:tr w:rsidR="002F044A" w14:paraId="313DAE4B" w14:textId="77777777" w:rsidTr="00CB0E02">
        <w:tc>
          <w:tcPr>
            <w:tcW w:w="2277" w:type="dxa"/>
          </w:tcPr>
          <w:p w14:paraId="19AAABA9" w14:textId="77777777" w:rsidR="002F044A" w:rsidRDefault="002F044A" w:rsidP="00732B17">
            <w:r>
              <w:t>AA01 – afficher aide</w:t>
            </w:r>
          </w:p>
        </w:tc>
        <w:tc>
          <w:tcPr>
            <w:tcW w:w="1971" w:type="dxa"/>
            <w:shd w:val="clear" w:color="auto" w:fill="70AD47" w:themeFill="accent6"/>
          </w:tcPr>
          <w:p w14:paraId="438825A5" w14:textId="77777777" w:rsidR="002F044A" w:rsidRDefault="00CB0E02" w:rsidP="00CB0E02">
            <w:pPr>
              <w:jc w:val="center"/>
            </w:pPr>
            <w:r>
              <w:t>OK</w:t>
            </w:r>
          </w:p>
        </w:tc>
        <w:tc>
          <w:tcPr>
            <w:tcW w:w="2828" w:type="dxa"/>
          </w:tcPr>
          <w:p w14:paraId="59190E12" w14:textId="77777777" w:rsidR="002F044A" w:rsidRDefault="002F044A" w:rsidP="00732B17"/>
        </w:tc>
      </w:tr>
      <w:tr w:rsidR="002F044A" w14:paraId="5280AA8F" w14:textId="77777777" w:rsidTr="00CB0E02">
        <w:tc>
          <w:tcPr>
            <w:tcW w:w="2277" w:type="dxa"/>
          </w:tcPr>
          <w:p w14:paraId="26544059" w14:textId="77777777" w:rsidR="002F044A" w:rsidRDefault="002F044A" w:rsidP="00732B17">
            <w:r>
              <w:lastRenderedPageBreak/>
              <w:t>P0</w:t>
            </w:r>
            <w:r w:rsidRPr="00D75372">
              <w:t>1</w:t>
            </w:r>
            <w:r>
              <w:t xml:space="preserve"> – Afficher grille</w:t>
            </w:r>
          </w:p>
        </w:tc>
        <w:tc>
          <w:tcPr>
            <w:tcW w:w="1971" w:type="dxa"/>
            <w:shd w:val="clear" w:color="auto" w:fill="70AD47" w:themeFill="accent6"/>
          </w:tcPr>
          <w:p w14:paraId="09356CA7" w14:textId="77777777" w:rsidR="002F044A" w:rsidRDefault="00CB0E02" w:rsidP="00CB0E02">
            <w:pPr>
              <w:jc w:val="center"/>
            </w:pPr>
            <w:r>
              <w:t>OK</w:t>
            </w:r>
          </w:p>
        </w:tc>
        <w:tc>
          <w:tcPr>
            <w:tcW w:w="2828" w:type="dxa"/>
          </w:tcPr>
          <w:p w14:paraId="6195FFBC" w14:textId="77777777" w:rsidR="002F044A" w:rsidRDefault="002F044A" w:rsidP="00732B17"/>
        </w:tc>
      </w:tr>
      <w:tr w:rsidR="002F044A" w14:paraId="3B3B7549" w14:textId="77777777" w:rsidTr="00CB0E02">
        <w:tc>
          <w:tcPr>
            <w:tcW w:w="2277" w:type="dxa"/>
          </w:tcPr>
          <w:p w14:paraId="2D1C12EE" w14:textId="77777777" w:rsidR="002F044A" w:rsidRDefault="002F044A" w:rsidP="00732B17">
            <w:r>
              <w:t>PC0</w:t>
            </w:r>
            <w:r w:rsidRPr="00D75372">
              <w:t>1</w:t>
            </w:r>
            <w:r>
              <w:t xml:space="preserve"> – partie complète</w:t>
            </w:r>
          </w:p>
        </w:tc>
        <w:tc>
          <w:tcPr>
            <w:tcW w:w="1971" w:type="dxa"/>
            <w:shd w:val="clear" w:color="auto" w:fill="70AD47" w:themeFill="accent6"/>
          </w:tcPr>
          <w:p w14:paraId="290F0C47" w14:textId="77777777" w:rsidR="002F044A" w:rsidRDefault="00CB0E02" w:rsidP="00CB0E02">
            <w:pPr>
              <w:jc w:val="center"/>
            </w:pPr>
            <w:r>
              <w:t>OK</w:t>
            </w:r>
          </w:p>
        </w:tc>
        <w:tc>
          <w:tcPr>
            <w:tcW w:w="2828" w:type="dxa"/>
          </w:tcPr>
          <w:p w14:paraId="4156D523" w14:textId="77777777" w:rsidR="002F044A" w:rsidRDefault="002F044A" w:rsidP="00732B17"/>
        </w:tc>
      </w:tr>
      <w:tr w:rsidR="002F044A" w14:paraId="38BAB998" w14:textId="77777777" w:rsidTr="00CB0E02">
        <w:tc>
          <w:tcPr>
            <w:tcW w:w="2277" w:type="dxa"/>
          </w:tcPr>
          <w:p w14:paraId="730F35A0" w14:textId="77777777" w:rsidR="002F044A" w:rsidRDefault="002F044A" w:rsidP="00732B17">
            <w:r>
              <w:t>SI01 - login</w:t>
            </w:r>
          </w:p>
        </w:tc>
        <w:tc>
          <w:tcPr>
            <w:tcW w:w="1971" w:type="dxa"/>
            <w:shd w:val="clear" w:color="auto" w:fill="70AD47" w:themeFill="accent6"/>
          </w:tcPr>
          <w:p w14:paraId="29893F9A" w14:textId="77777777" w:rsidR="002F044A" w:rsidRDefault="00CB0E02" w:rsidP="00CB0E02">
            <w:pPr>
              <w:jc w:val="center"/>
            </w:pPr>
            <w:r>
              <w:t>OK</w:t>
            </w:r>
          </w:p>
        </w:tc>
        <w:tc>
          <w:tcPr>
            <w:tcW w:w="2828" w:type="dxa"/>
          </w:tcPr>
          <w:p w14:paraId="1159AFD2" w14:textId="77777777" w:rsidR="002F044A" w:rsidRDefault="002F044A" w:rsidP="00732B17"/>
        </w:tc>
      </w:tr>
      <w:tr w:rsidR="002F044A" w14:paraId="64B0DC40" w14:textId="77777777" w:rsidTr="00CB0E02">
        <w:tc>
          <w:tcPr>
            <w:tcW w:w="2277" w:type="dxa"/>
          </w:tcPr>
          <w:p w14:paraId="6E6EDFCC" w14:textId="77777777" w:rsidR="002F044A" w:rsidRDefault="002F044A" w:rsidP="00732B17">
            <w:r>
              <w:t>S01- scores</w:t>
            </w:r>
          </w:p>
        </w:tc>
        <w:tc>
          <w:tcPr>
            <w:tcW w:w="1971" w:type="dxa"/>
            <w:shd w:val="clear" w:color="auto" w:fill="70AD47" w:themeFill="accent6"/>
          </w:tcPr>
          <w:p w14:paraId="2E8C7E4F" w14:textId="77777777" w:rsidR="002F044A" w:rsidRDefault="00CB0E02" w:rsidP="00CB0E02">
            <w:pPr>
              <w:jc w:val="center"/>
            </w:pPr>
            <w:r>
              <w:t>OK</w:t>
            </w:r>
          </w:p>
        </w:tc>
        <w:tc>
          <w:tcPr>
            <w:tcW w:w="2828" w:type="dxa"/>
          </w:tcPr>
          <w:p w14:paraId="5ED67770" w14:textId="77777777" w:rsidR="002F044A" w:rsidRDefault="002F044A" w:rsidP="00732B17"/>
        </w:tc>
      </w:tr>
    </w:tbl>
    <w:p w14:paraId="6FFE77E9" w14:textId="77777777" w:rsidR="00331792" w:rsidRPr="00791020" w:rsidRDefault="00331792" w:rsidP="004D2F9B">
      <w:pPr>
        <w:pStyle w:val="Help"/>
      </w:pPr>
    </w:p>
    <w:p w14:paraId="104B1EBB" w14:textId="77777777" w:rsidR="00CF39A8" w:rsidRDefault="0049659A" w:rsidP="0049659A">
      <w:pPr>
        <w:pStyle w:val="Titre2"/>
        <w:rPr>
          <w:i w:val="0"/>
          <w:iCs/>
        </w:rPr>
      </w:pPr>
      <w:bookmarkStart w:id="45" w:name="_Toc25553322"/>
      <w:bookmarkStart w:id="46" w:name="_Toc71691026"/>
      <w:bookmarkStart w:id="47" w:name="_Toc5571968"/>
      <w:r w:rsidRPr="00791020">
        <w:rPr>
          <w:i w:val="0"/>
          <w:iCs/>
        </w:rPr>
        <w:t xml:space="preserve">Erreurs </w:t>
      </w:r>
      <w:bookmarkEnd w:id="45"/>
      <w:r w:rsidRPr="00791020">
        <w:rPr>
          <w:i w:val="0"/>
          <w:iCs/>
        </w:rPr>
        <w:t>restantes</w:t>
      </w:r>
      <w:bookmarkEnd w:id="46"/>
      <w:bookmarkEnd w:id="47"/>
      <w:r w:rsidRPr="00791020">
        <w:rPr>
          <w:i w:val="0"/>
          <w:iCs/>
        </w:rPr>
        <w:t xml:space="preserve">  </w:t>
      </w:r>
    </w:p>
    <w:p w14:paraId="2CE6B3CB" w14:textId="77777777" w:rsidR="009D2B2B" w:rsidRPr="009D2B2B" w:rsidRDefault="009D2B2B" w:rsidP="00297836">
      <w:pPr>
        <w:pStyle w:val="Help"/>
        <w:rPr>
          <w:i w:val="0"/>
          <w:color w:val="auto"/>
          <w:u w:val="single"/>
        </w:rPr>
      </w:pPr>
      <w:bookmarkStart w:id="48" w:name="_Toc25553323"/>
      <w:r w:rsidRPr="009D2B2B">
        <w:rPr>
          <w:i w:val="0"/>
          <w:color w:val="auto"/>
          <w:u w:val="single"/>
        </w:rPr>
        <w:t>Test de robustesse du scénario S01(scores).</w:t>
      </w:r>
    </w:p>
    <w:p w14:paraId="298C2DA4" w14:textId="77777777" w:rsidR="0049659A" w:rsidRPr="0070535F" w:rsidRDefault="0049659A" w:rsidP="00297836">
      <w:pPr>
        <w:pStyle w:val="Help"/>
        <w:numPr>
          <w:ilvl w:val="0"/>
          <w:numId w:val="21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Description détaillée</w:t>
      </w:r>
    </w:p>
    <w:p w14:paraId="01BFBD94" w14:textId="77777777" w:rsidR="009D2B2B" w:rsidRPr="0070535F" w:rsidRDefault="009D2B2B" w:rsidP="009D2B2B">
      <w:pPr>
        <w:pStyle w:val="Help"/>
        <w:rPr>
          <w:i w:val="0"/>
          <w:color w:val="auto"/>
        </w:rPr>
      </w:pPr>
      <w:r w:rsidRPr="0070535F">
        <w:rPr>
          <w:i w:val="0"/>
          <w:color w:val="auto"/>
        </w:rPr>
        <w:t xml:space="preserve">Si on tape un nom d’utilisateur qui n’existe pas ou celui d’une autre personne, les scores s’enregistreront dans celui-ci. </w:t>
      </w:r>
    </w:p>
    <w:p w14:paraId="33D897CE" w14:textId="77777777" w:rsidR="0049659A" w:rsidRPr="0070535F" w:rsidRDefault="0049659A" w:rsidP="00297836">
      <w:pPr>
        <w:pStyle w:val="Help"/>
        <w:numPr>
          <w:ilvl w:val="0"/>
          <w:numId w:val="21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Conséquences sur l'utilisation du produit</w:t>
      </w:r>
      <w:bookmarkEnd w:id="48"/>
    </w:p>
    <w:p w14:paraId="174486CB" w14:textId="77777777" w:rsidR="009D2B2B" w:rsidRPr="0070535F" w:rsidRDefault="00D220CA" w:rsidP="009D2B2B">
      <w:pPr>
        <w:pStyle w:val="Help"/>
        <w:rPr>
          <w:i w:val="0"/>
          <w:color w:val="auto"/>
        </w:rPr>
      </w:pPr>
      <w:r>
        <w:rPr>
          <w:i w:val="0"/>
          <w:color w:val="auto"/>
        </w:rPr>
        <w:t xml:space="preserve">Ce mauvais fonctionnement </w:t>
      </w:r>
      <w:proofErr w:type="gramStart"/>
      <w:r>
        <w:rPr>
          <w:i w:val="0"/>
          <w:color w:val="auto"/>
        </w:rPr>
        <w:t>peux</w:t>
      </w:r>
      <w:proofErr w:type="gramEnd"/>
      <w:r>
        <w:rPr>
          <w:i w:val="0"/>
          <w:color w:val="auto"/>
        </w:rPr>
        <w:t xml:space="preserve"> entrainer des scores non vrai dans les fichiers d’autres joueurs ce qui peux être fastidieux</w:t>
      </w:r>
      <w:r w:rsidR="00244E89">
        <w:rPr>
          <w:i w:val="0"/>
          <w:color w:val="auto"/>
        </w:rPr>
        <w:t xml:space="preserve"> et </w:t>
      </w:r>
      <w:proofErr w:type="spellStart"/>
      <w:r w:rsidR="00244E89">
        <w:rPr>
          <w:i w:val="0"/>
          <w:color w:val="auto"/>
        </w:rPr>
        <w:t>ca</w:t>
      </w:r>
      <w:proofErr w:type="spellEnd"/>
      <w:r w:rsidR="00244E89">
        <w:rPr>
          <w:i w:val="0"/>
          <w:color w:val="auto"/>
        </w:rPr>
        <w:t xml:space="preserve"> empêche a l’utilisateur d’enregistrer son score et de le comparer avec d’autres scores qu’il aurai obtenue </w:t>
      </w:r>
    </w:p>
    <w:p w14:paraId="3AF3D2C4" w14:textId="77777777" w:rsidR="00CF39A8" w:rsidRDefault="0049659A" w:rsidP="00297836">
      <w:pPr>
        <w:pStyle w:val="Help"/>
        <w:numPr>
          <w:ilvl w:val="0"/>
          <w:numId w:val="21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Actions envisagées ou possibles</w:t>
      </w:r>
    </w:p>
    <w:p w14:paraId="36E98BCF" w14:textId="77777777" w:rsidR="00244E89" w:rsidRDefault="00244E89" w:rsidP="00244E89">
      <w:pPr>
        <w:pStyle w:val="Help"/>
        <w:rPr>
          <w:i w:val="0"/>
          <w:color w:val="auto"/>
        </w:rPr>
      </w:pPr>
      <w:r w:rsidRPr="00244E89">
        <w:rPr>
          <w:i w:val="0"/>
          <w:color w:val="auto"/>
        </w:rPr>
        <w:t xml:space="preserve">J’envisage de </w:t>
      </w:r>
      <w:r>
        <w:rPr>
          <w:i w:val="0"/>
          <w:color w:val="auto"/>
        </w:rPr>
        <w:t xml:space="preserve">régler ce problème durant mon temps libre et quand j’aurai la motivation. </w:t>
      </w:r>
    </w:p>
    <w:p w14:paraId="38A55F8A" w14:textId="77777777" w:rsidR="007D690B" w:rsidRPr="009D2B2B" w:rsidRDefault="007D690B" w:rsidP="007D690B">
      <w:pPr>
        <w:pStyle w:val="Help"/>
        <w:rPr>
          <w:i w:val="0"/>
          <w:color w:val="auto"/>
          <w:u w:val="single"/>
        </w:rPr>
      </w:pPr>
      <w:r w:rsidRPr="009D2B2B">
        <w:rPr>
          <w:i w:val="0"/>
          <w:color w:val="auto"/>
          <w:u w:val="single"/>
        </w:rPr>
        <w:t xml:space="preserve">Test de robustesse du scénario </w:t>
      </w:r>
      <w:r>
        <w:rPr>
          <w:i w:val="0"/>
          <w:color w:val="auto"/>
          <w:u w:val="single"/>
        </w:rPr>
        <w:t>PC</w:t>
      </w:r>
      <w:r w:rsidRPr="009D2B2B">
        <w:rPr>
          <w:i w:val="0"/>
          <w:color w:val="auto"/>
          <w:u w:val="single"/>
        </w:rPr>
        <w:t>01(</w:t>
      </w:r>
      <w:r>
        <w:rPr>
          <w:i w:val="0"/>
          <w:color w:val="auto"/>
          <w:u w:val="single"/>
        </w:rPr>
        <w:t xml:space="preserve">partie </w:t>
      </w:r>
      <w:r w:rsidR="00A65065">
        <w:rPr>
          <w:i w:val="0"/>
          <w:color w:val="auto"/>
          <w:u w:val="single"/>
        </w:rPr>
        <w:t>complète</w:t>
      </w:r>
      <w:r w:rsidRPr="009D2B2B">
        <w:rPr>
          <w:i w:val="0"/>
          <w:color w:val="auto"/>
          <w:u w:val="single"/>
        </w:rPr>
        <w:t>).</w:t>
      </w:r>
    </w:p>
    <w:p w14:paraId="3B4EF4B8" w14:textId="77777777" w:rsidR="007D690B" w:rsidRPr="0070535F" w:rsidRDefault="007D690B" w:rsidP="007D690B">
      <w:pPr>
        <w:pStyle w:val="Help"/>
        <w:numPr>
          <w:ilvl w:val="0"/>
          <w:numId w:val="21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Description détaillée</w:t>
      </w:r>
    </w:p>
    <w:p w14:paraId="5F0F0A89" w14:textId="77777777" w:rsidR="007D690B" w:rsidRPr="0070535F" w:rsidRDefault="00D430E4" w:rsidP="007D690B">
      <w:pPr>
        <w:pStyle w:val="Help"/>
        <w:rPr>
          <w:i w:val="0"/>
          <w:color w:val="auto"/>
        </w:rPr>
      </w:pPr>
      <w:r>
        <w:rPr>
          <w:i w:val="0"/>
          <w:color w:val="auto"/>
        </w:rPr>
        <w:t xml:space="preserve">Si on sélectionne plusieurs cases avec un seul tire les cases sélectionnées sont touchés. Ex : A1A2A3A4A5 : </w:t>
      </w:r>
      <w:r w:rsidR="00EA4117">
        <w:rPr>
          <w:i w:val="0"/>
          <w:color w:val="auto"/>
        </w:rPr>
        <w:t>ça</w:t>
      </w:r>
      <w:r>
        <w:rPr>
          <w:i w:val="0"/>
          <w:color w:val="auto"/>
        </w:rPr>
        <w:t xml:space="preserve"> revient </w:t>
      </w:r>
      <w:proofErr w:type="spellStart"/>
      <w:proofErr w:type="gramStart"/>
      <w:r>
        <w:rPr>
          <w:i w:val="0"/>
          <w:color w:val="auto"/>
        </w:rPr>
        <w:t>a</w:t>
      </w:r>
      <w:proofErr w:type="spellEnd"/>
      <w:proofErr w:type="gramEnd"/>
      <w:r>
        <w:rPr>
          <w:i w:val="0"/>
          <w:color w:val="auto"/>
        </w:rPr>
        <w:t xml:space="preserve"> toucher toutes ces cases</w:t>
      </w:r>
      <w:r w:rsidR="00AC2341">
        <w:rPr>
          <w:i w:val="0"/>
          <w:color w:val="auto"/>
        </w:rPr>
        <w:t xml:space="preserve"> avec seul tire.</w:t>
      </w:r>
      <w:r>
        <w:rPr>
          <w:i w:val="0"/>
          <w:color w:val="auto"/>
        </w:rPr>
        <w:t xml:space="preserve">  </w:t>
      </w:r>
    </w:p>
    <w:p w14:paraId="5F1425D9" w14:textId="77777777" w:rsidR="007D690B" w:rsidRDefault="007D690B" w:rsidP="007D690B">
      <w:pPr>
        <w:pStyle w:val="Help"/>
        <w:numPr>
          <w:ilvl w:val="0"/>
          <w:numId w:val="21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Conséquences sur l'utilisation du produit</w:t>
      </w:r>
    </w:p>
    <w:p w14:paraId="22FCEE3E" w14:textId="77777777" w:rsidR="00EA4117" w:rsidRPr="00EA4117" w:rsidRDefault="00EA4117" w:rsidP="00EA4117">
      <w:pPr>
        <w:pStyle w:val="Help"/>
        <w:rPr>
          <w:i w:val="0"/>
          <w:color w:val="auto"/>
        </w:rPr>
      </w:pPr>
      <w:r>
        <w:rPr>
          <w:i w:val="0"/>
          <w:color w:val="auto"/>
        </w:rPr>
        <w:t xml:space="preserve">Cela influence le score et peut permettre à l’utilisateur de tricher puisqu’il </w:t>
      </w:r>
      <w:proofErr w:type="spellStart"/>
      <w:proofErr w:type="gramStart"/>
      <w:r>
        <w:rPr>
          <w:i w:val="0"/>
          <w:color w:val="auto"/>
        </w:rPr>
        <w:t>peux</w:t>
      </w:r>
      <w:proofErr w:type="spellEnd"/>
      <w:proofErr w:type="gramEnd"/>
      <w:r>
        <w:rPr>
          <w:i w:val="0"/>
          <w:color w:val="auto"/>
        </w:rPr>
        <w:t xml:space="preserve"> couler plus rapidement.</w:t>
      </w:r>
    </w:p>
    <w:p w14:paraId="5C4C9664" w14:textId="77777777" w:rsidR="007D690B" w:rsidRDefault="007D690B" w:rsidP="007D690B">
      <w:pPr>
        <w:pStyle w:val="Help"/>
        <w:numPr>
          <w:ilvl w:val="0"/>
          <w:numId w:val="21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Actions envisagées ou possibles</w:t>
      </w:r>
    </w:p>
    <w:p w14:paraId="01325A51" w14:textId="77777777" w:rsidR="007D690B" w:rsidRDefault="007D690B" w:rsidP="007D690B">
      <w:pPr>
        <w:pStyle w:val="Help"/>
        <w:rPr>
          <w:i w:val="0"/>
          <w:color w:val="auto"/>
        </w:rPr>
      </w:pPr>
      <w:r w:rsidRPr="00244E89">
        <w:rPr>
          <w:i w:val="0"/>
          <w:color w:val="auto"/>
        </w:rPr>
        <w:t xml:space="preserve">J’envisage de </w:t>
      </w:r>
      <w:r>
        <w:rPr>
          <w:i w:val="0"/>
          <w:color w:val="auto"/>
        </w:rPr>
        <w:t xml:space="preserve">régler ce problème durant mon temps libre et quand j’aurai la motivation. </w:t>
      </w:r>
    </w:p>
    <w:p w14:paraId="03BF7CB1" w14:textId="77777777" w:rsidR="007D690B" w:rsidRDefault="007D690B" w:rsidP="00244E89">
      <w:pPr>
        <w:pStyle w:val="Help"/>
        <w:rPr>
          <w:i w:val="0"/>
          <w:color w:val="auto"/>
        </w:rPr>
      </w:pPr>
    </w:p>
    <w:p w14:paraId="641F4CAB" w14:textId="77777777" w:rsidR="007D690B" w:rsidRPr="00244E89" w:rsidRDefault="007D690B" w:rsidP="00244E89">
      <w:pPr>
        <w:pStyle w:val="Help"/>
        <w:rPr>
          <w:i w:val="0"/>
          <w:color w:val="auto"/>
        </w:rPr>
      </w:pPr>
    </w:p>
    <w:p w14:paraId="1FCD3491" w14:textId="77777777" w:rsidR="00CF39A8" w:rsidRDefault="00AA0785" w:rsidP="00684B3D">
      <w:pPr>
        <w:pStyle w:val="Titre1"/>
        <w:tabs>
          <w:tab w:val="num" w:pos="360"/>
        </w:tabs>
      </w:pPr>
      <w:bookmarkStart w:id="49" w:name="_Toc25553328"/>
      <w:bookmarkStart w:id="50" w:name="_Toc71703263"/>
      <w:bookmarkStart w:id="51" w:name="_Toc5571969"/>
      <w:r w:rsidRPr="0049659A">
        <w:t>C</w:t>
      </w:r>
      <w:bookmarkEnd w:id="49"/>
      <w:bookmarkEnd w:id="50"/>
      <w:r w:rsidR="00684B3D">
        <w:t>onclusions</w:t>
      </w:r>
      <w:bookmarkEnd w:id="51"/>
    </w:p>
    <w:p w14:paraId="1E665D3E" w14:textId="77777777" w:rsidR="00AA0785" w:rsidRDefault="00AA0785" w:rsidP="002A1DB5">
      <w:pPr>
        <w:pStyle w:val="Help"/>
        <w:numPr>
          <w:ilvl w:val="0"/>
          <w:numId w:val="25"/>
        </w:numPr>
        <w:rPr>
          <w:i w:val="0"/>
          <w:color w:val="auto"/>
          <w:u w:val="single"/>
        </w:rPr>
      </w:pPr>
      <w:r w:rsidRPr="00404169">
        <w:rPr>
          <w:i w:val="0"/>
          <w:color w:val="auto"/>
          <w:u w:val="single"/>
        </w:rPr>
        <w:t>Objectifs atteints / non-atteints</w:t>
      </w:r>
    </w:p>
    <w:p w14:paraId="5813E0B3" w14:textId="77777777" w:rsidR="00404169" w:rsidRDefault="00F0384F" w:rsidP="00404169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t xml:space="preserve">J’ai réalisé </w:t>
      </w:r>
      <w:proofErr w:type="gramStart"/>
      <w:r>
        <w:rPr>
          <w:i w:val="0"/>
          <w:color w:val="auto"/>
        </w:rPr>
        <w:t>tout les mandats</w:t>
      </w:r>
      <w:proofErr w:type="gramEnd"/>
      <w:r>
        <w:rPr>
          <w:i w:val="0"/>
          <w:color w:val="auto"/>
        </w:rPr>
        <w:t xml:space="preserve"> que mon mandataire ma </w:t>
      </w:r>
      <w:proofErr w:type="spellStart"/>
      <w:r>
        <w:rPr>
          <w:i w:val="0"/>
          <w:color w:val="auto"/>
        </w:rPr>
        <w:t>donné</w:t>
      </w:r>
      <w:proofErr w:type="spellEnd"/>
      <w:r>
        <w:rPr>
          <w:i w:val="0"/>
          <w:color w:val="auto"/>
        </w:rPr>
        <w:t>.</w:t>
      </w:r>
    </w:p>
    <w:p w14:paraId="0DA01051" w14:textId="77777777" w:rsidR="00F0384F" w:rsidRDefault="00F0384F" w:rsidP="00404169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t>Il faudra que je révise la robustesse de mon programme.</w:t>
      </w:r>
    </w:p>
    <w:p w14:paraId="509EAC5F" w14:textId="77777777" w:rsidR="00B81E9D" w:rsidRPr="00404169" w:rsidRDefault="00B81E9D" w:rsidP="00404169">
      <w:pPr>
        <w:pStyle w:val="Help"/>
        <w:ind w:left="360"/>
        <w:rPr>
          <w:i w:val="0"/>
          <w:color w:val="auto"/>
        </w:rPr>
      </w:pPr>
    </w:p>
    <w:p w14:paraId="72479425" w14:textId="77777777" w:rsidR="00716E7F" w:rsidRDefault="00716E7F" w:rsidP="002A1DB5">
      <w:pPr>
        <w:pStyle w:val="Help"/>
        <w:numPr>
          <w:ilvl w:val="0"/>
          <w:numId w:val="25"/>
        </w:numPr>
        <w:rPr>
          <w:i w:val="0"/>
          <w:color w:val="auto"/>
          <w:u w:val="single"/>
        </w:rPr>
      </w:pPr>
      <w:r w:rsidRPr="00404169">
        <w:rPr>
          <w:i w:val="0"/>
          <w:color w:val="auto"/>
          <w:u w:val="single"/>
        </w:rPr>
        <w:t>Comparaison entre ce qui avait prévu et ce qui s’est passé, en termes de planning et (éventuellement) de budget</w:t>
      </w:r>
    </w:p>
    <w:p w14:paraId="3F0B5544" w14:textId="77777777" w:rsidR="001833A0" w:rsidRDefault="001833A0" w:rsidP="001833A0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t xml:space="preserve">J’ai fait tout ce que j’avais prévu, sauf pour la taille des lettres et la responsivité ne correspondent pas à ce que j’avais prévue </w:t>
      </w:r>
    </w:p>
    <w:p w14:paraId="30D2D511" w14:textId="77777777" w:rsidR="00B81E9D" w:rsidRPr="001833A0" w:rsidRDefault="00B81E9D" w:rsidP="001833A0">
      <w:pPr>
        <w:pStyle w:val="Help"/>
        <w:ind w:left="360"/>
        <w:rPr>
          <w:i w:val="0"/>
          <w:color w:val="auto"/>
        </w:rPr>
      </w:pPr>
    </w:p>
    <w:p w14:paraId="2344ABF8" w14:textId="77777777" w:rsidR="00AA0785" w:rsidRPr="00F45661" w:rsidRDefault="00AA0785" w:rsidP="002A1DB5">
      <w:pPr>
        <w:pStyle w:val="Help"/>
        <w:numPr>
          <w:ilvl w:val="0"/>
          <w:numId w:val="25"/>
        </w:numPr>
        <w:rPr>
          <w:i w:val="0"/>
          <w:color w:val="auto"/>
          <w:u w:val="single"/>
        </w:rPr>
      </w:pPr>
      <w:r w:rsidRPr="00404169">
        <w:rPr>
          <w:i w:val="0"/>
          <w:color w:val="auto"/>
          <w:u w:val="single"/>
        </w:rPr>
        <w:t>Points positifs / négatifs</w:t>
      </w:r>
    </w:p>
    <w:p w14:paraId="1C8604D0" w14:textId="77777777" w:rsidR="00F45661" w:rsidRDefault="00BA0394" w:rsidP="00F45661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lastRenderedPageBreak/>
        <w:t>0 points négatifs et tout points positifs</w:t>
      </w:r>
    </w:p>
    <w:p w14:paraId="5C73707C" w14:textId="77777777" w:rsidR="00B81E9D" w:rsidRPr="00F45661" w:rsidRDefault="00B81E9D" w:rsidP="00F45661">
      <w:pPr>
        <w:pStyle w:val="Help"/>
        <w:ind w:left="360"/>
        <w:rPr>
          <w:i w:val="0"/>
          <w:color w:val="auto"/>
        </w:rPr>
      </w:pPr>
    </w:p>
    <w:p w14:paraId="53AF257B" w14:textId="77777777" w:rsidR="00612FE1" w:rsidRPr="00BA0394" w:rsidRDefault="00AA0785" w:rsidP="00BA0394">
      <w:pPr>
        <w:pStyle w:val="Help"/>
        <w:numPr>
          <w:ilvl w:val="0"/>
          <w:numId w:val="25"/>
        </w:numPr>
        <w:rPr>
          <w:i w:val="0"/>
          <w:color w:val="auto"/>
          <w:u w:val="single"/>
        </w:rPr>
      </w:pPr>
      <w:r w:rsidRPr="00404169">
        <w:rPr>
          <w:i w:val="0"/>
          <w:color w:val="auto"/>
          <w:u w:val="single"/>
        </w:rPr>
        <w:t>Difficultés particulières</w:t>
      </w:r>
    </w:p>
    <w:p w14:paraId="013DB0C3" w14:textId="77777777" w:rsidR="00612FE1" w:rsidRDefault="00612FE1" w:rsidP="00612FE1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t>J’ai trouvé beaucoup de difficulté à gérer les couleurs et à trouver les informations</w:t>
      </w:r>
    </w:p>
    <w:p w14:paraId="36B2CA7C" w14:textId="77777777" w:rsidR="00BA0394" w:rsidRPr="00612FE1" w:rsidRDefault="00BA0394" w:rsidP="00612FE1">
      <w:pPr>
        <w:pStyle w:val="Help"/>
        <w:ind w:left="360"/>
        <w:rPr>
          <w:i w:val="0"/>
          <w:color w:val="auto"/>
        </w:rPr>
      </w:pPr>
    </w:p>
    <w:p w14:paraId="040EBFE2" w14:textId="77777777" w:rsidR="00CF39A8" w:rsidRDefault="00AA0785" w:rsidP="002A1DB5">
      <w:pPr>
        <w:pStyle w:val="Help"/>
        <w:numPr>
          <w:ilvl w:val="0"/>
          <w:numId w:val="25"/>
        </w:numPr>
        <w:rPr>
          <w:i w:val="0"/>
          <w:color w:val="auto"/>
          <w:u w:val="single"/>
        </w:rPr>
      </w:pPr>
      <w:r w:rsidRPr="00404169">
        <w:rPr>
          <w:i w:val="0"/>
          <w:color w:val="auto"/>
          <w:u w:val="single"/>
        </w:rPr>
        <w:t>Suites possibles pour le projet (évolutions &amp; améliorations)</w:t>
      </w:r>
    </w:p>
    <w:p w14:paraId="44E3EEF5" w14:textId="77777777" w:rsidR="00612FE1" w:rsidRDefault="00DB749B" w:rsidP="00612FE1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t>Peut-être qu’</w:t>
      </w:r>
      <w:r w:rsidR="00612FE1">
        <w:rPr>
          <w:i w:val="0"/>
          <w:color w:val="auto"/>
        </w:rPr>
        <w:t xml:space="preserve">en 2021 je ferais ce jeu avec </w:t>
      </w:r>
      <w:r>
        <w:rPr>
          <w:i w:val="0"/>
          <w:color w:val="auto"/>
        </w:rPr>
        <w:t>JavaScript</w:t>
      </w:r>
      <w:r w:rsidR="00612FE1">
        <w:rPr>
          <w:i w:val="0"/>
          <w:color w:val="auto"/>
        </w:rPr>
        <w:t>.</w:t>
      </w:r>
    </w:p>
    <w:p w14:paraId="77530D22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482BD347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5455236F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613D2E97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03314BD3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15367F86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66C6EF0D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78CDBF7A" w14:textId="77777777" w:rsidR="00F036FA" w:rsidRPr="00404169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0837B1E5" w14:textId="77777777" w:rsidR="00CF39A8" w:rsidRDefault="00AA0785" w:rsidP="00684B3D">
      <w:pPr>
        <w:pStyle w:val="Titre1"/>
        <w:tabs>
          <w:tab w:val="num" w:pos="360"/>
        </w:tabs>
      </w:pPr>
      <w:bookmarkStart w:id="52" w:name="_Toc71703264"/>
      <w:bookmarkStart w:id="53" w:name="_Toc5571970"/>
      <w:r w:rsidRPr="0049659A">
        <w:t>A</w:t>
      </w:r>
      <w:bookmarkEnd w:id="52"/>
      <w:r w:rsidR="00684B3D">
        <w:t>nnexes</w:t>
      </w:r>
      <w:bookmarkEnd w:id="53"/>
    </w:p>
    <w:p w14:paraId="5BB05A5C" w14:textId="77777777" w:rsidR="00CF39A8" w:rsidRDefault="00AA0785" w:rsidP="00AA0785">
      <w:pPr>
        <w:pStyle w:val="Titre2"/>
        <w:rPr>
          <w:i w:val="0"/>
          <w:iCs/>
        </w:rPr>
      </w:pPr>
      <w:bookmarkStart w:id="54" w:name="_Toc71703265"/>
      <w:bookmarkStart w:id="55" w:name="_Toc5571971"/>
      <w:r w:rsidRPr="00791020">
        <w:rPr>
          <w:i w:val="0"/>
          <w:iCs/>
        </w:rPr>
        <w:t>Sources – Bibliographie</w:t>
      </w:r>
      <w:bookmarkEnd w:id="54"/>
      <w:bookmarkEnd w:id="55"/>
    </w:p>
    <w:p w14:paraId="17874FCB" w14:textId="77777777" w:rsidR="00F036FA" w:rsidRDefault="00817EC4" w:rsidP="00F036FA">
      <w:r w:rsidRPr="002A6063">
        <w:rPr>
          <w:b/>
          <w:u w:val="single"/>
        </w:rPr>
        <w:t>Touches :</w:t>
      </w:r>
      <w:r>
        <w:t xml:space="preserve"> </w:t>
      </w:r>
      <w:r w:rsidR="00F036FA">
        <w:t>https://codes-sources.commentcamarche.net/forum/affich-220487-langage-c-scanf-et-touche-f1-f12</w:t>
      </w:r>
    </w:p>
    <w:p w14:paraId="3D0CE674" w14:textId="77777777" w:rsidR="00F036FA" w:rsidRDefault="00817EC4" w:rsidP="00F036FA">
      <w:r w:rsidRPr="002A6063">
        <w:rPr>
          <w:b/>
          <w:u w:val="single"/>
        </w:rPr>
        <w:t>Table Ascii :</w:t>
      </w:r>
      <w:r>
        <w:t xml:space="preserve"> </w:t>
      </w:r>
      <w:r w:rsidR="00F036FA">
        <w:t>http://www.asciitable.com/ascii3.html</w:t>
      </w:r>
    </w:p>
    <w:p w14:paraId="32F1C376" w14:textId="77777777" w:rsidR="00F036FA" w:rsidRDefault="00F036FA" w:rsidP="00F036FA">
      <w:r>
        <w:t>https://stackoverflow.com/questions/34209854/how-to-detect-the-esc-key-in-c</w:t>
      </w:r>
    </w:p>
    <w:p w14:paraId="7FE45F1A" w14:textId="77777777" w:rsidR="00F036FA" w:rsidRPr="00F036FA" w:rsidRDefault="00F036FA" w:rsidP="00F036FA">
      <w:pPr>
        <w:rPr>
          <w:lang w:val="de-CH"/>
        </w:rPr>
      </w:pPr>
      <w:proofErr w:type="spellStart"/>
      <w:r w:rsidRPr="002A6063">
        <w:rPr>
          <w:b/>
          <w:u w:val="single"/>
          <w:lang w:val="de-CH"/>
        </w:rPr>
        <w:t>color</w:t>
      </w:r>
      <w:proofErr w:type="spellEnd"/>
      <w:r w:rsidRPr="002A6063">
        <w:rPr>
          <w:b/>
          <w:u w:val="single"/>
          <w:lang w:val="de-CH"/>
        </w:rPr>
        <w:t xml:space="preserve"> and </w:t>
      </w:r>
      <w:proofErr w:type="spellStart"/>
      <w:r w:rsidRPr="002A6063">
        <w:rPr>
          <w:b/>
          <w:u w:val="single"/>
          <w:lang w:val="de-CH"/>
        </w:rPr>
        <w:t>size</w:t>
      </w:r>
      <w:proofErr w:type="spellEnd"/>
      <w:r w:rsidRPr="002A6063">
        <w:rPr>
          <w:b/>
          <w:u w:val="single"/>
          <w:lang w:val="de-CH"/>
        </w:rPr>
        <w:t xml:space="preserve"> </w:t>
      </w:r>
      <w:proofErr w:type="spellStart"/>
      <w:r w:rsidRPr="002A6063">
        <w:rPr>
          <w:b/>
          <w:u w:val="single"/>
          <w:lang w:val="de-CH"/>
        </w:rPr>
        <w:t>of</w:t>
      </w:r>
      <w:proofErr w:type="spellEnd"/>
      <w:r w:rsidRPr="002A6063">
        <w:rPr>
          <w:b/>
          <w:u w:val="single"/>
          <w:lang w:val="de-CH"/>
        </w:rPr>
        <w:t xml:space="preserve"> </w:t>
      </w:r>
      <w:proofErr w:type="spellStart"/>
      <w:proofErr w:type="gramStart"/>
      <w:r w:rsidRPr="002A6063">
        <w:rPr>
          <w:b/>
          <w:u w:val="single"/>
          <w:lang w:val="de-CH"/>
        </w:rPr>
        <w:t>text</w:t>
      </w:r>
      <w:proofErr w:type="spellEnd"/>
      <w:r w:rsidRPr="002A6063">
        <w:rPr>
          <w:b/>
          <w:u w:val="single"/>
          <w:lang w:val="de-CH"/>
        </w:rPr>
        <w:t xml:space="preserve"> :</w:t>
      </w:r>
      <w:proofErr w:type="gramEnd"/>
      <w:r w:rsidRPr="002A6063">
        <w:rPr>
          <w:b/>
          <w:u w:val="single"/>
          <w:lang w:val="de-CH"/>
        </w:rPr>
        <w:t xml:space="preserve">   </w:t>
      </w:r>
      <w:r w:rsidRPr="00F036FA">
        <w:rPr>
          <w:lang w:val="de-CH"/>
        </w:rPr>
        <w:t>https://www.geeksforgeeks.org/print-colored-message-different-font-size-c/</w:t>
      </w:r>
    </w:p>
    <w:p w14:paraId="77217575" w14:textId="77777777" w:rsidR="00F036FA" w:rsidRPr="00F036FA" w:rsidRDefault="00F036FA" w:rsidP="00F036FA">
      <w:pPr>
        <w:rPr>
          <w:lang w:val="de-CH"/>
        </w:rPr>
      </w:pPr>
      <w:r w:rsidRPr="002A6063">
        <w:rPr>
          <w:b/>
          <w:u w:val="single"/>
          <w:lang w:val="de-CH"/>
        </w:rPr>
        <w:t xml:space="preserve">Position </w:t>
      </w:r>
      <w:proofErr w:type="spellStart"/>
      <w:r w:rsidRPr="002A6063">
        <w:rPr>
          <w:b/>
          <w:u w:val="single"/>
          <w:lang w:val="de-CH"/>
        </w:rPr>
        <w:t>of</w:t>
      </w:r>
      <w:proofErr w:type="spellEnd"/>
      <w:r w:rsidRPr="002A6063">
        <w:rPr>
          <w:b/>
          <w:u w:val="single"/>
          <w:lang w:val="de-CH"/>
        </w:rPr>
        <w:t xml:space="preserve"> </w:t>
      </w:r>
      <w:proofErr w:type="spellStart"/>
      <w:proofErr w:type="gramStart"/>
      <w:r w:rsidRPr="002A6063">
        <w:rPr>
          <w:b/>
          <w:u w:val="single"/>
          <w:lang w:val="de-CH"/>
        </w:rPr>
        <w:t>text</w:t>
      </w:r>
      <w:proofErr w:type="spellEnd"/>
      <w:r w:rsidRPr="002A6063">
        <w:rPr>
          <w:b/>
          <w:u w:val="single"/>
          <w:lang w:val="de-CH"/>
        </w:rPr>
        <w:t xml:space="preserve"> :</w:t>
      </w:r>
      <w:proofErr w:type="gramEnd"/>
      <w:r w:rsidRPr="00F036FA">
        <w:rPr>
          <w:lang w:val="de-CH"/>
        </w:rPr>
        <w:t xml:space="preserve">   https://www.youtube.com/watch?v=nz9eOk5XOtI&amp;ab_channel=KevinKorduner</w:t>
      </w:r>
    </w:p>
    <w:p w14:paraId="59A40403" w14:textId="77777777" w:rsidR="00F036FA" w:rsidRPr="00F036FA" w:rsidRDefault="002A6063" w:rsidP="00F036FA">
      <w:proofErr w:type="gramStart"/>
      <w:r w:rsidRPr="002A6063">
        <w:rPr>
          <w:b/>
          <w:u w:val="single"/>
        </w:rPr>
        <w:t>raccourcis</w:t>
      </w:r>
      <w:r w:rsidR="00F036FA">
        <w:t xml:space="preserve"> .</w:t>
      </w:r>
      <w:proofErr w:type="gramEnd"/>
      <w:r w:rsidR="00F036FA">
        <w:t>^: https://tcharles.developpez.com/simul/</w:t>
      </w:r>
    </w:p>
    <w:p w14:paraId="043AC05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6" w:name="_Toc25553330"/>
      <w:bookmarkStart w:id="57" w:name="_Toc71703266"/>
      <w:bookmarkStart w:id="58" w:name="_Toc5571972"/>
      <w:r w:rsidRPr="00791020">
        <w:rPr>
          <w:i w:val="0"/>
          <w:iCs/>
        </w:rPr>
        <w:t xml:space="preserve">Journal de bord </w:t>
      </w:r>
      <w:bookmarkEnd w:id="56"/>
      <w:bookmarkEnd w:id="57"/>
      <w:r w:rsidR="00E109AA">
        <w:rPr>
          <w:i w:val="0"/>
          <w:iCs/>
        </w:rPr>
        <w:t>du projet</w:t>
      </w:r>
      <w:bookmarkEnd w:id="58"/>
    </w:p>
    <w:p w14:paraId="5CF13D2A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14:paraId="67A4D80C" w14:textId="77777777" w:rsidTr="0057186B">
        <w:tc>
          <w:tcPr>
            <w:tcW w:w="1418" w:type="dxa"/>
          </w:tcPr>
          <w:p w14:paraId="2DC46E9E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</w:tcPr>
          <w:p w14:paraId="63D46EA0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57186B" w14:paraId="10CE0B8C" w14:textId="77777777" w:rsidTr="0057186B">
        <w:tc>
          <w:tcPr>
            <w:tcW w:w="1418" w:type="dxa"/>
          </w:tcPr>
          <w:p w14:paraId="3A014217" w14:textId="77777777" w:rsidR="0057186B" w:rsidRDefault="0057186B" w:rsidP="0057186B">
            <w:r>
              <w:t>25.03.2019</w:t>
            </w:r>
          </w:p>
        </w:tc>
        <w:tc>
          <w:tcPr>
            <w:tcW w:w="7368" w:type="dxa"/>
          </w:tcPr>
          <w:p w14:paraId="5D513E40" w14:textId="77777777" w:rsidR="0057186B" w:rsidRDefault="0057186B" w:rsidP="0057186B">
            <w:r>
              <w:t>Publication de la première version du document de projets</w:t>
            </w:r>
          </w:p>
        </w:tc>
      </w:tr>
      <w:tr w:rsidR="0057186B" w14:paraId="53938E67" w14:textId="77777777" w:rsidTr="0057186B">
        <w:tc>
          <w:tcPr>
            <w:tcW w:w="1418" w:type="dxa"/>
          </w:tcPr>
          <w:p w14:paraId="4B9DBBB9" w14:textId="77777777" w:rsidR="0057186B" w:rsidRDefault="0057186B" w:rsidP="0057186B">
            <w:r>
              <w:t>25.03.2019</w:t>
            </w:r>
          </w:p>
        </w:tc>
        <w:tc>
          <w:tcPr>
            <w:tcW w:w="7368" w:type="dxa"/>
          </w:tcPr>
          <w:p w14:paraId="7D377514" w14:textId="77777777" w:rsidR="0057186B" w:rsidRDefault="0057186B" w:rsidP="00F40D4E">
            <w:r>
              <w:t xml:space="preserve">Sprint 2 </w:t>
            </w:r>
            <w:proofErr w:type="spellStart"/>
            <w:proofErr w:type="gramStart"/>
            <w:r>
              <w:t>review</w:t>
            </w:r>
            <w:proofErr w:type="spellEnd"/>
            <w:r>
              <w:t xml:space="preserve">  avec</w:t>
            </w:r>
            <w:proofErr w:type="gramEnd"/>
            <w:r>
              <w:t xml:space="preserve"> Monsieur </w:t>
            </w:r>
            <w:r w:rsidR="00F40D4E">
              <w:t>Carrel début sprint 3</w:t>
            </w:r>
          </w:p>
        </w:tc>
      </w:tr>
      <w:tr w:rsidR="0057186B" w14:paraId="0B0D2D8D" w14:textId="77777777" w:rsidTr="0057186B">
        <w:tc>
          <w:tcPr>
            <w:tcW w:w="1418" w:type="dxa"/>
          </w:tcPr>
          <w:p w14:paraId="5ECAF549" w14:textId="77777777" w:rsidR="0057186B" w:rsidRDefault="0057186B" w:rsidP="0057186B">
            <w:r>
              <w:t>28.03.2019</w:t>
            </w:r>
          </w:p>
        </w:tc>
        <w:tc>
          <w:tcPr>
            <w:tcW w:w="7368" w:type="dxa"/>
          </w:tcPr>
          <w:p w14:paraId="2B30D2A1" w14:textId="77777777" w:rsidR="0057186B" w:rsidRDefault="0057186B" w:rsidP="0057186B">
            <w:r>
              <w:t xml:space="preserve">Sprint 3 </w:t>
            </w:r>
            <w:proofErr w:type="spellStart"/>
            <w:proofErr w:type="gramStart"/>
            <w:r>
              <w:t>review</w:t>
            </w:r>
            <w:proofErr w:type="spellEnd"/>
            <w:r>
              <w:t xml:space="preserve">  avec</w:t>
            </w:r>
            <w:proofErr w:type="gramEnd"/>
            <w:r>
              <w:t xml:space="preserve"> Monsieur </w:t>
            </w:r>
            <w:r w:rsidR="00F40D4E">
              <w:t>Carrel début sprint 4</w:t>
            </w:r>
          </w:p>
        </w:tc>
      </w:tr>
      <w:tr w:rsidR="0057186B" w14:paraId="416DF39A" w14:textId="77777777" w:rsidTr="0057186B">
        <w:tc>
          <w:tcPr>
            <w:tcW w:w="1418" w:type="dxa"/>
          </w:tcPr>
          <w:p w14:paraId="13994381" w14:textId="77777777" w:rsidR="0057186B" w:rsidRDefault="0057186B" w:rsidP="0057186B">
            <w:r>
              <w:t>28.03.2019</w:t>
            </w:r>
          </w:p>
        </w:tc>
        <w:tc>
          <w:tcPr>
            <w:tcW w:w="7368" w:type="dxa"/>
          </w:tcPr>
          <w:p w14:paraId="79BF7810" w14:textId="77777777" w:rsidR="0057186B" w:rsidRDefault="0057186B" w:rsidP="0057186B">
            <w:r>
              <w:t xml:space="preserve">Sprint 4 </w:t>
            </w:r>
            <w:proofErr w:type="spellStart"/>
            <w:proofErr w:type="gramStart"/>
            <w:r>
              <w:t>review</w:t>
            </w:r>
            <w:proofErr w:type="spellEnd"/>
            <w:r>
              <w:t xml:space="preserve">  avec</w:t>
            </w:r>
            <w:proofErr w:type="gramEnd"/>
            <w:r>
              <w:t xml:space="preserve"> Monsieur </w:t>
            </w:r>
            <w:r w:rsidR="00F40D4E">
              <w:t>Carrel début sprint 5</w:t>
            </w:r>
          </w:p>
        </w:tc>
      </w:tr>
      <w:tr w:rsidR="0057186B" w14:paraId="4EA2C57E" w14:textId="77777777" w:rsidTr="0057186B">
        <w:tc>
          <w:tcPr>
            <w:tcW w:w="1418" w:type="dxa"/>
          </w:tcPr>
          <w:p w14:paraId="3227231A" w14:textId="77777777" w:rsidR="0057186B" w:rsidRDefault="008B0D0A" w:rsidP="008B0D0A">
            <w:pPr>
              <w:jc w:val="center"/>
            </w:pPr>
            <w:r>
              <w:t>…</w:t>
            </w:r>
          </w:p>
        </w:tc>
        <w:tc>
          <w:tcPr>
            <w:tcW w:w="7368" w:type="dxa"/>
          </w:tcPr>
          <w:p w14:paraId="227A7337" w14:textId="77777777" w:rsidR="0057186B" w:rsidRPr="006C7BED" w:rsidRDefault="00754804" w:rsidP="0057186B">
            <w:pPr>
              <w:rPr>
                <w:color w:val="FF0000"/>
              </w:rPr>
            </w:pPr>
            <w:r w:rsidRPr="006C7BED">
              <w:rPr>
                <w:color w:val="FF0000"/>
              </w:rPr>
              <w:t xml:space="preserve">Attente </w:t>
            </w:r>
            <w:proofErr w:type="spellStart"/>
            <w:r w:rsidRPr="006C7BED">
              <w:rPr>
                <w:color w:val="FF0000"/>
              </w:rPr>
              <w:t>review</w:t>
            </w:r>
            <w:proofErr w:type="spellEnd"/>
            <w:r w:rsidRPr="006C7BED">
              <w:rPr>
                <w:color w:val="FF0000"/>
              </w:rPr>
              <w:t xml:space="preserve"> final</w:t>
            </w:r>
            <w:r w:rsidR="001128C1">
              <w:rPr>
                <w:color w:val="FF0000"/>
              </w:rPr>
              <w:t xml:space="preserve"> avec</w:t>
            </w:r>
            <w:r w:rsidRPr="006C7BED">
              <w:rPr>
                <w:color w:val="FF0000"/>
              </w:rPr>
              <w:t xml:space="preserve"> </w:t>
            </w:r>
            <w:proofErr w:type="spellStart"/>
            <w:r w:rsidRPr="006C7BED">
              <w:rPr>
                <w:color w:val="FF0000"/>
              </w:rPr>
              <w:t>review</w:t>
            </w:r>
            <w:proofErr w:type="spellEnd"/>
            <w:r w:rsidRPr="006C7BED">
              <w:rPr>
                <w:color w:val="FF0000"/>
              </w:rPr>
              <w:t xml:space="preserve"> Sprint 5, Sprint 6 et Sprint 7</w:t>
            </w:r>
          </w:p>
        </w:tc>
      </w:tr>
      <w:tr w:rsidR="0057186B" w14:paraId="41C3C12B" w14:textId="77777777" w:rsidTr="0057186B">
        <w:tc>
          <w:tcPr>
            <w:tcW w:w="1418" w:type="dxa"/>
          </w:tcPr>
          <w:p w14:paraId="557F5BAC" w14:textId="77777777" w:rsidR="0057186B" w:rsidRDefault="0057186B" w:rsidP="0057186B"/>
        </w:tc>
        <w:tc>
          <w:tcPr>
            <w:tcW w:w="7368" w:type="dxa"/>
          </w:tcPr>
          <w:p w14:paraId="11ECBAB7" w14:textId="77777777" w:rsidR="0057186B" w:rsidRDefault="0057186B" w:rsidP="0057186B"/>
        </w:tc>
      </w:tr>
    </w:tbl>
    <w:p w14:paraId="0DD65B6D" w14:textId="77777777"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5F874" w14:textId="77777777" w:rsidR="0045339A" w:rsidRDefault="0045339A">
      <w:r>
        <w:separator/>
      </w:r>
    </w:p>
  </w:endnote>
  <w:endnote w:type="continuationSeparator" w:id="0">
    <w:p w14:paraId="57F0DD5B" w14:textId="77777777" w:rsidR="0045339A" w:rsidRDefault="0045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Extrabold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3146" w14:textId="6CEC5096" w:rsidR="00FF2E62" w:rsidRDefault="00FF2E62">
    <w:pPr>
      <w:pStyle w:val="Pieddepage"/>
      <w:pBdr>
        <w:top w:val="single" w:sz="4" w:space="1" w:color="auto"/>
      </w:pBdr>
    </w:pPr>
    <w:r>
      <w:t xml:space="preserve">Johnny </w:t>
    </w:r>
    <w:proofErr w:type="spellStart"/>
    <w:r>
      <w:t>Vaca</w:t>
    </w:r>
    <w:proofErr w:type="spellEnd"/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7</w:t>
    </w:r>
    <w:r>
      <w:rPr>
        <w:rStyle w:val="Numrodepage"/>
      </w:rPr>
      <w:fldChar w:fldCharType="end"/>
    </w:r>
    <w:r>
      <w:tab/>
    </w:r>
    <w:r>
      <w:fldChar w:fldCharType="begin"/>
    </w:r>
    <w:r>
      <w:instrText xml:space="preserve"> SAVEDATE  \@ "d MMMM yyyy"  \* MERGEFORMAT </w:instrText>
    </w:r>
    <w:r>
      <w:fldChar w:fldCharType="separate"/>
    </w:r>
    <w:r>
      <w:rPr>
        <w:noProof/>
      </w:rPr>
      <w:t>7 avril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AE194" w14:textId="77777777" w:rsidR="0045339A" w:rsidRDefault="0045339A">
      <w:r>
        <w:separator/>
      </w:r>
    </w:p>
  </w:footnote>
  <w:footnote w:type="continuationSeparator" w:id="0">
    <w:p w14:paraId="6328E2C0" w14:textId="77777777" w:rsidR="0045339A" w:rsidRDefault="00453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CBE12" w14:textId="77777777" w:rsidR="00FF2E62" w:rsidRDefault="00FF2E62" w:rsidP="00F87E64">
    <w:pPr>
      <w:pStyle w:val="En-tte"/>
      <w:pBdr>
        <w:bottom w:val="single" w:sz="4" w:space="1" w:color="auto"/>
      </w:pBdr>
      <w:ind w:firstLine="708"/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6D27963E" wp14:editId="22BBC8CE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Cs/>
        <w:noProof/>
        <w:sz w:val="36"/>
      </w:rPr>
      <w:tab/>
    </w:r>
    <w:r>
      <w:rPr>
        <w:rFonts w:ascii="Impact" w:hAnsi="Impact"/>
        <w:b/>
        <w:bCs/>
        <w:noProof/>
        <w:sz w:val="36"/>
        <w:u w:val="single"/>
      </w:rPr>
      <w:t>Bataille Navale</w:t>
    </w:r>
    <w:r>
      <w:rPr>
        <w:rFonts w:cstheme="minorHAnsi"/>
        <w:bCs/>
        <w:noProof/>
        <w:szCs w:val="24"/>
      </w:rPr>
      <w:tab/>
    </w:r>
  </w:p>
  <w:p w14:paraId="67C4B0DF" w14:textId="77777777" w:rsidR="00FF2E62" w:rsidRDefault="00FF2E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7182E"/>
    <w:multiLevelType w:val="hybridMultilevel"/>
    <w:tmpl w:val="8564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4103"/>
    <w:multiLevelType w:val="hybridMultilevel"/>
    <w:tmpl w:val="C30400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210ED"/>
    <w:multiLevelType w:val="hybridMultilevel"/>
    <w:tmpl w:val="A4968A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D41DC"/>
    <w:multiLevelType w:val="hybridMultilevel"/>
    <w:tmpl w:val="7248905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FF35F78"/>
    <w:multiLevelType w:val="hybridMultilevel"/>
    <w:tmpl w:val="ACF4BB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70AFD"/>
    <w:multiLevelType w:val="hybridMultilevel"/>
    <w:tmpl w:val="5CBC19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4898"/>
    <w:multiLevelType w:val="hybridMultilevel"/>
    <w:tmpl w:val="569ABF7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4490AF9"/>
    <w:multiLevelType w:val="hybridMultilevel"/>
    <w:tmpl w:val="31A25CE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F5C8E"/>
    <w:multiLevelType w:val="hybridMultilevel"/>
    <w:tmpl w:val="8AB00F6E"/>
    <w:lvl w:ilvl="0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3600" w:hanging="360"/>
      </w:pPr>
    </w:lvl>
    <w:lvl w:ilvl="2" w:tplc="100C001B" w:tentative="1">
      <w:start w:val="1"/>
      <w:numFmt w:val="lowerRoman"/>
      <w:lvlText w:val="%3."/>
      <w:lvlJc w:val="right"/>
      <w:pPr>
        <w:ind w:left="4320" w:hanging="180"/>
      </w:pPr>
    </w:lvl>
    <w:lvl w:ilvl="3" w:tplc="100C000F" w:tentative="1">
      <w:start w:val="1"/>
      <w:numFmt w:val="decimal"/>
      <w:lvlText w:val="%4."/>
      <w:lvlJc w:val="left"/>
      <w:pPr>
        <w:ind w:left="5040" w:hanging="360"/>
      </w:pPr>
    </w:lvl>
    <w:lvl w:ilvl="4" w:tplc="100C0019" w:tentative="1">
      <w:start w:val="1"/>
      <w:numFmt w:val="lowerLetter"/>
      <w:lvlText w:val="%5."/>
      <w:lvlJc w:val="left"/>
      <w:pPr>
        <w:ind w:left="5760" w:hanging="360"/>
      </w:pPr>
    </w:lvl>
    <w:lvl w:ilvl="5" w:tplc="100C001B" w:tentative="1">
      <w:start w:val="1"/>
      <w:numFmt w:val="lowerRoman"/>
      <w:lvlText w:val="%6."/>
      <w:lvlJc w:val="right"/>
      <w:pPr>
        <w:ind w:left="6480" w:hanging="180"/>
      </w:pPr>
    </w:lvl>
    <w:lvl w:ilvl="6" w:tplc="100C000F" w:tentative="1">
      <w:start w:val="1"/>
      <w:numFmt w:val="decimal"/>
      <w:lvlText w:val="%7."/>
      <w:lvlJc w:val="left"/>
      <w:pPr>
        <w:ind w:left="7200" w:hanging="360"/>
      </w:pPr>
    </w:lvl>
    <w:lvl w:ilvl="7" w:tplc="100C0019" w:tentative="1">
      <w:start w:val="1"/>
      <w:numFmt w:val="lowerLetter"/>
      <w:lvlText w:val="%8."/>
      <w:lvlJc w:val="left"/>
      <w:pPr>
        <w:ind w:left="7920" w:hanging="360"/>
      </w:pPr>
    </w:lvl>
    <w:lvl w:ilvl="8" w:tplc="10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4146BBA"/>
    <w:multiLevelType w:val="hybridMultilevel"/>
    <w:tmpl w:val="487A05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5121964"/>
    <w:multiLevelType w:val="hybridMultilevel"/>
    <w:tmpl w:val="6DBE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4D741E1E"/>
    <w:multiLevelType w:val="hybridMultilevel"/>
    <w:tmpl w:val="2078F6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83E3B"/>
    <w:multiLevelType w:val="hybridMultilevel"/>
    <w:tmpl w:val="1FB238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BD11B2"/>
    <w:multiLevelType w:val="hybridMultilevel"/>
    <w:tmpl w:val="19D8EFA8"/>
    <w:lvl w:ilvl="0" w:tplc="6AD02D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E7D0B"/>
    <w:multiLevelType w:val="hybridMultilevel"/>
    <w:tmpl w:val="B32C25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7E28D6"/>
    <w:multiLevelType w:val="multilevel"/>
    <w:tmpl w:val="783636D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46D7144"/>
    <w:multiLevelType w:val="hybridMultilevel"/>
    <w:tmpl w:val="16200B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2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B31D04"/>
    <w:multiLevelType w:val="hybridMultilevel"/>
    <w:tmpl w:val="BF5EF1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3736"/>
    <w:multiLevelType w:val="multilevel"/>
    <w:tmpl w:val="0C58E0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"/>
  </w:num>
  <w:num w:numId="3">
    <w:abstractNumId w:val="11"/>
  </w:num>
  <w:num w:numId="4">
    <w:abstractNumId w:val="42"/>
  </w:num>
  <w:num w:numId="5">
    <w:abstractNumId w:val="33"/>
  </w:num>
  <w:num w:numId="6">
    <w:abstractNumId w:val="14"/>
  </w:num>
  <w:num w:numId="7">
    <w:abstractNumId w:val="35"/>
  </w:num>
  <w:num w:numId="8">
    <w:abstractNumId w:val="47"/>
  </w:num>
  <w:num w:numId="9">
    <w:abstractNumId w:val="8"/>
  </w:num>
  <w:num w:numId="10">
    <w:abstractNumId w:val="22"/>
  </w:num>
  <w:num w:numId="11">
    <w:abstractNumId w:val="30"/>
  </w:num>
  <w:num w:numId="12">
    <w:abstractNumId w:val="23"/>
  </w:num>
  <w:num w:numId="13">
    <w:abstractNumId w:val="41"/>
  </w:num>
  <w:num w:numId="14">
    <w:abstractNumId w:val="0"/>
  </w:num>
  <w:num w:numId="15">
    <w:abstractNumId w:val="4"/>
  </w:num>
  <w:num w:numId="16">
    <w:abstractNumId w:val="19"/>
  </w:num>
  <w:num w:numId="17">
    <w:abstractNumId w:val="9"/>
  </w:num>
  <w:num w:numId="18">
    <w:abstractNumId w:val="46"/>
  </w:num>
  <w:num w:numId="19">
    <w:abstractNumId w:val="37"/>
  </w:num>
  <w:num w:numId="20">
    <w:abstractNumId w:val="48"/>
  </w:num>
  <w:num w:numId="21">
    <w:abstractNumId w:val="34"/>
  </w:num>
  <w:num w:numId="22">
    <w:abstractNumId w:val="43"/>
  </w:num>
  <w:num w:numId="23">
    <w:abstractNumId w:val="16"/>
  </w:num>
  <w:num w:numId="24">
    <w:abstractNumId w:val="29"/>
  </w:num>
  <w:num w:numId="25">
    <w:abstractNumId w:val="7"/>
  </w:num>
  <w:num w:numId="26">
    <w:abstractNumId w:val="26"/>
  </w:num>
  <w:num w:numId="27">
    <w:abstractNumId w:val="15"/>
  </w:num>
  <w:num w:numId="28">
    <w:abstractNumId w:val="36"/>
  </w:num>
  <w:num w:numId="29">
    <w:abstractNumId w:val="10"/>
  </w:num>
  <w:num w:numId="30">
    <w:abstractNumId w:val="25"/>
  </w:num>
  <w:num w:numId="31">
    <w:abstractNumId w:val="20"/>
  </w:num>
  <w:num w:numId="32">
    <w:abstractNumId w:val="6"/>
  </w:num>
  <w:num w:numId="33">
    <w:abstractNumId w:val="17"/>
  </w:num>
  <w:num w:numId="34">
    <w:abstractNumId w:val="32"/>
  </w:num>
  <w:num w:numId="35">
    <w:abstractNumId w:val="31"/>
  </w:num>
  <w:num w:numId="36">
    <w:abstractNumId w:val="24"/>
  </w:num>
  <w:num w:numId="37">
    <w:abstractNumId w:val="1"/>
  </w:num>
  <w:num w:numId="38">
    <w:abstractNumId w:val="39"/>
  </w:num>
  <w:num w:numId="39">
    <w:abstractNumId w:val="27"/>
  </w:num>
  <w:num w:numId="40">
    <w:abstractNumId w:val="40"/>
  </w:num>
  <w:num w:numId="41">
    <w:abstractNumId w:val="44"/>
  </w:num>
  <w:num w:numId="42">
    <w:abstractNumId w:val="13"/>
  </w:num>
  <w:num w:numId="43">
    <w:abstractNumId w:val="2"/>
  </w:num>
  <w:num w:numId="44">
    <w:abstractNumId w:val="38"/>
  </w:num>
  <w:num w:numId="45">
    <w:abstractNumId w:val="12"/>
  </w:num>
  <w:num w:numId="46">
    <w:abstractNumId w:val="18"/>
  </w:num>
  <w:num w:numId="47">
    <w:abstractNumId w:val="5"/>
  </w:num>
  <w:num w:numId="48">
    <w:abstractNumId w:val="28"/>
  </w:num>
  <w:num w:numId="49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96"/>
    <w:rsid w:val="0001512B"/>
    <w:rsid w:val="000212D4"/>
    <w:rsid w:val="00046B84"/>
    <w:rsid w:val="0005613A"/>
    <w:rsid w:val="000603D2"/>
    <w:rsid w:val="00071B7B"/>
    <w:rsid w:val="00077459"/>
    <w:rsid w:val="000A7811"/>
    <w:rsid w:val="000B2FCA"/>
    <w:rsid w:val="000C267D"/>
    <w:rsid w:val="000C7908"/>
    <w:rsid w:val="000F163C"/>
    <w:rsid w:val="00106180"/>
    <w:rsid w:val="00110C69"/>
    <w:rsid w:val="001128C1"/>
    <w:rsid w:val="00124E46"/>
    <w:rsid w:val="00136EEC"/>
    <w:rsid w:val="001404C3"/>
    <w:rsid w:val="00152224"/>
    <w:rsid w:val="00155623"/>
    <w:rsid w:val="001561FF"/>
    <w:rsid w:val="00172C7C"/>
    <w:rsid w:val="001833A0"/>
    <w:rsid w:val="00184E52"/>
    <w:rsid w:val="001A3CEC"/>
    <w:rsid w:val="001A5757"/>
    <w:rsid w:val="001B7271"/>
    <w:rsid w:val="001B7C29"/>
    <w:rsid w:val="001C0299"/>
    <w:rsid w:val="001C29DB"/>
    <w:rsid w:val="001D7730"/>
    <w:rsid w:val="001F3DB1"/>
    <w:rsid w:val="001F3FBE"/>
    <w:rsid w:val="001F6623"/>
    <w:rsid w:val="00205685"/>
    <w:rsid w:val="002066EB"/>
    <w:rsid w:val="00212505"/>
    <w:rsid w:val="00213BB2"/>
    <w:rsid w:val="00232E9F"/>
    <w:rsid w:val="0024287C"/>
    <w:rsid w:val="00244E89"/>
    <w:rsid w:val="00245601"/>
    <w:rsid w:val="0024701C"/>
    <w:rsid w:val="002626ED"/>
    <w:rsid w:val="002655DE"/>
    <w:rsid w:val="00274746"/>
    <w:rsid w:val="00281546"/>
    <w:rsid w:val="0028177F"/>
    <w:rsid w:val="00285942"/>
    <w:rsid w:val="0029644D"/>
    <w:rsid w:val="00297836"/>
    <w:rsid w:val="002A1DB5"/>
    <w:rsid w:val="002A6063"/>
    <w:rsid w:val="002B1F85"/>
    <w:rsid w:val="002B6978"/>
    <w:rsid w:val="002C4C01"/>
    <w:rsid w:val="002C6F74"/>
    <w:rsid w:val="002C761B"/>
    <w:rsid w:val="002E5622"/>
    <w:rsid w:val="002F044A"/>
    <w:rsid w:val="002F39FF"/>
    <w:rsid w:val="00300590"/>
    <w:rsid w:val="00301E7E"/>
    <w:rsid w:val="003145F6"/>
    <w:rsid w:val="00316B6B"/>
    <w:rsid w:val="00331792"/>
    <w:rsid w:val="003328AE"/>
    <w:rsid w:val="00332910"/>
    <w:rsid w:val="00337744"/>
    <w:rsid w:val="003403B5"/>
    <w:rsid w:val="00346631"/>
    <w:rsid w:val="0035086F"/>
    <w:rsid w:val="00360243"/>
    <w:rsid w:val="00371ECE"/>
    <w:rsid w:val="00373E0A"/>
    <w:rsid w:val="00387E54"/>
    <w:rsid w:val="003A4368"/>
    <w:rsid w:val="003A4932"/>
    <w:rsid w:val="003D6258"/>
    <w:rsid w:val="003D7F96"/>
    <w:rsid w:val="003F2179"/>
    <w:rsid w:val="0040128D"/>
    <w:rsid w:val="004020E3"/>
    <w:rsid w:val="00404169"/>
    <w:rsid w:val="004168B6"/>
    <w:rsid w:val="00432F3D"/>
    <w:rsid w:val="004502D9"/>
    <w:rsid w:val="0045339A"/>
    <w:rsid w:val="004562E7"/>
    <w:rsid w:val="004611FD"/>
    <w:rsid w:val="00462C42"/>
    <w:rsid w:val="004670FD"/>
    <w:rsid w:val="00493AAB"/>
    <w:rsid w:val="0049659A"/>
    <w:rsid w:val="004A148E"/>
    <w:rsid w:val="004A30E6"/>
    <w:rsid w:val="004A548C"/>
    <w:rsid w:val="004B2323"/>
    <w:rsid w:val="004B6571"/>
    <w:rsid w:val="004C056D"/>
    <w:rsid w:val="004C1895"/>
    <w:rsid w:val="004C38FB"/>
    <w:rsid w:val="004D2F9B"/>
    <w:rsid w:val="004E7674"/>
    <w:rsid w:val="004F521F"/>
    <w:rsid w:val="00501DA8"/>
    <w:rsid w:val="005108F6"/>
    <w:rsid w:val="0051202F"/>
    <w:rsid w:val="005143EF"/>
    <w:rsid w:val="00516121"/>
    <w:rsid w:val="005222F6"/>
    <w:rsid w:val="00525D99"/>
    <w:rsid w:val="005536D2"/>
    <w:rsid w:val="005555D6"/>
    <w:rsid w:val="0057186B"/>
    <w:rsid w:val="00577704"/>
    <w:rsid w:val="00591119"/>
    <w:rsid w:val="005B43CB"/>
    <w:rsid w:val="005D368E"/>
    <w:rsid w:val="005E18C0"/>
    <w:rsid w:val="005E1E76"/>
    <w:rsid w:val="005F2769"/>
    <w:rsid w:val="00612FE1"/>
    <w:rsid w:val="006226C6"/>
    <w:rsid w:val="0063076D"/>
    <w:rsid w:val="006340C4"/>
    <w:rsid w:val="00641AD2"/>
    <w:rsid w:val="00647474"/>
    <w:rsid w:val="00647782"/>
    <w:rsid w:val="0066128D"/>
    <w:rsid w:val="006679E6"/>
    <w:rsid w:val="00682F47"/>
    <w:rsid w:val="00684B3D"/>
    <w:rsid w:val="006C7BED"/>
    <w:rsid w:val="006E1F6A"/>
    <w:rsid w:val="006E2C58"/>
    <w:rsid w:val="006F2F14"/>
    <w:rsid w:val="006F5F15"/>
    <w:rsid w:val="0070535F"/>
    <w:rsid w:val="00716E7F"/>
    <w:rsid w:val="00725FCE"/>
    <w:rsid w:val="00726EB7"/>
    <w:rsid w:val="00732B17"/>
    <w:rsid w:val="0075205B"/>
    <w:rsid w:val="00754804"/>
    <w:rsid w:val="007577FF"/>
    <w:rsid w:val="0076568A"/>
    <w:rsid w:val="00767095"/>
    <w:rsid w:val="007676A0"/>
    <w:rsid w:val="0078056D"/>
    <w:rsid w:val="00782186"/>
    <w:rsid w:val="00784363"/>
    <w:rsid w:val="00791020"/>
    <w:rsid w:val="00797537"/>
    <w:rsid w:val="007A2CC8"/>
    <w:rsid w:val="007B7008"/>
    <w:rsid w:val="007C4E4F"/>
    <w:rsid w:val="007C53D3"/>
    <w:rsid w:val="007D4613"/>
    <w:rsid w:val="007D690B"/>
    <w:rsid w:val="007F1B7C"/>
    <w:rsid w:val="00810BC9"/>
    <w:rsid w:val="00811908"/>
    <w:rsid w:val="00817EC4"/>
    <w:rsid w:val="0082297C"/>
    <w:rsid w:val="00831265"/>
    <w:rsid w:val="0083170D"/>
    <w:rsid w:val="00840A71"/>
    <w:rsid w:val="008658D9"/>
    <w:rsid w:val="00895B96"/>
    <w:rsid w:val="008B0D0A"/>
    <w:rsid w:val="008B1EAB"/>
    <w:rsid w:val="008D7200"/>
    <w:rsid w:val="008E5737"/>
    <w:rsid w:val="008F2D21"/>
    <w:rsid w:val="009004AB"/>
    <w:rsid w:val="00916ED9"/>
    <w:rsid w:val="009319BC"/>
    <w:rsid w:val="00953C1E"/>
    <w:rsid w:val="009761E9"/>
    <w:rsid w:val="00977D2A"/>
    <w:rsid w:val="0098344E"/>
    <w:rsid w:val="00992256"/>
    <w:rsid w:val="009B3245"/>
    <w:rsid w:val="009D2B2B"/>
    <w:rsid w:val="009D4731"/>
    <w:rsid w:val="009F64CF"/>
    <w:rsid w:val="00A06ED7"/>
    <w:rsid w:val="00A12DC3"/>
    <w:rsid w:val="00A14804"/>
    <w:rsid w:val="00A22B3E"/>
    <w:rsid w:val="00A3062E"/>
    <w:rsid w:val="00A61BD8"/>
    <w:rsid w:val="00A65065"/>
    <w:rsid w:val="00A70F6A"/>
    <w:rsid w:val="00A92AFE"/>
    <w:rsid w:val="00AA0785"/>
    <w:rsid w:val="00AB2DB7"/>
    <w:rsid w:val="00AB359C"/>
    <w:rsid w:val="00AB5578"/>
    <w:rsid w:val="00AC2341"/>
    <w:rsid w:val="00AC6EA5"/>
    <w:rsid w:val="00AC72F1"/>
    <w:rsid w:val="00AD1C35"/>
    <w:rsid w:val="00AE470C"/>
    <w:rsid w:val="00AF618A"/>
    <w:rsid w:val="00B007E7"/>
    <w:rsid w:val="00B10E00"/>
    <w:rsid w:val="00B263B7"/>
    <w:rsid w:val="00B31079"/>
    <w:rsid w:val="00B54F2A"/>
    <w:rsid w:val="00B557E4"/>
    <w:rsid w:val="00B55C59"/>
    <w:rsid w:val="00B673BB"/>
    <w:rsid w:val="00B81E9D"/>
    <w:rsid w:val="00B863AE"/>
    <w:rsid w:val="00B9358C"/>
    <w:rsid w:val="00BA0394"/>
    <w:rsid w:val="00BA0FF8"/>
    <w:rsid w:val="00BF07B2"/>
    <w:rsid w:val="00C012CB"/>
    <w:rsid w:val="00C2325E"/>
    <w:rsid w:val="00C315ED"/>
    <w:rsid w:val="00C442A3"/>
    <w:rsid w:val="00C505B1"/>
    <w:rsid w:val="00C602FF"/>
    <w:rsid w:val="00C70DE0"/>
    <w:rsid w:val="00C85B1A"/>
    <w:rsid w:val="00C930E9"/>
    <w:rsid w:val="00CB0E02"/>
    <w:rsid w:val="00CB3227"/>
    <w:rsid w:val="00CD19ED"/>
    <w:rsid w:val="00CD212A"/>
    <w:rsid w:val="00CD3214"/>
    <w:rsid w:val="00CF39A8"/>
    <w:rsid w:val="00D01902"/>
    <w:rsid w:val="00D039AE"/>
    <w:rsid w:val="00D069EA"/>
    <w:rsid w:val="00D14A10"/>
    <w:rsid w:val="00D220CA"/>
    <w:rsid w:val="00D23E24"/>
    <w:rsid w:val="00D27D9A"/>
    <w:rsid w:val="00D33FC4"/>
    <w:rsid w:val="00D430E4"/>
    <w:rsid w:val="00D43588"/>
    <w:rsid w:val="00D63EF3"/>
    <w:rsid w:val="00D728D2"/>
    <w:rsid w:val="00D82069"/>
    <w:rsid w:val="00DA482F"/>
    <w:rsid w:val="00DA4CCB"/>
    <w:rsid w:val="00DB2183"/>
    <w:rsid w:val="00DB441F"/>
    <w:rsid w:val="00DB4900"/>
    <w:rsid w:val="00DB749B"/>
    <w:rsid w:val="00E109AA"/>
    <w:rsid w:val="00E30CDF"/>
    <w:rsid w:val="00E42F56"/>
    <w:rsid w:val="00E63311"/>
    <w:rsid w:val="00E67F6E"/>
    <w:rsid w:val="00E71298"/>
    <w:rsid w:val="00E72A72"/>
    <w:rsid w:val="00E776C7"/>
    <w:rsid w:val="00EA4117"/>
    <w:rsid w:val="00EA45DA"/>
    <w:rsid w:val="00EB7504"/>
    <w:rsid w:val="00EC0F78"/>
    <w:rsid w:val="00ED3A54"/>
    <w:rsid w:val="00ED50C4"/>
    <w:rsid w:val="00EE367E"/>
    <w:rsid w:val="00EE71EA"/>
    <w:rsid w:val="00F028FF"/>
    <w:rsid w:val="00F036FA"/>
    <w:rsid w:val="00F0384F"/>
    <w:rsid w:val="00F06E17"/>
    <w:rsid w:val="00F127FD"/>
    <w:rsid w:val="00F40D4E"/>
    <w:rsid w:val="00F45661"/>
    <w:rsid w:val="00F4653D"/>
    <w:rsid w:val="00F4663F"/>
    <w:rsid w:val="00F53ED8"/>
    <w:rsid w:val="00F63490"/>
    <w:rsid w:val="00F7204F"/>
    <w:rsid w:val="00F83E22"/>
    <w:rsid w:val="00F844DA"/>
    <w:rsid w:val="00F85D1D"/>
    <w:rsid w:val="00F87E64"/>
    <w:rsid w:val="00F942B1"/>
    <w:rsid w:val="00FC02AA"/>
    <w:rsid w:val="00FC1C57"/>
    <w:rsid w:val="00FD4C74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940D91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27FD"/>
    <w:rPr>
      <w:rFonts w:asciiTheme="minorHAnsi" w:hAnsiTheme="minorHAnsi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38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8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8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9644D"/>
    <w:pPr>
      <w:keepNext/>
      <w:numPr>
        <w:ilvl w:val="3"/>
        <w:numId w:val="38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8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8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8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8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8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">
      <a:majorFont>
        <a:latin typeface="Open Sans Extrabold"/>
        <a:ea typeface=""/>
        <a:cs typeface=""/>
      </a:majorFont>
      <a:minorFont>
        <a:latin typeface="Open Sans"/>
        <a:ea typeface=""/>
        <a:cs typeface="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678</TotalTime>
  <Pages>11</Pages>
  <Words>2144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13913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Altin</cp:lastModifiedBy>
  <cp:revision>137</cp:revision>
  <cp:lastPrinted>2019-04-07T21:26:00Z</cp:lastPrinted>
  <dcterms:created xsi:type="dcterms:W3CDTF">2019-03-22T23:46:00Z</dcterms:created>
  <dcterms:modified xsi:type="dcterms:W3CDTF">2019-04-24T11:57:00Z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